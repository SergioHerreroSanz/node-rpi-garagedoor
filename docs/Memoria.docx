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51ED" w:rsidRPr="006621AA" w:rsidRDefault="00F01CAE" w:rsidP="00337A86">
      <w:r>
        <w:rPr>
          <w:noProof/>
          <w:lang w:eastAsia="es-ES"/>
        </w:rPr>
        <w:drawing>
          <wp:anchor distT="0" distB="0" distL="114300" distR="114300" simplePos="0" relativeHeight="251771392" behindDoc="0" locked="0" layoutInCell="1" allowOverlap="1" wp14:anchorId="35CB7B8A" wp14:editId="5A4F2E21">
            <wp:simplePos x="0" y="0"/>
            <wp:positionH relativeFrom="column">
              <wp:posOffset>-628650</wp:posOffset>
            </wp:positionH>
            <wp:positionV relativeFrom="paragraph">
              <wp:posOffset>203582</wp:posOffset>
            </wp:positionV>
            <wp:extent cx="9713595" cy="6556840"/>
            <wp:effectExtent l="0" t="0" r="1905" b="0"/>
            <wp:wrapNone/>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da_edit.png"/>
                    <pic:cNvPicPr/>
                  </pic:nvPicPr>
                  <pic:blipFill>
                    <a:blip r:embed="rId9">
                      <a:extLst>
                        <a:ext uri="{28A0092B-C50C-407E-A947-70E740481C1C}">
                          <a14:useLocalDpi xmlns:a14="http://schemas.microsoft.com/office/drawing/2010/main" val="0"/>
                        </a:ext>
                      </a:extLst>
                    </a:blip>
                    <a:stretch>
                      <a:fillRect/>
                    </a:stretch>
                  </pic:blipFill>
                  <pic:spPr>
                    <a:xfrm>
                      <a:off x="0" y="0"/>
                      <a:ext cx="9713595" cy="6556840"/>
                    </a:xfrm>
                    <a:prstGeom prst="rect">
                      <a:avLst/>
                    </a:prstGeom>
                  </pic:spPr>
                </pic:pic>
              </a:graphicData>
            </a:graphic>
            <wp14:sizeRelH relativeFrom="page">
              <wp14:pctWidth>0</wp14:pctWidth>
            </wp14:sizeRelH>
            <wp14:sizeRelV relativeFrom="page">
              <wp14:pctHeight>0</wp14:pctHeight>
            </wp14:sizeRelV>
          </wp:anchor>
        </w:drawing>
      </w:r>
      <w:r w:rsidR="00254B08">
        <w:rPr>
          <w:noProof/>
          <w:lang w:eastAsia="es-ES"/>
        </w:rPr>
        <w:drawing>
          <wp:anchor distT="0" distB="0" distL="114300" distR="114300" simplePos="0" relativeHeight="251772416" behindDoc="0" locked="0" layoutInCell="1" allowOverlap="1" wp14:anchorId="6962F870" wp14:editId="14E1CEE9">
            <wp:simplePos x="0" y="0"/>
            <wp:positionH relativeFrom="column">
              <wp:posOffset>8946515</wp:posOffset>
            </wp:positionH>
            <wp:positionV relativeFrom="paragraph">
              <wp:posOffset>2726690</wp:posOffset>
            </wp:positionV>
            <wp:extent cx="1151890" cy="2047240"/>
            <wp:effectExtent l="0" t="0" r="0" b="0"/>
            <wp:wrapNone/>
            <wp:docPr id="1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ast_su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1890" cy="2047240"/>
                    </a:xfrm>
                    <a:prstGeom prst="rect">
                      <a:avLst/>
                    </a:prstGeom>
                  </pic:spPr>
                </pic:pic>
              </a:graphicData>
            </a:graphic>
            <wp14:sizeRelH relativeFrom="margin">
              <wp14:pctWidth>0</wp14:pctWidth>
            </wp14:sizeRelH>
            <wp14:sizeRelV relativeFrom="margin">
              <wp14:pctHeight>0</wp14:pctHeight>
            </wp14:sizeRelV>
          </wp:anchor>
        </w:drawing>
      </w:r>
      <w:r w:rsidR="007B6F36">
        <w:rPr>
          <w:noProof/>
          <w:lang w:eastAsia="es-ES"/>
        </w:rPr>
        <w:drawing>
          <wp:anchor distT="0" distB="0" distL="114300" distR="114300" simplePos="0" relativeHeight="251770368" behindDoc="0" locked="0" layoutInCell="1" allowOverlap="1" wp14:anchorId="6EF2A4D4" wp14:editId="6DAA3ADF">
            <wp:simplePos x="0" y="0"/>
            <wp:positionH relativeFrom="column">
              <wp:posOffset>-799955</wp:posOffset>
            </wp:positionH>
            <wp:positionV relativeFrom="paragraph">
              <wp:posOffset>203200</wp:posOffset>
            </wp:positionV>
            <wp:extent cx="8738886" cy="6554165"/>
            <wp:effectExtent l="0" t="0" r="5080" b="0"/>
            <wp:wrapNone/>
            <wp:docPr id="3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da.jpg"/>
                    <pic:cNvPicPr/>
                  </pic:nvPicPr>
                  <pic:blipFill>
                    <a:blip r:embed="rId11">
                      <a:extLst>
                        <a:ext uri="{28A0092B-C50C-407E-A947-70E740481C1C}">
                          <a14:useLocalDpi xmlns:a14="http://schemas.microsoft.com/office/drawing/2010/main" val="0"/>
                        </a:ext>
                      </a:extLst>
                    </a:blip>
                    <a:stretch>
                      <a:fillRect/>
                    </a:stretch>
                  </pic:blipFill>
                  <pic:spPr>
                    <a:xfrm>
                      <a:off x="0" y="0"/>
                      <a:ext cx="8738886" cy="6554165"/>
                    </a:xfrm>
                    <a:prstGeom prst="rect">
                      <a:avLst/>
                    </a:prstGeom>
                  </pic:spPr>
                </pic:pic>
              </a:graphicData>
            </a:graphic>
            <wp14:sizeRelH relativeFrom="page">
              <wp14:pctWidth>0</wp14:pctWidth>
            </wp14:sizeRelH>
            <wp14:sizeRelV relativeFrom="page">
              <wp14:pctHeight>0</wp14:pctHeight>
            </wp14:sizeRelV>
          </wp:anchor>
        </w:drawing>
      </w:r>
      <w:r w:rsidR="00A61293" w:rsidRPr="006621AA">
        <w:rPr>
          <w:noProof/>
          <w:lang w:eastAsia="es-ES"/>
        </w:rPr>
        <w:drawing>
          <wp:anchor distT="0" distB="0" distL="114300" distR="114300" simplePos="0" relativeHeight="251651583" behindDoc="1" locked="0" layoutInCell="1" allowOverlap="1" wp14:anchorId="4E3DD220" wp14:editId="34B2F7A2">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6621AA">
        <w:rPr>
          <w:noProof/>
          <w:lang w:eastAsia="es-ES"/>
        </w:rPr>
        <mc:AlternateContent>
          <mc:Choice Requires="wps">
            <w:drawing>
              <wp:anchor distT="0" distB="0" distL="114300" distR="114300" simplePos="0" relativeHeight="251675136" behindDoc="1" locked="0" layoutInCell="1" allowOverlap="1" wp14:anchorId="50D2CBCE" wp14:editId="41E18264">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47a8ec [3204]" stroked="f"/>
            </w:pict>
          </mc:Fallback>
        </mc:AlternateContent>
      </w:r>
      <w:r w:rsidR="00A87BD2" w:rsidRPr="006621AA">
        <w:rPr>
          <w:noProof/>
          <w:lang w:eastAsia="es-ES"/>
        </w:rPr>
        <mc:AlternateContent>
          <mc:Choice Requires="wps">
            <w:drawing>
              <wp:anchor distT="0" distB="0" distL="114300" distR="114300" simplePos="0" relativeHeight="251677184" behindDoc="1" locked="0" layoutInCell="1" allowOverlap="1" wp14:anchorId="03540708" wp14:editId="499E6312">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369 [3205]" stroked="f"/>
            </w:pict>
          </mc:Fallback>
        </mc:AlternateContent>
      </w:r>
      <w:r w:rsidR="00A87BD2" w:rsidRPr="006621AA">
        <w:rPr>
          <w:noProof/>
          <w:lang w:eastAsia="es-ES"/>
        </w:rPr>
        <mc:AlternateContent>
          <mc:Choice Requires="wps">
            <w:drawing>
              <wp:anchor distT="0" distB="0" distL="114300" distR="114300" simplePos="0" relativeHeight="251672064" behindDoc="0" locked="0" layoutInCell="1" allowOverlap="1" wp14:anchorId="5C4B86FA" wp14:editId="588602B4">
                <wp:simplePos x="0" y="0"/>
                <wp:positionH relativeFrom="column">
                  <wp:posOffset>4826635</wp:posOffset>
                </wp:positionH>
                <wp:positionV relativeFrom="paragraph">
                  <wp:posOffset>7768590</wp:posOffset>
                </wp:positionV>
                <wp:extent cx="2134870" cy="971550"/>
                <wp:effectExtent l="0" t="0" r="0" b="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5AA9" w:rsidRPr="00E41708" w:rsidRDefault="00675AA9" w:rsidP="00E41708">
                            <w:pPr>
                              <w:jc w:val="center"/>
                              <w:rPr>
                                <w:color w:val="FFFFFF" w:themeColor="background1"/>
                                <w:sz w:val="48"/>
                                <w:szCs w:val="48"/>
                              </w:rPr>
                            </w:pPr>
                            <w:r w:rsidRPr="00E41708">
                              <w:rPr>
                                <w:color w:val="FFFFFF" w:themeColor="background1"/>
                                <w:sz w:val="48"/>
                                <w:szCs w:val="48"/>
                              </w:rPr>
                              <w:t>Sergio Herrero</w:t>
                            </w:r>
                          </w:p>
                          <w:p w:rsidR="00675AA9" w:rsidRPr="00E41708" w:rsidRDefault="00675AA9" w:rsidP="00E41708">
                            <w:pPr>
                              <w:jc w:val="center"/>
                              <w:rPr>
                                <w:color w:val="FFFFFF" w:themeColor="background1"/>
                                <w:sz w:val="28"/>
                                <w:szCs w:val="28"/>
                              </w:rPr>
                            </w:pPr>
                            <w:r w:rsidRPr="00E41708">
                              <w:rPr>
                                <w:color w:val="FFFFFF" w:themeColor="background1"/>
                                <w:sz w:val="28"/>
                                <w:szCs w:val="28"/>
                              </w:rPr>
                              <w:t>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6" o:spid="_x0000_s1026" type="#_x0000_t202" style="position:absolute;left:0;text-align:left;margin-left:380.05pt;margin-top:611.7pt;width:168.1pt;height:7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xmuAIAALw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" filled="f" stroked="f">
                <v:textbox>
                  <w:txbxContent>
                    <w:p w:rsidR="00675AA9" w:rsidRPr="00E41708" w:rsidRDefault="00675AA9" w:rsidP="00E41708">
                      <w:pPr>
                        <w:jc w:val="center"/>
                        <w:rPr>
                          <w:color w:val="FFFFFF" w:themeColor="background1"/>
                          <w:sz w:val="48"/>
                          <w:szCs w:val="48"/>
                        </w:rPr>
                      </w:pPr>
                      <w:r w:rsidRPr="00E41708">
                        <w:rPr>
                          <w:color w:val="FFFFFF" w:themeColor="background1"/>
                          <w:sz w:val="48"/>
                          <w:szCs w:val="48"/>
                        </w:rPr>
                        <w:t>Sergio Herrero</w:t>
                      </w:r>
                    </w:p>
                    <w:p w:rsidR="00675AA9" w:rsidRPr="00E41708" w:rsidRDefault="00675AA9" w:rsidP="00E41708">
                      <w:pPr>
                        <w:jc w:val="center"/>
                        <w:rPr>
                          <w:color w:val="FFFFFF" w:themeColor="background1"/>
                          <w:sz w:val="28"/>
                          <w:szCs w:val="28"/>
                        </w:rPr>
                      </w:pPr>
                      <w:r w:rsidRPr="00E41708">
                        <w:rPr>
                          <w:color w:val="FFFFFF" w:themeColor="background1"/>
                          <w:sz w:val="28"/>
                          <w:szCs w:val="28"/>
                        </w:rPr>
                        <w:t>2019/2020</w:t>
                      </w:r>
                    </w:p>
                  </w:txbxContent>
                </v:textbox>
              </v:shape>
            </w:pict>
          </mc:Fallback>
        </mc:AlternateContent>
      </w:r>
      <w:r w:rsidR="00A87BD2" w:rsidRPr="006621AA">
        <w:rPr>
          <w:noProof/>
          <w:lang w:eastAsia="es-ES"/>
        </w:rPr>
        <mc:AlternateContent>
          <mc:Choice Requires="wps">
            <w:drawing>
              <wp:anchor distT="0" distB="0" distL="114300" distR="114300" simplePos="0" relativeHeight="251678208" behindDoc="1" locked="0" layoutInCell="1" allowOverlap="1" wp14:anchorId="2822A416" wp14:editId="53FD9AA9">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8" o:spid="_x0000_s1026" style="position:absolute;margin-left:-57.9pt;margin-top:-46.55pt;width:623.5pt;height:63.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" fillcolor="#399 [3206]" stroked="f"/>
            </w:pict>
          </mc:Fallback>
        </mc:AlternateContent>
      </w:r>
      <w:r w:rsidR="00A87BD2" w:rsidRPr="006621AA">
        <w:rPr>
          <w:noProof/>
          <w:lang w:eastAsia="es-ES"/>
        </w:rPr>
        <mc:AlternateContent>
          <mc:Choice Requires="wps">
            <w:drawing>
              <wp:anchor distT="0" distB="0" distL="114300" distR="114300" simplePos="0" relativeHeight="251680256" behindDoc="0" locked="0" layoutInCell="1" allowOverlap="1" wp14:anchorId="17532A1C" wp14:editId="6C833090">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5AA9" w:rsidRPr="00E41708" w:rsidRDefault="00675AA9" w:rsidP="00E41708">
                            <w:pPr>
                              <w:jc w:val="center"/>
                              <w:rPr>
                                <w:color w:val="FFFFFF" w:themeColor="background1"/>
                                <w:sz w:val="60"/>
                                <w:szCs w:val="60"/>
                              </w:rPr>
                            </w:pPr>
                            <w:r w:rsidRPr="00E41708">
                              <w:rPr>
                                <w:color w:val="FFFFFF" w:themeColor="background1"/>
                                <w:sz w:val="60"/>
                                <w:szCs w:val="60"/>
                              </w:rPr>
                              <w:t>IES Pablo Serrano</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027" type="#_x0000_t202" style="position:absolute;left:0;text-align:left;margin-left:-35.8pt;margin-top:-34.35pt;width:587.65pt;height:45.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" filled="f" stroked="f">
                <v:textbox>
                  <w:txbxContent>
                    <w:p w:rsidR="00675AA9" w:rsidRPr="00E41708" w:rsidRDefault="00675AA9" w:rsidP="00E41708">
                      <w:pPr>
                        <w:jc w:val="center"/>
                        <w:rPr>
                          <w:color w:val="FFFFFF" w:themeColor="background1"/>
                          <w:sz w:val="60"/>
                          <w:szCs w:val="60"/>
                        </w:rPr>
                      </w:pPr>
                      <w:r w:rsidRPr="00E41708">
                        <w:rPr>
                          <w:color w:val="FFFFFF" w:themeColor="background1"/>
                          <w:sz w:val="60"/>
                          <w:szCs w:val="60"/>
                        </w:rPr>
                        <w:t>IES Pablo Serrano</w:t>
                      </w:r>
                    </w:p>
                  </w:txbxContent>
                </v:textbox>
              </v:shape>
            </w:pict>
          </mc:Fallback>
        </mc:AlternateContent>
      </w:r>
      <w:r w:rsidR="000C6CA1" w:rsidRPr="006621AA">
        <w:rPr>
          <w:noProof/>
          <w:lang w:eastAsia="es-ES"/>
        </w:rPr>
        <mc:AlternateContent>
          <mc:Choice Requires="wps">
            <w:drawing>
              <wp:anchor distT="36576" distB="36576" distL="36576" distR="36576" simplePos="0" relativeHeight="251652608" behindDoc="0" locked="0" layoutInCell="1" allowOverlap="1" wp14:anchorId="14270808" wp14:editId="386BD161">
                <wp:simplePos x="0" y="0"/>
                <wp:positionH relativeFrom="column">
                  <wp:posOffset>-312329</wp:posOffset>
                </wp:positionH>
                <wp:positionV relativeFrom="page">
                  <wp:posOffset>7778750</wp:posOffset>
                </wp:positionV>
                <wp:extent cx="4909457" cy="1764210"/>
                <wp:effectExtent l="0" t="0" r="5715" b="762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9457" cy="176421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675AA9" w:rsidRPr="00E41708" w:rsidRDefault="00675AA9" w:rsidP="00E41708">
                            <w:pPr>
                              <w:jc w:val="left"/>
                              <w:rPr>
                                <w:rStyle w:val="sowc"/>
                                <w:b/>
                                <w:color w:val="FFFFFF" w:themeColor="background1"/>
                                <w:sz w:val="72"/>
                                <w:szCs w:val="72"/>
                              </w:rPr>
                            </w:pPr>
                            <w:r w:rsidRPr="00E41708">
                              <w:rPr>
                                <w:b/>
                                <w:color w:val="FFFFFF" w:themeColor="background1"/>
                                <w:sz w:val="72"/>
                                <w:szCs w:val="72"/>
                              </w:rPr>
                              <w:t>Gestión de apertura de puerta de garaje mediante teléfono móvil</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left:0;text-align:left;margin-left:-24.6pt;margin-top:612.5pt;width:386.55pt;height:138.9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" filled="f" fillcolor="#fffffe" stroked="f" strokecolor="#212120" insetpen="t">
                <v:textbox inset="2.88pt,2.88pt,2.88pt,2.88pt">
                  <w:txbxContent>
                    <w:p w:rsidR="00675AA9" w:rsidRPr="00E41708" w:rsidRDefault="00675AA9" w:rsidP="00E41708">
                      <w:pPr>
                        <w:jc w:val="left"/>
                        <w:rPr>
                          <w:rStyle w:val="sowc"/>
                          <w:b/>
                          <w:color w:val="FFFFFF" w:themeColor="background1"/>
                          <w:sz w:val="72"/>
                          <w:szCs w:val="72"/>
                        </w:rPr>
                      </w:pPr>
                      <w:r w:rsidRPr="00E41708">
                        <w:rPr>
                          <w:b/>
                          <w:color w:val="FFFFFF" w:themeColor="background1"/>
                          <w:sz w:val="72"/>
                          <w:szCs w:val="72"/>
                        </w:rPr>
                        <w:t>Gestión de apertura de puerta de garaje mediante teléfono móvil</w:t>
                      </w:r>
                    </w:p>
                  </w:txbxContent>
                </v:textbox>
                <w10:wrap anchory="page"/>
              </v:shape>
            </w:pict>
          </mc:Fallback>
        </mc:AlternateContent>
      </w:r>
      <w:r w:rsidR="001351ED" w:rsidRPr="006621AA">
        <w:br w:type="page"/>
      </w:r>
    </w:p>
    <w:p w:rsidR="00E41708" w:rsidRPr="006621AA" w:rsidRDefault="00E41708" w:rsidP="00E41708">
      <w:pPr>
        <w:tabs>
          <w:tab w:val="left" w:pos="10260"/>
        </w:tabs>
        <w:jc w:val="center"/>
        <w:rPr>
          <w:b/>
          <w:bCs/>
          <w:color w:val="336699" w:themeColor="accent2"/>
          <w:kern w:val="32"/>
          <w:sz w:val="36"/>
        </w:rPr>
      </w:pPr>
      <w:r>
        <w:rPr>
          <w:b/>
          <w:bCs/>
          <w:color w:val="336699" w:themeColor="accent2"/>
          <w:kern w:val="32"/>
          <w:sz w:val="36"/>
        </w:rPr>
        <w:lastRenderedPageBreak/>
        <w:t>INDICE</w:t>
      </w:r>
    </w:p>
    <w:p w:rsidR="00CC2A1D" w:rsidRPr="005D61AF" w:rsidRDefault="00CC2A1D" w:rsidP="00E41708">
      <w:pPr>
        <w:tabs>
          <w:tab w:val="left" w:pos="10260"/>
        </w:tabs>
        <w:jc w:val="center"/>
        <w:rPr>
          <w:sz w:val="20"/>
        </w:rPr>
      </w:pPr>
    </w:p>
    <w:p w:rsidR="00E41708" w:rsidRPr="005D61AF" w:rsidRDefault="001333F6" w:rsidP="00E41708">
      <w:pPr>
        <w:pStyle w:val="Prrafodelista"/>
        <w:numPr>
          <w:ilvl w:val="0"/>
          <w:numId w:val="3"/>
        </w:numPr>
        <w:tabs>
          <w:tab w:val="left" w:pos="10260"/>
        </w:tabs>
        <w:spacing w:line="276" w:lineRule="auto"/>
        <w:jc w:val="left"/>
        <w:rPr>
          <w:b/>
          <w:color w:val="47A8EC" w:themeColor="accent1"/>
          <w:sz w:val="28"/>
        </w:rPr>
      </w:pPr>
      <w:r w:rsidRPr="005D61AF">
        <w:rPr>
          <w:b/>
          <w:color w:val="47A8EC" w:themeColor="accent1"/>
          <w:sz w:val="28"/>
        </w:rPr>
        <w:t>DESCRIPCIÓN</w:t>
      </w:r>
    </w:p>
    <w:p w:rsidR="00E41708" w:rsidRPr="005D61AF" w:rsidRDefault="001333F6" w:rsidP="00E41708">
      <w:pPr>
        <w:pStyle w:val="Prrafodelista"/>
        <w:numPr>
          <w:ilvl w:val="1"/>
          <w:numId w:val="3"/>
        </w:numPr>
        <w:tabs>
          <w:tab w:val="left" w:pos="10260"/>
        </w:tabs>
        <w:spacing w:line="276" w:lineRule="auto"/>
        <w:jc w:val="left"/>
      </w:pPr>
      <w:r w:rsidRPr="005D61AF">
        <w:t>Resumen e introducción</w:t>
      </w:r>
    </w:p>
    <w:p w:rsidR="00E41708" w:rsidRPr="005D61AF" w:rsidRDefault="001333F6" w:rsidP="00E41708">
      <w:pPr>
        <w:pStyle w:val="Prrafodelista"/>
        <w:numPr>
          <w:ilvl w:val="1"/>
          <w:numId w:val="3"/>
        </w:numPr>
        <w:tabs>
          <w:tab w:val="left" w:pos="10260"/>
        </w:tabs>
        <w:spacing w:line="276" w:lineRule="auto"/>
        <w:jc w:val="left"/>
      </w:pPr>
      <w:r w:rsidRPr="005D61AF">
        <w:t>Objetivos del proyecto</w:t>
      </w:r>
    </w:p>
    <w:p w:rsidR="00E41708" w:rsidRPr="005D61AF" w:rsidRDefault="001333F6" w:rsidP="0068279F">
      <w:pPr>
        <w:pStyle w:val="Prrafodelista"/>
        <w:numPr>
          <w:ilvl w:val="1"/>
          <w:numId w:val="3"/>
        </w:numPr>
        <w:tabs>
          <w:tab w:val="left" w:pos="10260"/>
        </w:tabs>
        <w:spacing w:line="276" w:lineRule="auto"/>
        <w:jc w:val="left"/>
      </w:pPr>
      <w:r w:rsidRPr="005D61AF">
        <w:t>Motivación para la realización del proyecto</w:t>
      </w:r>
    </w:p>
    <w:p w:rsidR="00E41708" w:rsidRPr="005D61AF" w:rsidRDefault="001333F6" w:rsidP="00E41708">
      <w:pPr>
        <w:pStyle w:val="Prrafodelista"/>
        <w:numPr>
          <w:ilvl w:val="0"/>
          <w:numId w:val="3"/>
        </w:numPr>
        <w:tabs>
          <w:tab w:val="left" w:pos="10260"/>
        </w:tabs>
        <w:spacing w:line="276" w:lineRule="auto"/>
        <w:jc w:val="left"/>
        <w:rPr>
          <w:b/>
          <w:color w:val="47A8EC" w:themeColor="accent1"/>
          <w:sz w:val="28"/>
        </w:rPr>
      </w:pPr>
      <w:r w:rsidRPr="005D61AF">
        <w:rPr>
          <w:b/>
          <w:color w:val="47A8EC" w:themeColor="accent1"/>
          <w:sz w:val="28"/>
        </w:rPr>
        <w:t>PLANIFICACIÓN DEL DESARROLLO DEL PROYECTO</w:t>
      </w:r>
    </w:p>
    <w:p w:rsidR="00E41708" w:rsidRPr="005D61AF" w:rsidRDefault="001333F6" w:rsidP="00E41708">
      <w:pPr>
        <w:pStyle w:val="Prrafodelista"/>
        <w:numPr>
          <w:ilvl w:val="0"/>
          <w:numId w:val="3"/>
        </w:numPr>
        <w:tabs>
          <w:tab w:val="left" w:pos="10260"/>
        </w:tabs>
        <w:spacing w:line="276" w:lineRule="auto"/>
        <w:jc w:val="left"/>
        <w:rPr>
          <w:b/>
          <w:color w:val="47A8EC" w:themeColor="accent1"/>
          <w:sz w:val="28"/>
        </w:rPr>
      </w:pPr>
      <w:r w:rsidRPr="005D61AF">
        <w:rPr>
          <w:b/>
          <w:color w:val="47A8EC" w:themeColor="accent1"/>
          <w:sz w:val="28"/>
        </w:rPr>
        <w:t>DESARROLLO DEL PROYECTO</w:t>
      </w:r>
    </w:p>
    <w:p w:rsidR="00313B19" w:rsidRPr="005D61AF" w:rsidRDefault="001333F6" w:rsidP="00313B19">
      <w:pPr>
        <w:pStyle w:val="Prrafodelista"/>
        <w:numPr>
          <w:ilvl w:val="1"/>
          <w:numId w:val="3"/>
        </w:numPr>
        <w:tabs>
          <w:tab w:val="left" w:pos="10260"/>
        </w:tabs>
        <w:spacing w:line="276" w:lineRule="auto"/>
        <w:jc w:val="left"/>
      </w:pPr>
      <w:r w:rsidRPr="005D61AF">
        <w:t>Estructura del proyecto</w:t>
      </w:r>
    </w:p>
    <w:p w:rsidR="00313B19" w:rsidRPr="005D61AF" w:rsidRDefault="00313B19" w:rsidP="00313B19">
      <w:pPr>
        <w:pStyle w:val="Prrafodelista"/>
        <w:numPr>
          <w:ilvl w:val="2"/>
          <w:numId w:val="3"/>
        </w:numPr>
        <w:tabs>
          <w:tab w:val="left" w:pos="993"/>
        </w:tabs>
        <w:spacing w:line="276" w:lineRule="auto"/>
        <w:jc w:val="left"/>
      </w:pPr>
      <w:r w:rsidRPr="005D61AF">
        <w:t>Servidor</w:t>
      </w:r>
    </w:p>
    <w:p w:rsidR="00313B19" w:rsidRPr="005D61AF" w:rsidRDefault="00313B19" w:rsidP="00313B19">
      <w:pPr>
        <w:pStyle w:val="Prrafodelista"/>
        <w:numPr>
          <w:ilvl w:val="2"/>
          <w:numId w:val="3"/>
        </w:numPr>
        <w:tabs>
          <w:tab w:val="left" w:pos="1134"/>
        </w:tabs>
        <w:spacing w:line="276" w:lineRule="auto"/>
        <w:jc w:val="left"/>
      </w:pPr>
      <w:r w:rsidRPr="005D61AF">
        <w:t xml:space="preserve">Base de </w:t>
      </w:r>
      <w:r w:rsidR="007D5EDF" w:rsidRPr="005D61AF">
        <w:t>d</w:t>
      </w:r>
      <w:r w:rsidRPr="005D61AF">
        <w:t>atos</w:t>
      </w:r>
    </w:p>
    <w:p w:rsidR="00313B19" w:rsidRPr="005D61AF" w:rsidRDefault="00313B19" w:rsidP="00313B19">
      <w:pPr>
        <w:pStyle w:val="Prrafodelista"/>
        <w:numPr>
          <w:ilvl w:val="2"/>
          <w:numId w:val="3"/>
        </w:numPr>
        <w:tabs>
          <w:tab w:val="left" w:pos="1134"/>
        </w:tabs>
        <w:spacing w:line="276" w:lineRule="auto"/>
        <w:jc w:val="left"/>
      </w:pPr>
      <w:r w:rsidRPr="005D61AF">
        <w:t>Android</w:t>
      </w:r>
    </w:p>
    <w:p w:rsidR="00E41708" w:rsidRPr="005D61AF" w:rsidRDefault="001333F6" w:rsidP="00E41708">
      <w:pPr>
        <w:pStyle w:val="Prrafodelista"/>
        <w:numPr>
          <w:ilvl w:val="1"/>
          <w:numId w:val="3"/>
        </w:numPr>
        <w:tabs>
          <w:tab w:val="left" w:pos="10260"/>
        </w:tabs>
        <w:spacing w:line="276" w:lineRule="auto"/>
        <w:jc w:val="left"/>
      </w:pPr>
      <w:r w:rsidRPr="005D61AF">
        <w:t>Temporización real</w:t>
      </w:r>
    </w:p>
    <w:p w:rsidR="00E41708" w:rsidRPr="005D61AF" w:rsidRDefault="001333F6" w:rsidP="00E41708">
      <w:pPr>
        <w:pStyle w:val="Prrafodelista"/>
        <w:numPr>
          <w:ilvl w:val="1"/>
          <w:numId w:val="3"/>
        </w:numPr>
        <w:tabs>
          <w:tab w:val="left" w:pos="10260"/>
        </w:tabs>
        <w:spacing w:line="276" w:lineRule="auto"/>
        <w:jc w:val="left"/>
      </w:pPr>
      <w:r w:rsidRPr="005D61AF">
        <w:t>Casuística del proyecto</w:t>
      </w:r>
    </w:p>
    <w:p w:rsidR="00E41708" w:rsidRPr="005D61AF" w:rsidRDefault="001333F6" w:rsidP="00E41708">
      <w:pPr>
        <w:pStyle w:val="Prrafodelista"/>
        <w:numPr>
          <w:ilvl w:val="1"/>
          <w:numId w:val="3"/>
        </w:numPr>
        <w:tabs>
          <w:tab w:val="left" w:pos="10260"/>
        </w:tabs>
        <w:spacing w:line="276" w:lineRule="auto"/>
        <w:jc w:val="left"/>
      </w:pPr>
      <w:r w:rsidRPr="005D61AF">
        <w:t>Material empleado</w:t>
      </w:r>
    </w:p>
    <w:p w:rsidR="00313B19" w:rsidRPr="005D61AF" w:rsidRDefault="00E0375C" w:rsidP="00313B19">
      <w:pPr>
        <w:pStyle w:val="Prrafodelista"/>
        <w:numPr>
          <w:ilvl w:val="2"/>
          <w:numId w:val="3"/>
        </w:numPr>
        <w:tabs>
          <w:tab w:val="left" w:pos="1134"/>
        </w:tabs>
        <w:spacing w:line="276" w:lineRule="auto"/>
        <w:jc w:val="left"/>
      </w:pPr>
      <w:r w:rsidRPr="005D61AF">
        <w:t>Hardware</w:t>
      </w:r>
    </w:p>
    <w:p w:rsidR="00E0375C" w:rsidRPr="005D61AF" w:rsidRDefault="00E0375C" w:rsidP="00313B19">
      <w:pPr>
        <w:pStyle w:val="Prrafodelista"/>
        <w:numPr>
          <w:ilvl w:val="2"/>
          <w:numId w:val="3"/>
        </w:numPr>
        <w:tabs>
          <w:tab w:val="left" w:pos="1134"/>
        </w:tabs>
        <w:spacing w:line="276" w:lineRule="auto"/>
        <w:jc w:val="left"/>
      </w:pPr>
      <w:r w:rsidRPr="005D61AF">
        <w:t>Software para el desarrollo</w:t>
      </w:r>
    </w:p>
    <w:p w:rsidR="00E0375C" w:rsidRPr="005D61AF" w:rsidRDefault="00E0375C" w:rsidP="00313B19">
      <w:pPr>
        <w:pStyle w:val="Prrafodelista"/>
        <w:numPr>
          <w:ilvl w:val="2"/>
          <w:numId w:val="3"/>
        </w:numPr>
        <w:tabs>
          <w:tab w:val="left" w:pos="1134"/>
        </w:tabs>
        <w:spacing w:line="276" w:lineRule="auto"/>
        <w:jc w:val="left"/>
      </w:pPr>
      <w:r w:rsidRPr="005D61AF">
        <w:t>Software parte del proyecto</w:t>
      </w:r>
    </w:p>
    <w:p w:rsidR="00E0375C" w:rsidRPr="005D61AF" w:rsidRDefault="00E0375C" w:rsidP="00313B19">
      <w:pPr>
        <w:pStyle w:val="Prrafodelista"/>
        <w:numPr>
          <w:ilvl w:val="2"/>
          <w:numId w:val="3"/>
        </w:numPr>
        <w:tabs>
          <w:tab w:val="left" w:pos="1134"/>
        </w:tabs>
        <w:spacing w:line="276" w:lineRule="auto"/>
        <w:jc w:val="left"/>
      </w:pPr>
      <w:r w:rsidRPr="005D61AF">
        <w:t>Bibliografía/</w:t>
      </w:r>
      <w:r w:rsidR="000D3BD5" w:rsidRPr="005D61AF">
        <w:t>Webgrafía</w:t>
      </w:r>
    </w:p>
    <w:p w:rsidR="00E0375C" w:rsidRPr="005D61AF" w:rsidRDefault="00E0375C" w:rsidP="00313B19">
      <w:pPr>
        <w:pStyle w:val="Prrafodelista"/>
        <w:numPr>
          <w:ilvl w:val="2"/>
          <w:numId w:val="3"/>
        </w:numPr>
        <w:tabs>
          <w:tab w:val="left" w:pos="1134"/>
        </w:tabs>
        <w:spacing w:line="276" w:lineRule="auto"/>
        <w:jc w:val="left"/>
      </w:pPr>
      <w:r w:rsidRPr="005D61AF">
        <w:t>Fuentes de imágenes</w:t>
      </w:r>
    </w:p>
    <w:p w:rsidR="00E41708" w:rsidRPr="005D61AF" w:rsidRDefault="0068279F" w:rsidP="00E41708">
      <w:pPr>
        <w:pStyle w:val="Prrafodelista"/>
        <w:numPr>
          <w:ilvl w:val="0"/>
          <w:numId w:val="3"/>
        </w:numPr>
        <w:tabs>
          <w:tab w:val="left" w:pos="10260"/>
        </w:tabs>
        <w:spacing w:line="276" w:lineRule="auto"/>
        <w:jc w:val="left"/>
        <w:rPr>
          <w:b/>
          <w:color w:val="47A8EC" w:themeColor="accent1"/>
          <w:sz w:val="28"/>
        </w:rPr>
      </w:pPr>
      <w:r w:rsidRPr="005D61AF">
        <w:rPr>
          <w:b/>
          <w:color w:val="47A8EC" w:themeColor="accent1"/>
          <w:sz w:val="28"/>
        </w:rPr>
        <w:t>RESULTADO DEL PROYECTO</w:t>
      </w:r>
    </w:p>
    <w:p w:rsidR="00E41708" w:rsidRPr="005D61AF" w:rsidRDefault="0068279F" w:rsidP="00E41708">
      <w:pPr>
        <w:pStyle w:val="Prrafodelista"/>
        <w:numPr>
          <w:ilvl w:val="1"/>
          <w:numId w:val="3"/>
        </w:numPr>
        <w:tabs>
          <w:tab w:val="left" w:pos="10260"/>
        </w:tabs>
        <w:spacing w:line="276" w:lineRule="auto"/>
        <w:jc w:val="left"/>
      </w:pPr>
      <w:r w:rsidRPr="005D61AF">
        <w:t>Grado de consecución del proyecto</w:t>
      </w:r>
    </w:p>
    <w:p w:rsidR="001C3E2F" w:rsidRPr="004508DE" w:rsidRDefault="0068279F" w:rsidP="00337A86">
      <w:pPr>
        <w:pStyle w:val="Prrafodelista"/>
        <w:numPr>
          <w:ilvl w:val="1"/>
          <w:numId w:val="3"/>
        </w:numPr>
        <w:tabs>
          <w:tab w:val="left" w:pos="10260"/>
        </w:tabs>
        <w:spacing w:line="276" w:lineRule="auto"/>
        <w:jc w:val="left"/>
      </w:pPr>
      <w:r w:rsidRPr="005D61AF">
        <w:t>Propuesta de mejora</w:t>
      </w:r>
      <w:r w:rsidR="001C3E2F" w:rsidRPr="004508DE">
        <w:br w:type="page"/>
      </w:r>
    </w:p>
    <w:p w:rsidR="004A73BF" w:rsidRPr="004508DE" w:rsidRDefault="007C61A8" w:rsidP="00337A86">
      <w:r w:rsidRPr="004508DE">
        <w:rPr>
          <w:noProof/>
          <w:lang w:eastAsia="es-ES"/>
        </w:rPr>
        <w:lastRenderedPageBreak/>
        <mc:AlternateContent>
          <mc:Choice Requires="wps">
            <w:drawing>
              <wp:anchor distT="0" distB="0" distL="114300" distR="114300" simplePos="0" relativeHeight="251660800" behindDoc="0" locked="0" layoutInCell="1" allowOverlap="1" wp14:anchorId="2ABC1943" wp14:editId="0D21F25D">
                <wp:simplePos x="0" y="0"/>
                <wp:positionH relativeFrom="column">
                  <wp:posOffset>-314325</wp:posOffset>
                </wp:positionH>
                <wp:positionV relativeFrom="paragraph">
                  <wp:posOffset>-126274</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85299B" w:rsidRDefault="00675AA9" w:rsidP="00337A86">
                            <w:pPr>
                              <w:pStyle w:val="Level1"/>
                            </w:pPr>
                            <w:r w:rsidRPr="0085299B">
                              <w:t>Descripción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9" style="position:absolute;left:0;text-align:left;margin-left:-24.75pt;margin-top:-9.9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" fillcolor="#47a8ec [3204]" stroked="f" strokeweight="2pt">
                <v:textbox>
                  <w:txbxContent>
                    <w:p w:rsidR="00675AA9" w:rsidRPr="0085299B" w:rsidRDefault="00675AA9" w:rsidP="00337A86">
                      <w:pPr>
                        <w:pStyle w:val="Level1"/>
                      </w:pPr>
                      <w:r w:rsidRPr="0085299B">
                        <w:t>Descripción</w:t>
                      </w:r>
                    </w:p>
                  </w:txbxContent>
                </v:textbox>
              </v:rect>
            </w:pict>
          </mc:Fallback>
        </mc:AlternateContent>
      </w:r>
    </w:p>
    <w:p w:rsidR="004A73BF" w:rsidRPr="004508DE" w:rsidRDefault="004A73BF" w:rsidP="00337A86"/>
    <w:p w:rsidR="004A73BF" w:rsidRPr="004508DE" w:rsidRDefault="004A73BF" w:rsidP="00337A86"/>
    <w:p w:rsidR="004508DE" w:rsidRDefault="004508DE" w:rsidP="00337A86">
      <w:pPr>
        <w:sectPr w:rsidR="004508DE" w:rsidSect="00A87BD2">
          <w:footerReference w:type="default" r:id="rId13"/>
          <w:pgSz w:w="12240" w:h="15840" w:code="1"/>
          <w:pgMar w:top="810" w:right="990" w:bottom="1620" w:left="990" w:header="360" w:footer="371" w:gutter="0"/>
          <w:cols w:space="708"/>
          <w:docGrid w:linePitch="360"/>
        </w:sectPr>
      </w:pPr>
    </w:p>
    <w:p w:rsidR="00F0441F" w:rsidRPr="004508DE" w:rsidRDefault="00F0441F" w:rsidP="00337A86"/>
    <w:p w:rsidR="00A87BD2" w:rsidRPr="004508DE" w:rsidRDefault="00A87BD2" w:rsidP="00337A86">
      <w:pPr>
        <w:pStyle w:val="MyHeadtitle"/>
        <w:sectPr w:rsidR="00A87BD2" w:rsidRPr="004508DE" w:rsidSect="004508DE">
          <w:type w:val="continuous"/>
          <w:pgSz w:w="12240" w:h="15840" w:code="1"/>
          <w:pgMar w:top="810" w:right="990" w:bottom="1620" w:left="990" w:header="360" w:footer="371" w:gutter="0"/>
          <w:cols w:space="708"/>
          <w:docGrid w:linePitch="360"/>
        </w:sectPr>
      </w:pPr>
    </w:p>
    <w:p w:rsidR="004508DE" w:rsidRPr="00DF0C56" w:rsidRDefault="00337A86" w:rsidP="00337A86">
      <w:pPr>
        <w:pStyle w:val="Level2"/>
      </w:pPr>
      <w:r>
        <w:lastRenderedPageBreak/>
        <w:t>1.1.  R</w:t>
      </w:r>
      <w:r w:rsidR="0010093F" w:rsidRPr="00DF0C56">
        <w:t>esumen e introducción</w:t>
      </w:r>
    </w:p>
    <w:p w:rsidR="0010093F" w:rsidRPr="004508DE" w:rsidRDefault="0010093F" w:rsidP="004D03BB">
      <w:pPr>
        <w:rPr>
          <w:rStyle w:val="sowc"/>
        </w:rPr>
      </w:pPr>
      <w:r w:rsidRPr="004508DE">
        <w:rPr>
          <w:rStyle w:val="sowc"/>
        </w:rPr>
        <w:t>Este proyecto consiste en una aplicación Android que permite la apertura de la pu</w:t>
      </w:r>
      <w:r w:rsidR="00CD1673">
        <w:rPr>
          <w:rStyle w:val="sowc"/>
        </w:rPr>
        <w:t>erta de un garaje a través de un</w:t>
      </w:r>
      <w:r w:rsidRPr="004508DE">
        <w:rPr>
          <w:rStyle w:val="sowc"/>
        </w:rPr>
        <w:t xml:space="preserve"> servidor conectado a internet, desarrollado también como parte del proyecto.</w:t>
      </w:r>
    </w:p>
    <w:p w:rsidR="0010093F" w:rsidRPr="004508DE" w:rsidRDefault="0010093F" w:rsidP="004D03BB">
      <w:pPr>
        <w:rPr>
          <w:rStyle w:val="sowc"/>
        </w:rPr>
      </w:pPr>
    </w:p>
    <w:p w:rsidR="0010093F" w:rsidRPr="004508DE" w:rsidRDefault="0010093F" w:rsidP="004D03BB">
      <w:pPr>
        <w:rPr>
          <w:rStyle w:val="sowc"/>
        </w:rPr>
      </w:pPr>
      <w:r w:rsidRPr="004508DE">
        <w:rPr>
          <w:rStyle w:val="sowc"/>
        </w:rPr>
        <w:t>Mediante el entorno de desarrollo Android Studio se ha desarrollado una app que autentica a los usuarios utilizando las herramientas de Firebase, realiza peticiones HTTPS al servidor mediante el uso de la librería Volley y muestra al usuario si se ha abierto satisfactoriamente la puerta o ha habido algún tipo de problema.</w:t>
      </w:r>
    </w:p>
    <w:p w:rsidR="0010093F" w:rsidRPr="004508DE" w:rsidRDefault="0010093F" w:rsidP="004D03BB">
      <w:pPr>
        <w:rPr>
          <w:rStyle w:val="sowc"/>
        </w:rPr>
      </w:pPr>
    </w:p>
    <w:p w:rsidR="00702632" w:rsidRDefault="0010093F" w:rsidP="004D03BB">
      <w:pPr>
        <w:rPr>
          <w:rStyle w:val="sowc"/>
        </w:rPr>
      </w:pPr>
      <w:r w:rsidRPr="004508DE">
        <w:rPr>
          <w:rStyle w:val="sowc"/>
        </w:rPr>
        <w:t>El servidor HTTPS, codificado en JavaScript acepta peticiones POST en las que recibe un parámetro que debe de corresponder con el identificador único generado por Firebase de alguno de los usuarios autorizados. Al recibir el identificador, obtendrá el correo asociado y realizará una búsqueda en la base de dados para comprobar si el usuario está autorizado. Si el usuario est</w:t>
      </w:r>
      <w:r w:rsidR="008035E4">
        <w:rPr>
          <w:rStyle w:val="sowc"/>
        </w:rPr>
        <w:t>á</w:t>
      </w:r>
      <w:r w:rsidRPr="004508DE">
        <w:rPr>
          <w:rStyle w:val="sowc"/>
        </w:rPr>
        <w:t xml:space="preserve"> autorizado se abrirá la puerta y se añadirá un registro a la base de datos en el que se guarda el usuario, el día y la hora y si estaba autorizado a entrar. En caso de que el usuario no estuviera autorizado se introduce el registro indicándolo, y en caso de que no estuviese registrado en la base de datos se le dará de alta sin permisos.</w:t>
      </w:r>
    </w:p>
    <w:p w:rsidR="004508DE" w:rsidRDefault="004508DE" w:rsidP="004D03BB"/>
    <w:p w:rsidR="0010093F" w:rsidRPr="008035E4" w:rsidRDefault="00337A86" w:rsidP="00337A86">
      <w:pPr>
        <w:pStyle w:val="Level2"/>
        <w:rPr>
          <w:rStyle w:val="sowc"/>
          <w:b w:val="0"/>
        </w:rPr>
      </w:pPr>
      <w:r>
        <w:t xml:space="preserve">1.2. </w:t>
      </w:r>
      <w:r w:rsidR="004508DE" w:rsidRPr="004508DE">
        <w:t xml:space="preserve">Motivación para la </w:t>
      </w:r>
      <w:r w:rsidR="008035E4">
        <w:t>r</w:t>
      </w:r>
      <w:r w:rsidR="004508DE" w:rsidRPr="004508DE">
        <w:t>ealización del proyecto</w:t>
      </w:r>
    </w:p>
    <w:p w:rsidR="004508DE" w:rsidRPr="004D03BB" w:rsidRDefault="004508DE" w:rsidP="004D03BB">
      <w:r w:rsidRPr="004508DE">
        <w:rPr>
          <w:rStyle w:val="sowc"/>
        </w:rPr>
        <w:t xml:space="preserve">Siempre he querido llevar a cabo un gran proyecto por mi cuenta, antes siquiera de comenzar este grado superior, </w:t>
      </w:r>
      <w:r w:rsidRPr="004D03BB">
        <w:t>pero siempre me he encontrado con el mismo problema: no me motiva la idea de de</w:t>
      </w:r>
      <w:r w:rsidR="00676252" w:rsidRPr="004D03BB">
        <w:t xml:space="preserve">stinar mi tiempo a desarrollar </w:t>
      </w:r>
      <w:r w:rsidRPr="004D03BB">
        <w:t>algo que no va a ser utilizado. Sin embargo, confío en poder ver la aplicación práctica de este proyecto.</w:t>
      </w:r>
    </w:p>
    <w:p w:rsidR="004508DE" w:rsidRPr="004D03BB" w:rsidRDefault="004508DE" w:rsidP="004D03BB"/>
    <w:p w:rsidR="004508DE" w:rsidRPr="004D03BB" w:rsidRDefault="004508DE" w:rsidP="004D03BB">
      <w:r w:rsidRPr="004D03BB">
        <w:t>Desde hace tiempo me ha atraído la tecnología y la domótica, hasta el punto de orientar mi vida hacia ello desde pequeño. Empecé pidiendo para mi cumpleaños y navidades juguetes como un Mecano, para empezar a interactuar con la tecnología y fui escalando poco a poco hasta desmontar cualquier tipo de aparato que caía en mis manos con la intención de averiguar c</w:t>
      </w:r>
      <w:r w:rsidR="008035E4" w:rsidRPr="004D03BB">
        <w:t>ó</w:t>
      </w:r>
      <w:r w:rsidRPr="004D03BB">
        <w:t>mo funcionaba</w:t>
      </w:r>
      <w:r w:rsidR="004D03BB" w:rsidRPr="004D03BB">
        <w:t>n</w:t>
      </w:r>
      <w:r w:rsidRPr="004D03BB">
        <w:t xml:space="preserve"> por dentro</w:t>
      </w:r>
      <w:r w:rsidR="004D03BB" w:rsidRPr="004D03BB">
        <w:t>. F</w:t>
      </w:r>
      <w:r w:rsidRPr="004D03BB">
        <w:t xml:space="preserve">inalmente </w:t>
      </w:r>
      <w:r w:rsidR="004D03BB" w:rsidRPr="004D03BB">
        <w:t xml:space="preserve">he </w:t>
      </w:r>
      <w:r w:rsidRPr="004D03BB">
        <w:t>acaba</w:t>
      </w:r>
      <w:r w:rsidR="004D03BB" w:rsidRPr="004D03BB">
        <w:t>do</w:t>
      </w:r>
      <w:r w:rsidRPr="004D03BB">
        <w:t xml:space="preserve"> aprendiendo de forma autodidacta con Arduino y Raspberry, con la esperanza de algún día conectar la tecnología de mi habitación a través de un servidor diseñado por m</w:t>
      </w:r>
      <w:r w:rsidR="008035E4" w:rsidRPr="004D03BB">
        <w:t>í</w:t>
      </w:r>
      <w:r w:rsidR="004D03BB" w:rsidRPr="004D03BB">
        <w:t xml:space="preserve"> mismo,</w:t>
      </w:r>
      <w:r w:rsidRPr="004D03BB">
        <w:t xml:space="preserve"> </w:t>
      </w:r>
      <w:r w:rsidR="004D03BB" w:rsidRPr="004D03BB">
        <w:t>y</w:t>
      </w:r>
      <w:r w:rsidRPr="004D03BB">
        <w:t xml:space="preserve"> digo yo, ¿Qué mejor oportunidad para iniciarme en ello que con este proyecto?</w:t>
      </w:r>
    </w:p>
    <w:p w:rsidR="004508DE" w:rsidRPr="004D03BB" w:rsidRDefault="004508DE" w:rsidP="004D03BB"/>
    <w:p w:rsidR="004D03BB" w:rsidRPr="004D03BB" w:rsidRDefault="004508DE" w:rsidP="004D03BB">
      <w:r w:rsidRPr="004D03BB">
        <w:t>Quiero que este proyecto sea publicado para que cualquiera que lo desee tenga acceso al código fuente para modificarlo libremente</w:t>
      </w:r>
      <w:r w:rsidR="00A32F4B">
        <w:t>,</w:t>
      </w:r>
      <w:r w:rsidRPr="004D03BB">
        <w:t xml:space="preserve"> y a una documentación o manual que le indique como implementarlo</w:t>
      </w:r>
      <w:r w:rsidR="004D03BB" w:rsidRPr="004D03BB">
        <w:t>.</w:t>
      </w:r>
    </w:p>
    <w:p w:rsidR="004D03BB" w:rsidRPr="004D03BB" w:rsidRDefault="004D03BB" w:rsidP="004D03BB"/>
    <w:p w:rsidR="00133988" w:rsidRDefault="004D03BB" w:rsidP="00133988">
      <w:r w:rsidRPr="004D03BB">
        <w:t xml:space="preserve">El sector de la domótica es excesivamente caro, costando un interruptor inteligente o una bombilla </w:t>
      </w:r>
      <w:r>
        <w:t>W</w:t>
      </w:r>
      <w:r w:rsidRPr="004D03BB">
        <w:t>i</w:t>
      </w:r>
      <w:r>
        <w:t>F</w:t>
      </w:r>
      <w:r w:rsidRPr="004D03BB">
        <w:t>i más de 25€</w:t>
      </w:r>
      <w:r>
        <w:t>, haciendo imposible adaptar una casa actual a un sistema 100% inteligente</w:t>
      </w:r>
      <w:r w:rsidR="00A32F4B">
        <w:t xml:space="preserve"> de forma asequible</w:t>
      </w:r>
      <w:r>
        <w:t>. Este proyecto es el comienzo de un proyecto personal mucho mayor con la intención de h</w:t>
      </w:r>
      <w:r w:rsidR="00DA4DB2">
        <w:t>a</w:t>
      </w:r>
      <w:r>
        <w:t xml:space="preserve">cer accesible a todo el mundo </w:t>
      </w:r>
      <w:r w:rsidR="00133988">
        <w:t>la automatización de dispositivos y electrodomésticos ya existentes. Tomando el servidor y parte de la app Android desarrollados y creando pequeños dispositivos controlados por chips ESP8266 se puede crear una red inteligente a través de WiFi.</w:t>
      </w:r>
    </w:p>
    <w:p w:rsidR="006A7493" w:rsidRDefault="006A7493" w:rsidP="00133988"/>
    <w:p w:rsidR="004508DE" w:rsidRPr="004508DE" w:rsidRDefault="006A7493" w:rsidP="004D03BB">
      <w:pPr>
        <w:rPr>
          <w:rStyle w:val="sowc"/>
        </w:rPr>
      </w:pPr>
      <w:r>
        <w:rPr>
          <w:rStyle w:val="sowc"/>
        </w:rPr>
        <w:t xml:space="preserve">Hay proyectos similares en github. Destaca el proyecto Domoticz, que ofrece un servidor </w:t>
      </w:r>
      <w:r w:rsidR="0065053F">
        <w:rPr>
          <w:rStyle w:val="sowc"/>
        </w:rPr>
        <w:t xml:space="preserve">multiplataforma </w:t>
      </w:r>
      <w:r>
        <w:rPr>
          <w:rStyle w:val="sowc"/>
        </w:rPr>
        <w:t>que comunica dispositivos</w:t>
      </w:r>
      <w:r w:rsidR="0065053F">
        <w:rPr>
          <w:rStyle w:val="sowc"/>
        </w:rPr>
        <w:t xml:space="preserve"> IoT</w:t>
      </w:r>
      <w:r>
        <w:rPr>
          <w:rStyle w:val="sowc"/>
        </w:rPr>
        <w:t xml:space="preserve"> de diferentes empresas </w:t>
      </w:r>
      <w:r w:rsidR="0065053F">
        <w:rPr>
          <w:rStyle w:val="sowc"/>
        </w:rPr>
        <w:t>y ofrece una interfaz común para todos ellos.</w:t>
      </w:r>
    </w:p>
    <w:p w:rsidR="004508DE" w:rsidRDefault="0065053F" w:rsidP="004D03BB">
      <w:r w:rsidRPr="004508DE">
        <w:rPr>
          <w:noProof/>
          <w:lang w:eastAsia="es-ES"/>
        </w:rPr>
        <w:lastRenderedPageBreak/>
        <mc:AlternateContent>
          <mc:Choice Requires="wps">
            <w:drawing>
              <wp:anchor distT="0" distB="0" distL="114300" distR="114300" simplePos="0" relativeHeight="251691520" behindDoc="0" locked="0" layoutInCell="1" allowOverlap="1" wp14:anchorId="362B1E73" wp14:editId="2F3BEEBB">
                <wp:simplePos x="0" y="0"/>
                <wp:positionH relativeFrom="column">
                  <wp:posOffset>19050</wp:posOffset>
                </wp:positionH>
                <wp:positionV relativeFrom="paragraph">
                  <wp:posOffset>194945</wp:posOffset>
                </wp:positionV>
                <wp:extent cx="6477000" cy="3230880"/>
                <wp:effectExtent l="0" t="0" r="0" b="7620"/>
                <wp:wrapTopAndBottom/>
                <wp:docPr id="198" name="Rectangle 198"/>
                <wp:cNvGraphicFramePr/>
                <a:graphic xmlns:a="http://schemas.openxmlformats.org/drawingml/2006/main">
                  <a:graphicData uri="http://schemas.microsoft.com/office/word/2010/wordprocessingShape">
                    <wps:wsp>
                      <wps:cNvSpPr/>
                      <wps:spPr>
                        <a:xfrm>
                          <a:off x="0" y="0"/>
                          <a:ext cx="6477000" cy="32308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E670C8" w:rsidRDefault="00675AA9" w:rsidP="002616F9">
                            <w:pPr>
                              <w:pStyle w:val="Level2"/>
                              <w:rPr>
                                <w:color w:val="FFFFFF" w:themeColor="background1"/>
                              </w:rPr>
                            </w:pPr>
                            <w:r w:rsidRPr="00E670C8">
                              <w:rPr>
                                <w:color w:val="FFFFFF" w:themeColor="background1"/>
                              </w:rPr>
                              <w:t>1.3. Objetivos del proyecto</w:t>
                            </w:r>
                          </w:p>
                          <w:p w:rsidR="00675AA9" w:rsidRPr="002616F9" w:rsidRDefault="00675AA9" w:rsidP="002616F9">
                            <w:pPr>
                              <w:pStyle w:val="My"/>
                              <w:spacing w:line="276" w:lineRule="auto"/>
                              <w:ind w:left="360"/>
                              <w:jc w:val="both"/>
                              <w:rPr>
                                <w:rStyle w:val="sowc"/>
                                <w:rFonts w:ascii="Times New Roman" w:hAnsi="Times New Roman" w:cs="Times New Roman"/>
                                <w:sz w:val="16"/>
                                <w:szCs w:val="16"/>
                                <w:lang w:val="es-ES"/>
                              </w:rPr>
                            </w:pP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Crear una aplicación Android que se comunique con una API.</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Autenticar usuarios utilizando Firebase.</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Crear un servidor web que ofrezca una API REST con capacidad de interacción con la puerta del garaje.</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 xml:space="preserve">Diseñar una base de datos que lleve el control de los usuarios autorizados y el registro de las interacciones </w:t>
                            </w:r>
                            <w:r>
                              <w:rPr>
                                <w:rStyle w:val="sowc"/>
                                <w:rFonts w:ascii="Times New Roman" w:hAnsi="Times New Roman" w:cs="Times New Roman"/>
                                <w:lang w:val="es-ES"/>
                              </w:rPr>
                              <w:t>con el</w:t>
                            </w:r>
                            <w:r w:rsidRPr="004508DE">
                              <w:rPr>
                                <w:rStyle w:val="sowc"/>
                                <w:rFonts w:ascii="Times New Roman" w:hAnsi="Times New Roman" w:cs="Times New Roman"/>
                                <w:lang w:val="es-ES"/>
                              </w:rPr>
                              <w:t xml:space="preserve"> </w:t>
                            </w:r>
                            <w:r>
                              <w:rPr>
                                <w:rStyle w:val="sowc"/>
                                <w:rFonts w:ascii="Times New Roman" w:hAnsi="Times New Roman" w:cs="Times New Roman"/>
                                <w:lang w:val="es-ES"/>
                              </w:rPr>
                              <w:t>servidor</w:t>
                            </w:r>
                            <w:r w:rsidRPr="004508DE">
                              <w:rPr>
                                <w:rStyle w:val="sowc"/>
                                <w:rFonts w:ascii="Times New Roman" w:hAnsi="Times New Roman" w:cs="Times New Roman"/>
                                <w:lang w:val="es-ES"/>
                              </w:rPr>
                              <w:t>.</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Desarrollar un software que permita administrar la base de datos para el uso de los empleados de dirección.</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Redactar un manual de implementación, administración y uso para la publicación de este proyecto.</w:t>
                            </w:r>
                          </w:p>
                          <w:p w:rsidR="00675AA9" w:rsidRPr="0004699F"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Diseñar e imprimir en 3D una caja para proteger la electrónica</w:t>
                            </w:r>
                            <w:r>
                              <w:rPr>
                                <w:rStyle w:val="sowc"/>
                                <w:rFonts w:ascii="Times New Roman" w:hAnsi="Times New Roman" w:cs="Times New Roman"/>
                                <w:lang w:val="es-ES"/>
                              </w:rPr>
                              <w:t>.</w:t>
                            </w:r>
                          </w:p>
                          <w:p w:rsidR="00675AA9" w:rsidRPr="006621AA" w:rsidRDefault="00675AA9" w:rsidP="00337A86">
                            <w:pPr>
                              <w:rPr>
                                <w:lang w:val="en"/>
                              </w:rPr>
                            </w:pP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8" o:spid="_x0000_s1030" style="position:absolute;left:0;text-align:left;margin-left:1.5pt;margin-top:15.35pt;width:510pt;height:254.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" fillcolor="#47a8ec [3204]" stroked="f" strokeweight="2pt">
                <v:textbox inset="21.6pt,21.6pt,21.6pt,21.6pt">
                  <w:txbxContent>
                    <w:p w:rsidR="00675AA9" w:rsidRPr="00E670C8" w:rsidRDefault="00675AA9" w:rsidP="002616F9">
                      <w:pPr>
                        <w:pStyle w:val="Level2"/>
                        <w:rPr>
                          <w:color w:val="FFFFFF" w:themeColor="background1"/>
                        </w:rPr>
                      </w:pPr>
                      <w:r w:rsidRPr="00E670C8">
                        <w:rPr>
                          <w:color w:val="FFFFFF" w:themeColor="background1"/>
                        </w:rPr>
                        <w:t>1.3. Objetivos del proyecto</w:t>
                      </w:r>
                    </w:p>
                    <w:p w:rsidR="00675AA9" w:rsidRPr="002616F9" w:rsidRDefault="00675AA9" w:rsidP="002616F9">
                      <w:pPr>
                        <w:pStyle w:val="My"/>
                        <w:spacing w:line="276" w:lineRule="auto"/>
                        <w:ind w:left="360"/>
                        <w:jc w:val="both"/>
                        <w:rPr>
                          <w:rStyle w:val="sowc"/>
                          <w:rFonts w:ascii="Times New Roman" w:hAnsi="Times New Roman" w:cs="Times New Roman"/>
                          <w:sz w:val="16"/>
                          <w:szCs w:val="16"/>
                          <w:lang w:val="es-ES"/>
                        </w:rPr>
                      </w:pP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Crear una aplicación Android que se comunique con una API.</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Autenticar usuarios utilizando Firebase.</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Crear un servidor web que ofrezca una API REST con capacidad de interacción con la puerta del garaje.</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 xml:space="preserve">Diseñar una base de datos que lleve el control de los usuarios autorizados y el registro de las interacciones </w:t>
                      </w:r>
                      <w:r>
                        <w:rPr>
                          <w:rStyle w:val="sowc"/>
                          <w:rFonts w:ascii="Times New Roman" w:hAnsi="Times New Roman" w:cs="Times New Roman"/>
                          <w:lang w:val="es-ES"/>
                        </w:rPr>
                        <w:t>con el</w:t>
                      </w:r>
                      <w:r w:rsidRPr="004508DE">
                        <w:rPr>
                          <w:rStyle w:val="sowc"/>
                          <w:rFonts w:ascii="Times New Roman" w:hAnsi="Times New Roman" w:cs="Times New Roman"/>
                          <w:lang w:val="es-ES"/>
                        </w:rPr>
                        <w:t xml:space="preserve"> </w:t>
                      </w:r>
                      <w:r>
                        <w:rPr>
                          <w:rStyle w:val="sowc"/>
                          <w:rFonts w:ascii="Times New Roman" w:hAnsi="Times New Roman" w:cs="Times New Roman"/>
                          <w:lang w:val="es-ES"/>
                        </w:rPr>
                        <w:t>servidor</w:t>
                      </w:r>
                      <w:r w:rsidRPr="004508DE">
                        <w:rPr>
                          <w:rStyle w:val="sowc"/>
                          <w:rFonts w:ascii="Times New Roman" w:hAnsi="Times New Roman" w:cs="Times New Roman"/>
                          <w:lang w:val="es-ES"/>
                        </w:rPr>
                        <w:t>.</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Desarrollar un software que permita administrar la base de datos para el uso de los empleados de dirección.</w:t>
                      </w:r>
                    </w:p>
                    <w:p w:rsidR="00675AA9" w:rsidRPr="004508DE"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Redactar un manual de implementación, administración y uso para la publicación de este proyecto.</w:t>
                      </w:r>
                    </w:p>
                    <w:p w:rsidR="00675AA9" w:rsidRPr="0004699F" w:rsidRDefault="00675AA9" w:rsidP="00E670C8">
                      <w:pPr>
                        <w:pStyle w:val="My"/>
                        <w:numPr>
                          <w:ilvl w:val="0"/>
                          <w:numId w:val="7"/>
                        </w:numPr>
                        <w:spacing w:line="276" w:lineRule="auto"/>
                        <w:jc w:val="both"/>
                        <w:rPr>
                          <w:rStyle w:val="sowc"/>
                          <w:rFonts w:ascii="Times New Roman" w:hAnsi="Times New Roman" w:cs="Times New Roman"/>
                          <w:lang w:val="es-ES"/>
                        </w:rPr>
                      </w:pPr>
                      <w:r w:rsidRPr="004508DE">
                        <w:rPr>
                          <w:rStyle w:val="sowc"/>
                          <w:rFonts w:ascii="Times New Roman" w:hAnsi="Times New Roman" w:cs="Times New Roman"/>
                          <w:lang w:val="es-ES"/>
                        </w:rPr>
                        <w:t>Diseñar e imprimir en 3D una caja para proteger la electrónica</w:t>
                      </w:r>
                      <w:r>
                        <w:rPr>
                          <w:rStyle w:val="sowc"/>
                          <w:rFonts w:ascii="Times New Roman" w:hAnsi="Times New Roman" w:cs="Times New Roman"/>
                          <w:lang w:val="es-ES"/>
                        </w:rPr>
                        <w:t>.</w:t>
                      </w:r>
                    </w:p>
                    <w:p w:rsidR="00675AA9" w:rsidRPr="006621AA" w:rsidRDefault="00675AA9" w:rsidP="00337A86">
                      <w:pPr>
                        <w:rPr>
                          <w:lang w:val="en"/>
                        </w:rPr>
                      </w:pPr>
                    </w:p>
                  </w:txbxContent>
                </v:textbox>
                <w10:wrap type="topAndBottom"/>
              </v:rect>
            </w:pict>
          </mc:Fallback>
        </mc:AlternateContent>
      </w:r>
    </w:p>
    <w:p w:rsidR="004508DE" w:rsidRDefault="004508DE" w:rsidP="005F5AE4">
      <w:pPr>
        <w:pStyle w:val="My"/>
        <w:spacing w:line="276" w:lineRule="auto"/>
        <w:ind w:firstLine="360"/>
        <w:jc w:val="both"/>
        <w:rPr>
          <w:rFonts w:ascii="Times New Roman" w:hAnsi="Times New Roman" w:cs="Times New Roman"/>
          <w:color w:val="336699" w:themeColor="accent2"/>
          <w:lang w:val="es-ES"/>
        </w:rPr>
        <w:sectPr w:rsidR="004508DE" w:rsidSect="004508DE">
          <w:type w:val="continuous"/>
          <w:pgSz w:w="12240" w:h="15840" w:code="1"/>
          <w:pgMar w:top="630" w:right="990" w:bottom="1620" w:left="990" w:header="360" w:footer="371" w:gutter="0"/>
          <w:cols w:space="708"/>
          <w:docGrid w:linePitch="360"/>
        </w:sectPr>
      </w:pPr>
    </w:p>
    <w:p w:rsidR="000B057C" w:rsidRDefault="000B057C" w:rsidP="00337A86"/>
    <w:p w:rsidR="00FF2E19" w:rsidRDefault="00FF2E19">
      <w:pPr>
        <w:jc w:val="left"/>
      </w:pPr>
      <w:r>
        <w:br w:type="page"/>
      </w:r>
    </w:p>
    <w:p w:rsidR="001C3E2F" w:rsidRPr="004508DE" w:rsidRDefault="00BD759B" w:rsidP="00337A86">
      <w:r w:rsidRPr="004508DE">
        <w:rPr>
          <w:noProof/>
          <w:lang w:eastAsia="es-ES"/>
        </w:rPr>
        <w:lastRenderedPageBreak/>
        <mc:AlternateContent>
          <mc:Choice Requires="wps">
            <w:drawing>
              <wp:anchor distT="0" distB="0" distL="114300" distR="114300" simplePos="0" relativeHeight="251693568" behindDoc="0" locked="0" layoutInCell="1" allowOverlap="1" wp14:anchorId="0D42FD4C" wp14:editId="5DFC0FAB">
                <wp:simplePos x="0" y="0"/>
                <wp:positionH relativeFrom="column">
                  <wp:posOffset>-310938</wp:posOffset>
                </wp:positionH>
                <wp:positionV relativeFrom="paragraph">
                  <wp:posOffset>-185420</wp:posOffset>
                </wp:positionV>
                <wp:extent cx="7644130"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337A86" w:rsidRDefault="00675AA9" w:rsidP="00337A86">
                            <w:pPr>
                              <w:pStyle w:val="Level1"/>
                            </w:pPr>
                            <w:r w:rsidRPr="00337A86">
                              <w:t>Planificación del desarrollo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9" o:spid="_x0000_s1031" style="position:absolute;left:0;text-align:left;margin-left:-24.5pt;margin-top:-14.6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" fillcolor="#47a8ec [3204]" stroked="f" strokeweight="2pt">
                <v:textbox>
                  <w:txbxContent>
                    <w:p w:rsidR="00675AA9" w:rsidRPr="00337A86" w:rsidRDefault="00675AA9" w:rsidP="00337A86">
                      <w:pPr>
                        <w:pStyle w:val="Level1"/>
                      </w:pPr>
                      <w:r w:rsidRPr="00337A86">
                        <w:t>Planificación del desarrollo del proyecto</w:t>
                      </w:r>
                    </w:p>
                  </w:txbxContent>
                </v:textbox>
              </v:rect>
            </w:pict>
          </mc:Fallback>
        </mc:AlternateContent>
      </w:r>
    </w:p>
    <w:p w:rsidR="00BE34C5" w:rsidRPr="004508DE" w:rsidRDefault="00BE34C5" w:rsidP="00337A86"/>
    <w:p w:rsidR="00BD354C" w:rsidRDefault="00BD354C" w:rsidP="00337A86">
      <w:pPr>
        <w:sectPr w:rsidR="00BD354C" w:rsidSect="00A87BD2">
          <w:type w:val="continuous"/>
          <w:pgSz w:w="12240" w:h="15840" w:code="1"/>
          <w:pgMar w:top="990" w:right="990" w:bottom="1620" w:left="990" w:header="360" w:footer="371" w:gutter="0"/>
          <w:cols w:space="708"/>
          <w:docGrid w:linePitch="360"/>
        </w:sectPr>
      </w:pPr>
    </w:p>
    <w:p w:rsidR="00216E0B" w:rsidRDefault="00216E0B" w:rsidP="00337A86">
      <w:pPr>
        <w:sectPr w:rsidR="00216E0B" w:rsidSect="00BD354C">
          <w:type w:val="continuous"/>
          <w:pgSz w:w="12240" w:h="15840" w:code="1"/>
          <w:pgMar w:top="990" w:right="990" w:bottom="1620" w:left="990" w:header="360" w:footer="371" w:gutter="0"/>
          <w:cols w:space="708"/>
          <w:docGrid w:linePitch="360"/>
        </w:sectPr>
      </w:pPr>
    </w:p>
    <w:p w:rsidR="007D1B16" w:rsidRPr="007D1B16" w:rsidRDefault="007D1B16" w:rsidP="00337A86"/>
    <w:p w:rsidR="007D1B16" w:rsidRDefault="002A2593" w:rsidP="00337A86">
      <w:pPr>
        <w:pStyle w:val="Prrafodelista"/>
        <w:numPr>
          <w:ilvl w:val="0"/>
          <w:numId w:val="14"/>
        </w:numPr>
      </w:pPr>
      <w:r>
        <w:t>Crear</w:t>
      </w:r>
      <w:r w:rsidR="007D1B16" w:rsidRPr="007D1B16">
        <w:t xml:space="preserve"> el servidor </w:t>
      </w:r>
      <w:r w:rsidR="00CA2E36">
        <w:t>web</w:t>
      </w:r>
      <w:r w:rsidR="00D133BF">
        <w:t xml:space="preserve"> [10h]</w:t>
      </w:r>
      <w:r w:rsidR="0017130D">
        <w:t>:</w:t>
      </w:r>
    </w:p>
    <w:p w:rsidR="00CA2E36" w:rsidRDefault="0017130D" w:rsidP="00337A86">
      <w:pPr>
        <w:pStyle w:val="Prrafodelista"/>
        <w:numPr>
          <w:ilvl w:val="0"/>
          <w:numId w:val="15"/>
        </w:numPr>
      </w:pPr>
      <w:r>
        <w:t xml:space="preserve">Implementar seguridad </w:t>
      </w:r>
      <w:r w:rsidRPr="0080096A">
        <w:t>utilizando</w:t>
      </w:r>
      <w:r w:rsidR="00CA2E36">
        <w:t xml:space="preserve"> HTTPS</w:t>
      </w:r>
      <w:r w:rsidR="00D133BF">
        <w:t>.</w:t>
      </w:r>
    </w:p>
    <w:p w:rsidR="00CA2E36" w:rsidRDefault="0017130D" w:rsidP="00337A86">
      <w:pPr>
        <w:pStyle w:val="Prrafodelista"/>
        <w:numPr>
          <w:ilvl w:val="0"/>
          <w:numId w:val="15"/>
        </w:numPr>
      </w:pPr>
      <w:r>
        <w:t>U</w:t>
      </w:r>
      <w:r w:rsidR="00CA2E36">
        <w:t xml:space="preserve">tilizar </w:t>
      </w:r>
      <w:r w:rsidR="007D1B16">
        <w:t>J</w:t>
      </w:r>
      <w:r w:rsidR="00A16378">
        <w:t>avaS</w:t>
      </w:r>
      <w:r w:rsidR="007D1B16">
        <w:t>cript</w:t>
      </w:r>
      <w:r w:rsidR="00CA2E36">
        <w:t xml:space="preserve"> para </w:t>
      </w:r>
      <w:r>
        <w:t>la</w:t>
      </w:r>
      <w:r w:rsidR="00CA2E36">
        <w:t xml:space="preserve"> codificación y ejecutar</w:t>
      </w:r>
      <w:r>
        <w:t xml:space="preserve"> </w:t>
      </w:r>
      <w:r w:rsidR="00CA2E36">
        <w:t>en Node</w:t>
      </w:r>
      <w:r w:rsidR="00D133BF">
        <w:t>.</w:t>
      </w:r>
    </w:p>
    <w:p w:rsidR="007D1B16" w:rsidRDefault="00CA2E36" w:rsidP="00337A86">
      <w:pPr>
        <w:pStyle w:val="Prrafodelista"/>
        <w:numPr>
          <w:ilvl w:val="0"/>
          <w:numId w:val="15"/>
        </w:numPr>
      </w:pPr>
      <w:r>
        <w:t>S</w:t>
      </w:r>
      <w:r w:rsidR="0017130D">
        <w:t>ervir</w:t>
      </w:r>
      <w:r>
        <w:t xml:space="preserve"> una API REST</w:t>
      </w:r>
      <w:r w:rsidR="00D133BF">
        <w:t>.</w:t>
      </w:r>
    </w:p>
    <w:p w:rsidR="00890F6E" w:rsidRPr="007D1B16" w:rsidRDefault="00890F6E" w:rsidP="00337A86">
      <w:pPr>
        <w:pStyle w:val="Prrafodelista"/>
      </w:pPr>
    </w:p>
    <w:p w:rsidR="00BD354C" w:rsidRDefault="00A16378" w:rsidP="00337A86">
      <w:pPr>
        <w:pStyle w:val="Prrafodelista"/>
        <w:numPr>
          <w:ilvl w:val="0"/>
          <w:numId w:val="14"/>
        </w:numPr>
      </w:pPr>
      <w:r>
        <w:t>C</w:t>
      </w:r>
      <w:r w:rsidR="002A2593">
        <w:t>rear</w:t>
      </w:r>
      <w:r>
        <w:t xml:space="preserve"> la aplicación</w:t>
      </w:r>
      <w:r w:rsidR="007D1B16" w:rsidRPr="007D1B16">
        <w:t xml:space="preserve"> </w:t>
      </w:r>
      <w:r w:rsidR="00BD354C" w:rsidRPr="007D1B16">
        <w:t>Android</w:t>
      </w:r>
      <w:r w:rsidR="00D133BF">
        <w:t xml:space="preserve"> [15h]</w:t>
      </w:r>
      <w:r w:rsidR="0017130D">
        <w:t>:</w:t>
      </w:r>
    </w:p>
    <w:p w:rsidR="00CA2E36" w:rsidRDefault="00A16378" w:rsidP="00337A86">
      <w:pPr>
        <w:pStyle w:val="Prrafodelista"/>
        <w:numPr>
          <w:ilvl w:val="0"/>
          <w:numId w:val="16"/>
        </w:numPr>
      </w:pPr>
      <w:r>
        <w:t>Autenticar los usuarios utilizando</w:t>
      </w:r>
      <w:r w:rsidR="00CA2E36">
        <w:t xml:space="preserve"> las herramientas de Firebase</w:t>
      </w:r>
      <w:r w:rsidR="00D133BF">
        <w:t>.</w:t>
      </w:r>
    </w:p>
    <w:p w:rsidR="00A16378" w:rsidRDefault="00A16378" w:rsidP="00337A86">
      <w:pPr>
        <w:pStyle w:val="Prrafodelista"/>
        <w:numPr>
          <w:ilvl w:val="0"/>
          <w:numId w:val="16"/>
        </w:numPr>
      </w:pPr>
      <w:r>
        <w:t>Utilizar fragmentos distintos para el inicio de sesión y la interacción con el servidor</w:t>
      </w:r>
      <w:r w:rsidR="00D133BF">
        <w:t>.</w:t>
      </w:r>
    </w:p>
    <w:p w:rsidR="00890F6E" w:rsidRPr="007D1B16" w:rsidRDefault="00890F6E" w:rsidP="00337A86">
      <w:pPr>
        <w:pStyle w:val="Prrafodelista"/>
      </w:pPr>
    </w:p>
    <w:p w:rsidR="00BD354C" w:rsidRDefault="00BD354C" w:rsidP="00337A86">
      <w:pPr>
        <w:pStyle w:val="Prrafodelista"/>
        <w:numPr>
          <w:ilvl w:val="0"/>
          <w:numId w:val="14"/>
        </w:numPr>
      </w:pPr>
      <w:r w:rsidRPr="007D1B16">
        <w:t xml:space="preserve">Conectar Android y </w:t>
      </w:r>
      <w:r w:rsidR="002A2593">
        <w:t>el s</w:t>
      </w:r>
      <w:r w:rsidR="00CA2E36">
        <w:t>ervidor</w:t>
      </w:r>
      <w:r w:rsidR="00D133BF">
        <w:t xml:space="preserve"> [2h]</w:t>
      </w:r>
      <w:r w:rsidR="0017130D">
        <w:t>:</w:t>
      </w:r>
    </w:p>
    <w:p w:rsidR="00A16378" w:rsidRDefault="00A16378" w:rsidP="00337A86">
      <w:pPr>
        <w:pStyle w:val="Prrafodelista"/>
        <w:numPr>
          <w:ilvl w:val="0"/>
          <w:numId w:val="17"/>
        </w:numPr>
      </w:pPr>
      <w:r>
        <w:t>Realizar peticiones utilizando la librería Volley</w:t>
      </w:r>
      <w:r w:rsidR="00512233">
        <w:t>.</w:t>
      </w:r>
    </w:p>
    <w:p w:rsidR="00CA2E36" w:rsidRDefault="00A16378" w:rsidP="00337A86">
      <w:pPr>
        <w:pStyle w:val="Prrafodelista"/>
        <w:numPr>
          <w:ilvl w:val="0"/>
          <w:numId w:val="17"/>
        </w:numPr>
      </w:pPr>
      <w:r>
        <w:t>Manejar las peticiones utilizando</w:t>
      </w:r>
      <w:r w:rsidR="00CA2E36">
        <w:t xml:space="preserve"> F</w:t>
      </w:r>
      <w:r w:rsidR="0017130D">
        <w:t>irebase A</w:t>
      </w:r>
      <w:r w:rsidR="00CA2E36">
        <w:t>dmin</w:t>
      </w:r>
      <w:r>
        <w:t xml:space="preserve"> y JSON para intercambiar datos</w:t>
      </w:r>
      <w:r w:rsidR="00DC1F16">
        <w:t>.</w:t>
      </w:r>
    </w:p>
    <w:p w:rsidR="00890F6E" w:rsidRPr="007D1B16" w:rsidRDefault="00890F6E" w:rsidP="00337A86">
      <w:pPr>
        <w:pStyle w:val="Prrafodelista"/>
      </w:pPr>
    </w:p>
    <w:p w:rsidR="00BD354C" w:rsidRDefault="00BD354C" w:rsidP="00337A86">
      <w:pPr>
        <w:pStyle w:val="Prrafodelista"/>
        <w:numPr>
          <w:ilvl w:val="0"/>
          <w:numId w:val="14"/>
        </w:numPr>
      </w:pPr>
      <w:r w:rsidRPr="007D1B16">
        <w:t xml:space="preserve">Crear </w:t>
      </w:r>
      <w:r w:rsidR="00A16378">
        <w:t>la base de datos</w:t>
      </w:r>
      <w:r w:rsidR="00DC1F16">
        <w:t xml:space="preserve"> [</w:t>
      </w:r>
      <w:r w:rsidR="00D133BF">
        <w:t>3</w:t>
      </w:r>
      <w:r w:rsidR="00DC1F16">
        <w:t>h]</w:t>
      </w:r>
      <w:r w:rsidR="0017130D">
        <w:t>:</w:t>
      </w:r>
    </w:p>
    <w:p w:rsidR="0017130D" w:rsidRDefault="00A16378" w:rsidP="00337A86">
      <w:pPr>
        <w:pStyle w:val="Prrafodelista"/>
        <w:numPr>
          <w:ilvl w:val="0"/>
          <w:numId w:val="19"/>
        </w:numPr>
      </w:pPr>
      <w:r>
        <w:t>Utilizar MariaDB</w:t>
      </w:r>
      <w:r w:rsidR="0017130D">
        <w:t>.</w:t>
      </w:r>
    </w:p>
    <w:p w:rsidR="00CA2E36" w:rsidRDefault="0017130D" w:rsidP="00337A86">
      <w:pPr>
        <w:pStyle w:val="Prrafodelista"/>
        <w:numPr>
          <w:ilvl w:val="0"/>
          <w:numId w:val="19"/>
        </w:numPr>
      </w:pPr>
      <w:r>
        <w:t>Manejar los permisos de cada usuario.</w:t>
      </w:r>
    </w:p>
    <w:p w:rsidR="002A2593" w:rsidRDefault="00687D09" w:rsidP="00337A86">
      <w:pPr>
        <w:pStyle w:val="Prrafodelista"/>
        <w:numPr>
          <w:ilvl w:val="0"/>
          <w:numId w:val="19"/>
        </w:numPr>
      </w:pPr>
      <w:r>
        <w:t>Crear una tabla para guardar un registro de las conexiones.</w:t>
      </w:r>
    </w:p>
    <w:p w:rsidR="00890F6E" w:rsidRPr="007D1B16" w:rsidRDefault="00890F6E" w:rsidP="00337A86">
      <w:pPr>
        <w:pStyle w:val="Prrafodelista"/>
      </w:pPr>
    </w:p>
    <w:p w:rsidR="00BD354C" w:rsidRDefault="00BD354C" w:rsidP="00337A86">
      <w:pPr>
        <w:pStyle w:val="Prrafodelista"/>
        <w:numPr>
          <w:ilvl w:val="0"/>
          <w:numId w:val="14"/>
        </w:numPr>
      </w:pPr>
      <w:r w:rsidRPr="007D1B16">
        <w:t xml:space="preserve">Conectar </w:t>
      </w:r>
      <w:r w:rsidR="0017130D">
        <w:t xml:space="preserve">el </w:t>
      </w:r>
      <w:r w:rsidRPr="007D1B16">
        <w:t xml:space="preserve">servidor y </w:t>
      </w:r>
      <w:r w:rsidR="00D133BF">
        <w:t>la base de datos [2h]:</w:t>
      </w:r>
    </w:p>
    <w:p w:rsidR="002A2593" w:rsidRDefault="002A2593" w:rsidP="00337A86">
      <w:pPr>
        <w:pStyle w:val="Prrafodelista"/>
        <w:numPr>
          <w:ilvl w:val="0"/>
          <w:numId w:val="20"/>
        </w:numPr>
      </w:pPr>
      <w:r>
        <w:t>Comprobar que el usuario indicado por Android tenga permisos</w:t>
      </w:r>
      <w:r w:rsidR="00687D09">
        <w:t>.</w:t>
      </w:r>
    </w:p>
    <w:p w:rsidR="00687D09" w:rsidRDefault="00687D09" w:rsidP="00337A86">
      <w:pPr>
        <w:pStyle w:val="Prrafodelista"/>
        <w:numPr>
          <w:ilvl w:val="0"/>
          <w:numId w:val="20"/>
        </w:numPr>
      </w:pPr>
      <w:r>
        <w:t>Dar de alta sin permisos a los usuarios que no estén registrados.</w:t>
      </w:r>
    </w:p>
    <w:p w:rsidR="00687D09" w:rsidRDefault="00687D09" w:rsidP="00337A86">
      <w:pPr>
        <w:pStyle w:val="Prrafodelista"/>
        <w:numPr>
          <w:ilvl w:val="0"/>
          <w:numId w:val="20"/>
        </w:numPr>
      </w:pPr>
      <w:r>
        <w:t>Insertar un registro en la base de datos cada vez que se recibe una petición.</w:t>
      </w:r>
    </w:p>
    <w:p w:rsidR="00890F6E" w:rsidRDefault="00890F6E" w:rsidP="00337A86">
      <w:pPr>
        <w:pStyle w:val="Prrafodelista"/>
      </w:pPr>
    </w:p>
    <w:p w:rsidR="00BD354C" w:rsidRDefault="00BD354C" w:rsidP="00337A86">
      <w:pPr>
        <w:pStyle w:val="Prrafodelista"/>
        <w:numPr>
          <w:ilvl w:val="0"/>
          <w:numId w:val="14"/>
        </w:numPr>
      </w:pPr>
      <w:r w:rsidRPr="007D1B16">
        <w:t xml:space="preserve">Abrir </w:t>
      </w:r>
      <w:r w:rsidR="00D133BF">
        <w:t>la puerta [8h]:</w:t>
      </w:r>
    </w:p>
    <w:p w:rsidR="00CA2E36" w:rsidRPr="007D1B16" w:rsidRDefault="002A2593" w:rsidP="00337A86">
      <w:pPr>
        <w:pStyle w:val="Prrafodelista"/>
        <w:numPr>
          <w:ilvl w:val="0"/>
          <w:numId w:val="20"/>
        </w:numPr>
      </w:pPr>
      <w:r>
        <w:t xml:space="preserve">Controlar los pines GPIO de la </w:t>
      </w:r>
      <w:r w:rsidR="009C6DAC">
        <w:t>R</w:t>
      </w:r>
      <w:r>
        <w:t xml:space="preserve">aspberry para </w:t>
      </w:r>
      <w:r w:rsidR="009C6DAC">
        <w:t>activar</w:t>
      </w:r>
      <w:r>
        <w:t xml:space="preserve"> la electrónica</w:t>
      </w:r>
      <w:r w:rsidR="00ED72A3">
        <w:t>.</w:t>
      </w:r>
    </w:p>
    <w:p w:rsidR="00CA2E36" w:rsidRDefault="002A2593" w:rsidP="00337A86">
      <w:pPr>
        <w:pStyle w:val="Prrafodelista"/>
        <w:numPr>
          <w:ilvl w:val="0"/>
          <w:numId w:val="20"/>
        </w:numPr>
      </w:pPr>
      <w:r>
        <w:t>Diseñar</w:t>
      </w:r>
      <w:r w:rsidR="006534DC">
        <w:t xml:space="preserve"> </w:t>
      </w:r>
      <w:r>
        <w:t xml:space="preserve">un circuito </w:t>
      </w:r>
      <w:r w:rsidRPr="009C6DAC">
        <w:t>electrónico</w:t>
      </w:r>
      <w:r>
        <w:t xml:space="preserve"> que utilice un relé y el mando RF de la puerta</w:t>
      </w:r>
      <w:r w:rsidR="00D133BF">
        <w:t>.</w:t>
      </w:r>
    </w:p>
    <w:p w:rsidR="00CA2E36" w:rsidRPr="00817C09" w:rsidRDefault="00CA2E36" w:rsidP="005D61AF">
      <w:pPr>
        <w:ind w:left="708"/>
      </w:pPr>
    </w:p>
    <w:p w:rsidR="00762EF1" w:rsidRDefault="00D133BF" w:rsidP="00762EF1">
      <w:pPr>
        <w:pStyle w:val="Prrafodelista"/>
        <w:numPr>
          <w:ilvl w:val="0"/>
          <w:numId w:val="14"/>
        </w:numPr>
      </w:pPr>
      <w:r>
        <w:t>Adicionales:</w:t>
      </w:r>
    </w:p>
    <w:p w:rsidR="00E670C8" w:rsidRDefault="00E670C8" w:rsidP="00E670C8">
      <w:pPr>
        <w:pStyle w:val="Prrafodelista"/>
        <w:numPr>
          <w:ilvl w:val="0"/>
          <w:numId w:val="25"/>
        </w:numPr>
      </w:pPr>
      <w:r>
        <w:t>Implementar una fecha de vencimiento opcional para cada usuario.</w:t>
      </w:r>
    </w:p>
    <w:p w:rsidR="00E670C8" w:rsidRDefault="00E670C8" w:rsidP="00F26225">
      <w:pPr>
        <w:pStyle w:val="Prrafodelista"/>
        <w:numPr>
          <w:ilvl w:val="0"/>
          <w:numId w:val="20"/>
        </w:numPr>
      </w:pPr>
      <w:r>
        <w:t>Comprobar diariamente los usuarios caducados y darlos de baja.</w:t>
      </w:r>
      <w:r w:rsidR="00F26225" w:rsidRPr="00F26225">
        <w:t xml:space="preserve"> </w:t>
      </w:r>
    </w:p>
    <w:p w:rsidR="00762EF1" w:rsidRDefault="00762EF1" w:rsidP="00337A86">
      <w:pPr>
        <w:pStyle w:val="Prrafodelista"/>
        <w:numPr>
          <w:ilvl w:val="0"/>
          <w:numId w:val="20"/>
        </w:numPr>
      </w:pPr>
      <w:r>
        <w:t>Implementar el circuito electrónico</w:t>
      </w:r>
    </w:p>
    <w:p w:rsidR="00BD354C" w:rsidRPr="007D1B16" w:rsidRDefault="00762EF1" w:rsidP="00337A86">
      <w:pPr>
        <w:pStyle w:val="Prrafodelista"/>
        <w:numPr>
          <w:ilvl w:val="0"/>
          <w:numId w:val="20"/>
        </w:numPr>
      </w:pPr>
      <w:r>
        <w:t>C</w:t>
      </w:r>
      <w:r w:rsidR="00BD354C" w:rsidRPr="007D1B16">
        <w:t xml:space="preserve">rear </w:t>
      </w:r>
      <w:r w:rsidR="00687D09">
        <w:t>un software que permita controlar la base de datos sin necesidad de un SGBD</w:t>
      </w:r>
      <w:r w:rsidR="00ED72A3">
        <w:t>.</w:t>
      </w:r>
    </w:p>
    <w:p w:rsidR="00BD354C" w:rsidRDefault="00BD354C" w:rsidP="00337A86">
      <w:pPr>
        <w:pStyle w:val="Prrafodelista"/>
        <w:numPr>
          <w:ilvl w:val="0"/>
          <w:numId w:val="20"/>
        </w:numPr>
      </w:pPr>
      <w:r w:rsidRPr="007D1B16">
        <w:t>Crear</w:t>
      </w:r>
      <w:r w:rsidR="009C6DAC">
        <w:t xml:space="preserve"> un</w:t>
      </w:r>
      <w:r w:rsidRPr="007D1B16">
        <w:t xml:space="preserve"> manual</w:t>
      </w:r>
      <w:r w:rsidR="009C6DAC">
        <w:t xml:space="preserve"> de instalación y mantenimiento.</w:t>
      </w:r>
    </w:p>
    <w:p w:rsidR="009C6DAC" w:rsidRDefault="009C6DAC" w:rsidP="00337A86">
      <w:pPr>
        <w:pStyle w:val="Prrafodelista"/>
        <w:numPr>
          <w:ilvl w:val="0"/>
          <w:numId w:val="20"/>
        </w:numPr>
      </w:pPr>
      <w:r>
        <w:t>Diseñar una caja en 3D para almacenar la Raspberry y la electrónica.</w:t>
      </w:r>
    </w:p>
    <w:p w:rsidR="00ED72A3" w:rsidRDefault="00ED72A3" w:rsidP="00337A86">
      <w:pPr>
        <w:pStyle w:val="Prrafodelista"/>
        <w:numPr>
          <w:ilvl w:val="0"/>
          <w:numId w:val="20"/>
        </w:numPr>
      </w:pPr>
      <w:r>
        <w:t>Implementar el proyecto en un caso de uso real con la puerta de garaje del instituto.</w:t>
      </w:r>
    </w:p>
    <w:p w:rsidR="00CA2E36" w:rsidRPr="007D1B16" w:rsidRDefault="00CA2E36" w:rsidP="00337A86">
      <w:pPr>
        <w:pStyle w:val="Prrafodelista"/>
      </w:pPr>
    </w:p>
    <w:p w:rsidR="000427FE" w:rsidRPr="007D1B16" w:rsidRDefault="000427FE" w:rsidP="00337A86">
      <w:r w:rsidRPr="007D1B16">
        <w:br w:type="page"/>
      </w:r>
    </w:p>
    <w:p w:rsidR="00BD354C" w:rsidRDefault="00BD354C" w:rsidP="00337A86">
      <w:pPr>
        <w:sectPr w:rsidR="00BD354C" w:rsidSect="00BD354C">
          <w:type w:val="continuous"/>
          <w:pgSz w:w="12240" w:h="15840" w:code="1"/>
          <w:pgMar w:top="993" w:right="990" w:bottom="1620" w:left="990" w:header="360" w:footer="371" w:gutter="0"/>
          <w:cols w:space="708"/>
          <w:docGrid w:linePitch="360"/>
        </w:sectPr>
      </w:pPr>
    </w:p>
    <w:p w:rsidR="00BD759B" w:rsidRDefault="00BD759B" w:rsidP="00337A86">
      <w:pPr>
        <w:rPr>
          <w:color w:val="336699" w:themeColor="accent2"/>
          <w:sz w:val="32"/>
        </w:rPr>
      </w:pPr>
      <w:r w:rsidRPr="004508DE">
        <w:rPr>
          <w:noProof/>
          <w:lang w:eastAsia="es-ES"/>
        </w:rPr>
        <w:lastRenderedPageBreak/>
        <mc:AlternateContent>
          <mc:Choice Requires="wps">
            <w:drawing>
              <wp:anchor distT="0" distB="0" distL="114300" distR="114300" simplePos="0" relativeHeight="251725312" behindDoc="0" locked="0" layoutInCell="1" allowOverlap="1" wp14:anchorId="29F202C4" wp14:editId="4460E568">
                <wp:simplePos x="0" y="0"/>
                <wp:positionH relativeFrom="column">
                  <wp:posOffset>-312843</wp:posOffset>
                </wp:positionH>
                <wp:positionV relativeFrom="paragraph">
                  <wp:posOffset>-321310</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6621AA" w:rsidRDefault="00675AA9" w:rsidP="00337A86">
                            <w:pPr>
                              <w:pStyle w:val="Level1"/>
                            </w:pPr>
                            <w:r>
                              <w:t>Desarrollo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 o:spid="_x0000_s1032" style="position:absolute;left:0;text-align:left;margin-left:-24.65pt;margin-top:-25.3pt;width:601.9pt;height:43.2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" fillcolor="#47a8ec [3204]" stroked="f" strokeweight="2pt">
                <v:textbox>
                  <w:txbxContent>
                    <w:p w:rsidR="00675AA9" w:rsidRPr="006621AA" w:rsidRDefault="00675AA9" w:rsidP="00337A86">
                      <w:pPr>
                        <w:pStyle w:val="Level1"/>
                      </w:pPr>
                      <w:r>
                        <w:t>Desarrollo del proyecto</w:t>
                      </w:r>
                    </w:p>
                  </w:txbxContent>
                </v:textbox>
              </v:rect>
            </w:pict>
          </mc:Fallback>
        </mc:AlternateContent>
      </w:r>
    </w:p>
    <w:p w:rsidR="00BD759B" w:rsidRDefault="00BD759B" w:rsidP="00337A86"/>
    <w:p w:rsidR="009D3274" w:rsidRPr="004508DE" w:rsidRDefault="0088367A" w:rsidP="00337A86">
      <w:pPr>
        <w:pStyle w:val="Level2"/>
      </w:pPr>
      <w:r>
        <w:t>3</w:t>
      </w:r>
      <w:r w:rsidR="008035E4">
        <w:t>.1.</w:t>
      </w:r>
      <w:r w:rsidR="000C0E77">
        <w:t xml:space="preserve"> </w:t>
      </w:r>
      <w:r w:rsidR="008035E4">
        <w:t>Estructura del proyecto</w:t>
      </w:r>
    </w:p>
    <w:p w:rsidR="00287034" w:rsidRDefault="00287034" w:rsidP="00337A86">
      <w:r>
        <w:t xml:space="preserve">Se ha dividido el proyecto en dos piezas de software independientes, una para el servidor y </w:t>
      </w:r>
      <w:r w:rsidR="00380865">
        <w:t xml:space="preserve">la </w:t>
      </w:r>
      <w:r w:rsidR="006452D4">
        <w:t>Raspberry</w:t>
      </w:r>
      <w:r>
        <w:t xml:space="preserve"> y otra para </w:t>
      </w:r>
      <w:r w:rsidR="00380865">
        <w:t>Android.</w:t>
      </w:r>
    </w:p>
    <w:p w:rsidR="00287034" w:rsidRDefault="00287034" w:rsidP="00337A86"/>
    <w:p w:rsidR="00216E0B" w:rsidRPr="009838AD" w:rsidRDefault="009838AD" w:rsidP="00337A86">
      <w:r w:rsidRPr="009838AD">
        <w:t>El servidor esta</w:t>
      </w:r>
      <w:r w:rsidR="00380865">
        <w:t xml:space="preserve"> codificado en un único fichero (</w:t>
      </w:r>
      <w:r w:rsidRPr="009838AD">
        <w:t>index.js</w:t>
      </w:r>
      <w:r w:rsidR="00380865">
        <w:t>)</w:t>
      </w:r>
      <w:r w:rsidRPr="009838AD">
        <w:t xml:space="preserve"> que necesita ciertos paquetes de terceros. El gestor de paquetes de Node genera una carpeta llamada node_modules en la que se encuentran las depen</w:t>
      </w:r>
      <w:r w:rsidR="00380865">
        <w:t xml:space="preserve">dencias del </w:t>
      </w:r>
      <w:r w:rsidR="00216E0B">
        <w:t xml:space="preserve">proyecto, y los </w:t>
      </w:r>
      <w:r w:rsidRPr="009838AD">
        <w:t>ficheros package.json y package-lock.json</w:t>
      </w:r>
      <w:r w:rsidR="00380865">
        <w:t>,</w:t>
      </w:r>
      <w:r w:rsidRPr="009838AD">
        <w:t xml:space="preserve"> donde se almacena la información del proyecto. La carpeta credentials contiene los ficheros de seguridad necesarios para el correcto funcionamiento:</w:t>
      </w:r>
    </w:p>
    <w:p w:rsidR="009838AD" w:rsidRPr="009838AD" w:rsidRDefault="009838AD" w:rsidP="00337A86">
      <w:pPr>
        <w:pStyle w:val="Prrafodelista"/>
        <w:numPr>
          <w:ilvl w:val="0"/>
          <w:numId w:val="8"/>
        </w:numPr>
      </w:pPr>
      <w:r w:rsidRPr="009838AD">
        <w:t xml:space="preserve">.env: Es un fichero del paquete dotenv, que permite almacenar las credenciales de acceso a la </w:t>
      </w:r>
      <w:r w:rsidR="006452D4">
        <w:t>base de datos</w:t>
      </w:r>
      <w:r w:rsidRPr="009838AD">
        <w:t xml:space="preserve"> protegiéndolas de posibles ataques al servidor.</w:t>
      </w:r>
    </w:p>
    <w:p w:rsidR="009838AD" w:rsidRPr="009838AD" w:rsidRDefault="009838AD" w:rsidP="00337A86">
      <w:pPr>
        <w:pStyle w:val="Prrafodelista"/>
        <w:numPr>
          <w:ilvl w:val="0"/>
          <w:numId w:val="8"/>
        </w:numPr>
      </w:pPr>
      <w:r w:rsidRPr="009838AD">
        <w:t>firebase.json: Contiene las credenciales del proyecto de Firebase necesarias para acceder con permisos de administración.</w:t>
      </w:r>
    </w:p>
    <w:p w:rsidR="00380865" w:rsidRPr="009838AD" w:rsidRDefault="009838AD" w:rsidP="00337A86">
      <w:pPr>
        <w:pStyle w:val="Prrafodelista"/>
        <w:numPr>
          <w:ilvl w:val="0"/>
          <w:numId w:val="8"/>
        </w:numPr>
      </w:pPr>
      <w:r w:rsidRPr="009838AD">
        <w:t xml:space="preserve">selfsigned.crt y selfsigned.key: Certificado HTTPS temporal, deberán de ser sustituidos por un certificado respaldado por </w:t>
      </w:r>
      <w:r w:rsidR="00287034">
        <w:t>una</w:t>
      </w:r>
      <w:r w:rsidRPr="009838AD">
        <w:t xml:space="preserve"> entidad </w:t>
      </w:r>
      <w:r w:rsidR="00287034">
        <w:t>autorizada de cara la</w:t>
      </w:r>
      <w:r w:rsidRPr="009838AD">
        <w:t xml:space="preserve"> implementación final del proyecto.</w:t>
      </w:r>
    </w:p>
    <w:p w:rsidR="009838AD" w:rsidRDefault="009838AD" w:rsidP="00337A86">
      <w:r w:rsidRPr="009838AD">
        <w:t>La carpeta database contien</w:t>
      </w:r>
      <w:r w:rsidR="00287034">
        <w:t>e el script de creación de la base de datos,</w:t>
      </w:r>
      <w:r w:rsidRPr="009838AD">
        <w:t xml:space="preserve"> y en la carpeta docs se encuentra todo lo relacionado con esta memoria y el manual.</w:t>
      </w:r>
    </w:p>
    <w:p w:rsidR="00216E0B" w:rsidRPr="009838AD" w:rsidRDefault="00216E0B" w:rsidP="00337A86"/>
    <w:p w:rsidR="00216E0B" w:rsidRDefault="00216E0B" w:rsidP="00337A86">
      <w:pPr>
        <w:rPr>
          <w:rStyle w:val="sowc"/>
        </w:rPr>
      </w:pPr>
      <w:r w:rsidRPr="008035E4">
        <w:rPr>
          <w:rStyle w:val="sowc"/>
        </w:rPr>
        <w:t>Debido al funcionamiento de Android Studio todos los ficheros están ubicados en rutas predefinidas, situando el código en la carpeta app/src/main/java, dentro de su propio paquete</w:t>
      </w:r>
      <w:r w:rsidR="00380865">
        <w:rPr>
          <w:rStyle w:val="sowc"/>
        </w:rPr>
        <w:t>,</w:t>
      </w:r>
      <w:r w:rsidRPr="008035E4">
        <w:rPr>
          <w:rStyle w:val="sowc"/>
        </w:rPr>
        <w:t xml:space="preserve"> y los recursos en la carpeta app/main/res, con una carpeta </w:t>
      </w:r>
      <w:r w:rsidR="00380865">
        <w:rPr>
          <w:rStyle w:val="sowc"/>
        </w:rPr>
        <w:t>destinada a</w:t>
      </w:r>
      <w:r w:rsidRPr="008035E4">
        <w:rPr>
          <w:rStyle w:val="sowc"/>
        </w:rPr>
        <w:t xml:space="preserve"> cada tipo de recurso. El paquete elegido para este proyecto es com.dam2d.garagedoor. Además, Firebase necesita un archivo de credenciales situado en la carpeta app.</w:t>
      </w:r>
    </w:p>
    <w:p w:rsidR="00BD759B" w:rsidRDefault="00BD759B" w:rsidP="00337A86">
      <w:pPr>
        <w:rPr>
          <w:rStyle w:val="sowc"/>
        </w:rPr>
      </w:pPr>
    </w:p>
    <w:p w:rsidR="00BD759B" w:rsidRDefault="00BD759B" w:rsidP="00337A86">
      <w:pPr>
        <w:rPr>
          <w:rStyle w:val="sowc"/>
        </w:rPr>
      </w:pPr>
    </w:p>
    <w:p w:rsidR="002A251D" w:rsidRDefault="002A251D" w:rsidP="00337A86">
      <w:pPr>
        <w:rPr>
          <w:rStyle w:val="sowc"/>
        </w:rPr>
      </w:pPr>
    </w:p>
    <w:p w:rsidR="00BD759B" w:rsidRDefault="00BD759B" w:rsidP="00337A86">
      <w:pPr>
        <w:rPr>
          <w:rStyle w:val="sowc"/>
        </w:rPr>
      </w:pPr>
    </w:p>
    <w:p w:rsidR="00380865" w:rsidRDefault="00380865" w:rsidP="00337A86">
      <w:pPr>
        <w:rPr>
          <w:rStyle w:val="sowc"/>
        </w:rPr>
      </w:pPr>
    </w:p>
    <w:p w:rsidR="00380865" w:rsidRDefault="00380865" w:rsidP="00337A86">
      <w:pPr>
        <w:rPr>
          <w:rStyle w:val="sowc"/>
        </w:rPr>
      </w:pPr>
    </w:p>
    <w:p w:rsidR="009838AD" w:rsidRPr="008035E4" w:rsidRDefault="009838AD" w:rsidP="00337A86">
      <w:pPr>
        <w:rPr>
          <w:rStyle w:val="sowc"/>
        </w:rPr>
      </w:pPr>
      <w:r w:rsidRPr="008035E4">
        <w:rPr>
          <w:rStyle w:val="EncabezadoCar"/>
          <w:noProof/>
          <w:lang w:val="es-ES" w:eastAsia="es-ES"/>
        </w:rPr>
        <mc:AlternateContent>
          <mc:Choice Requires="wps">
            <w:drawing>
              <wp:inline distT="0" distB="0" distL="0" distR="0" wp14:anchorId="2122EC75" wp14:editId="53D618A6">
                <wp:extent cx="3019425" cy="1403985"/>
                <wp:effectExtent l="0" t="0" r="28575" b="19685"/>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1403985"/>
                        </a:xfrm>
                        <a:prstGeom prst="rect">
                          <a:avLst/>
                        </a:prstGeom>
                        <a:solidFill>
                          <a:srgbClr val="FFFFFF"/>
                        </a:solidFill>
                        <a:ln w="9525">
                          <a:solidFill>
                            <a:srgbClr val="000000"/>
                          </a:solidFill>
                          <a:miter lim="800000"/>
                          <a:headEnd/>
                          <a:tailEnd/>
                        </a:ln>
                      </wps:spPr>
                      <wps:txbx>
                        <w:txbxContent>
                          <w:p w:rsidR="00675AA9" w:rsidRPr="003E257F" w:rsidRDefault="00675AA9" w:rsidP="00FE68F4">
                            <w:pPr>
                              <w:pStyle w:val="Consola"/>
                            </w:pPr>
                            <w:r w:rsidRPr="003E257F">
                              <w:t>│  index.js</w:t>
                            </w:r>
                          </w:p>
                          <w:p w:rsidR="00675AA9" w:rsidRPr="003E257F" w:rsidRDefault="00675AA9" w:rsidP="00FE68F4">
                            <w:pPr>
                              <w:pStyle w:val="Consola"/>
                            </w:pPr>
                            <w:r w:rsidRPr="003E257F">
                              <w:t>│  package-lock.json</w:t>
                            </w:r>
                          </w:p>
                          <w:p w:rsidR="00675AA9" w:rsidRPr="003E257F" w:rsidRDefault="00675AA9" w:rsidP="00FE68F4">
                            <w:pPr>
                              <w:pStyle w:val="Consola"/>
                            </w:pPr>
                            <w:r w:rsidRPr="003E257F">
                              <w:t>│  package.json</w:t>
                            </w:r>
                          </w:p>
                          <w:p w:rsidR="00675AA9" w:rsidRPr="003E257F" w:rsidRDefault="00675AA9" w:rsidP="00FE68F4">
                            <w:pPr>
                              <w:pStyle w:val="Consola"/>
                            </w:pPr>
                            <w:r w:rsidRPr="003E257F">
                              <w:t>│</w:t>
                            </w:r>
                          </w:p>
                          <w:p w:rsidR="00675AA9" w:rsidRPr="003E257F" w:rsidRDefault="00675AA9" w:rsidP="00FE68F4">
                            <w:pPr>
                              <w:pStyle w:val="Consola"/>
                            </w:pPr>
                            <w:r w:rsidRPr="003E257F">
                              <w:t>├──.idea</w:t>
                            </w:r>
                          </w:p>
                          <w:p w:rsidR="00675AA9" w:rsidRPr="003E257F" w:rsidRDefault="00675AA9" w:rsidP="00FE68F4">
                            <w:pPr>
                              <w:pStyle w:val="Consola"/>
                            </w:pPr>
                            <w:r w:rsidRPr="003E257F">
                              <w:t>├──.vscode</w:t>
                            </w:r>
                          </w:p>
                          <w:p w:rsidR="00675AA9" w:rsidRPr="003E257F" w:rsidRDefault="00675AA9" w:rsidP="00FE68F4">
                            <w:pPr>
                              <w:pStyle w:val="Consola"/>
                            </w:pPr>
                            <w:r w:rsidRPr="003E257F">
                              <w:t>├──credentials</w:t>
                            </w:r>
                          </w:p>
                          <w:p w:rsidR="00675AA9" w:rsidRPr="003E257F" w:rsidRDefault="00675AA9" w:rsidP="00FE68F4">
                            <w:pPr>
                              <w:pStyle w:val="Consola"/>
                            </w:pPr>
                            <w:r w:rsidRPr="003E257F">
                              <w:t>│      .env</w:t>
                            </w:r>
                          </w:p>
                          <w:p w:rsidR="00675AA9" w:rsidRPr="003E257F" w:rsidRDefault="00675AA9" w:rsidP="00FE68F4">
                            <w:pPr>
                              <w:pStyle w:val="Consola"/>
                            </w:pPr>
                            <w:r w:rsidRPr="003E257F">
                              <w:t>│      firebase.json</w:t>
                            </w:r>
                          </w:p>
                          <w:p w:rsidR="00675AA9" w:rsidRPr="003E257F" w:rsidRDefault="00675AA9" w:rsidP="00FE68F4">
                            <w:pPr>
                              <w:pStyle w:val="Consola"/>
                            </w:pPr>
                            <w:r w:rsidRPr="003E257F">
                              <w:t>│      selfsigned.crt</w:t>
                            </w:r>
                          </w:p>
                          <w:p w:rsidR="00675AA9" w:rsidRPr="003E257F" w:rsidRDefault="00675AA9" w:rsidP="00FE68F4">
                            <w:pPr>
                              <w:pStyle w:val="Consola"/>
                            </w:pPr>
                            <w:r w:rsidRPr="003E257F">
                              <w:t>│      selfsigned.key</w:t>
                            </w:r>
                          </w:p>
                          <w:p w:rsidR="00675AA9" w:rsidRPr="003E257F" w:rsidRDefault="00675AA9" w:rsidP="00FE68F4">
                            <w:pPr>
                              <w:pStyle w:val="Consola"/>
                            </w:pPr>
                            <w:r w:rsidRPr="003E257F">
                              <w:t>│</w:t>
                            </w:r>
                          </w:p>
                          <w:p w:rsidR="00675AA9" w:rsidRPr="003E257F" w:rsidRDefault="00675AA9" w:rsidP="00FE68F4">
                            <w:pPr>
                              <w:pStyle w:val="Consola"/>
                            </w:pPr>
                            <w:r w:rsidRPr="003E257F">
                              <w:t>├──database</w:t>
                            </w:r>
                          </w:p>
                          <w:p w:rsidR="00675AA9" w:rsidRPr="003E257F" w:rsidRDefault="00675AA9" w:rsidP="00FE68F4">
                            <w:pPr>
                              <w:pStyle w:val="Consola"/>
                            </w:pPr>
                            <w:r w:rsidRPr="003E257F">
                              <w:t>│      create.sql</w:t>
                            </w:r>
                          </w:p>
                          <w:p w:rsidR="00675AA9" w:rsidRPr="003E257F" w:rsidRDefault="00675AA9" w:rsidP="00FE68F4">
                            <w:pPr>
                              <w:pStyle w:val="Consola"/>
                            </w:pPr>
                            <w:r w:rsidRPr="003E257F">
                              <w:t>│</w:t>
                            </w:r>
                          </w:p>
                          <w:p w:rsidR="00675AA9" w:rsidRPr="003E257F" w:rsidRDefault="00675AA9" w:rsidP="00FE68F4">
                            <w:pPr>
                              <w:pStyle w:val="Consola"/>
                            </w:pPr>
                            <w:r w:rsidRPr="003E257F">
                              <w:t>└──docs</w:t>
                            </w:r>
                          </w:p>
                          <w:p w:rsidR="00675AA9" w:rsidRPr="003E257F" w:rsidRDefault="00675AA9" w:rsidP="00FE68F4">
                            <w:pPr>
                              <w:pStyle w:val="Consola"/>
                            </w:pPr>
                            <w:r w:rsidRPr="003E257F">
                              <w:t xml:space="preserve">   │   Memoria.docx</w:t>
                            </w:r>
                          </w:p>
                          <w:p w:rsidR="00675AA9" w:rsidRPr="003E257F" w:rsidRDefault="00675AA9" w:rsidP="00FE68F4">
                            <w:pPr>
                              <w:pStyle w:val="Consola"/>
                            </w:pPr>
                            <w:r w:rsidRPr="003E257F">
                              <w:t xml:space="preserve">   │   […]</w:t>
                            </w:r>
                          </w:p>
                          <w:p w:rsidR="00675AA9" w:rsidRPr="003E257F" w:rsidRDefault="00675AA9" w:rsidP="00FE68F4">
                            <w:pPr>
                              <w:pStyle w:val="Consola"/>
                            </w:pPr>
                            <w:r w:rsidRPr="003E257F">
                              <w:t xml:space="preserve">   │</w:t>
                            </w:r>
                          </w:p>
                          <w:p w:rsidR="00675AA9" w:rsidRPr="003E257F" w:rsidRDefault="00675AA9" w:rsidP="00FE68F4">
                            <w:pPr>
                              <w:pStyle w:val="Consola"/>
                            </w:pPr>
                            <w:r w:rsidRPr="003E257F">
                              <w:t xml:space="preserve">   └───img</w:t>
                            </w:r>
                          </w:p>
                          <w:p w:rsidR="00675AA9" w:rsidRPr="003E257F" w:rsidRDefault="00675AA9" w:rsidP="00FE68F4">
                            <w:pPr>
                              <w:pStyle w:val="Consola"/>
                            </w:pPr>
                            <w:r w:rsidRPr="003E257F">
                              <w:t xml:space="preserve">           […]</w:t>
                            </w:r>
                          </w:p>
                        </w:txbxContent>
                      </wps:txbx>
                      <wps:bodyPr rot="0" vert="horz" wrap="square" lIns="91440" tIns="45720" rIns="91440" bIns="45720" anchor="t" anchorCtr="0">
                        <a:spAutoFit/>
                      </wps:bodyPr>
                    </wps:wsp>
                  </a:graphicData>
                </a:graphic>
              </wp:inline>
            </w:drawing>
          </mc:Choice>
          <mc:Fallback>
            <w:pict>
              <v:shape id="Cuadro de texto 2" o:spid="_x0000_s1033" type="#_x0000_t202" style="width:237.7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">
                <v:textbox style="mso-fit-shape-to-text:t">
                  <w:txbxContent>
                    <w:p w:rsidR="00675AA9" w:rsidRPr="003E257F" w:rsidRDefault="00675AA9" w:rsidP="00FE68F4">
                      <w:pPr>
                        <w:pStyle w:val="Consola"/>
                      </w:pPr>
                      <w:r w:rsidRPr="003E257F">
                        <w:t>│  index.js</w:t>
                      </w:r>
                    </w:p>
                    <w:p w:rsidR="00675AA9" w:rsidRPr="003E257F" w:rsidRDefault="00675AA9" w:rsidP="00FE68F4">
                      <w:pPr>
                        <w:pStyle w:val="Consola"/>
                      </w:pPr>
                      <w:r w:rsidRPr="003E257F">
                        <w:t>│  package-lock.json</w:t>
                      </w:r>
                    </w:p>
                    <w:p w:rsidR="00675AA9" w:rsidRPr="003E257F" w:rsidRDefault="00675AA9" w:rsidP="00FE68F4">
                      <w:pPr>
                        <w:pStyle w:val="Consola"/>
                      </w:pPr>
                      <w:r w:rsidRPr="003E257F">
                        <w:t>│  package.json</w:t>
                      </w:r>
                    </w:p>
                    <w:p w:rsidR="00675AA9" w:rsidRPr="003E257F" w:rsidRDefault="00675AA9" w:rsidP="00FE68F4">
                      <w:pPr>
                        <w:pStyle w:val="Consola"/>
                      </w:pPr>
                      <w:r w:rsidRPr="003E257F">
                        <w:t>│</w:t>
                      </w:r>
                    </w:p>
                    <w:p w:rsidR="00675AA9" w:rsidRPr="003E257F" w:rsidRDefault="00675AA9" w:rsidP="00FE68F4">
                      <w:pPr>
                        <w:pStyle w:val="Consola"/>
                      </w:pPr>
                      <w:r w:rsidRPr="003E257F">
                        <w:t>├──.idea</w:t>
                      </w:r>
                    </w:p>
                    <w:p w:rsidR="00675AA9" w:rsidRPr="003E257F" w:rsidRDefault="00675AA9" w:rsidP="00FE68F4">
                      <w:pPr>
                        <w:pStyle w:val="Consola"/>
                      </w:pPr>
                      <w:r w:rsidRPr="003E257F">
                        <w:t>├──.vscode</w:t>
                      </w:r>
                    </w:p>
                    <w:p w:rsidR="00675AA9" w:rsidRPr="003E257F" w:rsidRDefault="00675AA9" w:rsidP="00FE68F4">
                      <w:pPr>
                        <w:pStyle w:val="Consola"/>
                      </w:pPr>
                      <w:r w:rsidRPr="003E257F">
                        <w:t>├──credentials</w:t>
                      </w:r>
                    </w:p>
                    <w:p w:rsidR="00675AA9" w:rsidRPr="003E257F" w:rsidRDefault="00675AA9" w:rsidP="00FE68F4">
                      <w:pPr>
                        <w:pStyle w:val="Consola"/>
                      </w:pPr>
                      <w:r w:rsidRPr="003E257F">
                        <w:t>│      .env</w:t>
                      </w:r>
                    </w:p>
                    <w:p w:rsidR="00675AA9" w:rsidRPr="003E257F" w:rsidRDefault="00675AA9" w:rsidP="00FE68F4">
                      <w:pPr>
                        <w:pStyle w:val="Consola"/>
                      </w:pPr>
                      <w:r w:rsidRPr="003E257F">
                        <w:t>│      firebase.json</w:t>
                      </w:r>
                    </w:p>
                    <w:p w:rsidR="00675AA9" w:rsidRPr="003E257F" w:rsidRDefault="00675AA9" w:rsidP="00FE68F4">
                      <w:pPr>
                        <w:pStyle w:val="Consola"/>
                      </w:pPr>
                      <w:r w:rsidRPr="003E257F">
                        <w:t>│      selfsigned.crt</w:t>
                      </w:r>
                    </w:p>
                    <w:p w:rsidR="00675AA9" w:rsidRPr="003E257F" w:rsidRDefault="00675AA9" w:rsidP="00FE68F4">
                      <w:pPr>
                        <w:pStyle w:val="Consola"/>
                      </w:pPr>
                      <w:r w:rsidRPr="003E257F">
                        <w:t>│      selfsigned.key</w:t>
                      </w:r>
                    </w:p>
                    <w:p w:rsidR="00675AA9" w:rsidRPr="003E257F" w:rsidRDefault="00675AA9" w:rsidP="00FE68F4">
                      <w:pPr>
                        <w:pStyle w:val="Consola"/>
                      </w:pPr>
                      <w:r w:rsidRPr="003E257F">
                        <w:t>│</w:t>
                      </w:r>
                    </w:p>
                    <w:p w:rsidR="00675AA9" w:rsidRPr="003E257F" w:rsidRDefault="00675AA9" w:rsidP="00FE68F4">
                      <w:pPr>
                        <w:pStyle w:val="Consola"/>
                      </w:pPr>
                      <w:r w:rsidRPr="003E257F">
                        <w:t>├──database</w:t>
                      </w:r>
                    </w:p>
                    <w:p w:rsidR="00675AA9" w:rsidRPr="003E257F" w:rsidRDefault="00675AA9" w:rsidP="00FE68F4">
                      <w:pPr>
                        <w:pStyle w:val="Consola"/>
                      </w:pPr>
                      <w:r w:rsidRPr="003E257F">
                        <w:t>│      create.sql</w:t>
                      </w:r>
                    </w:p>
                    <w:p w:rsidR="00675AA9" w:rsidRPr="003E257F" w:rsidRDefault="00675AA9" w:rsidP="00FE68F4">
                      <w:pPr>
                        <w:pStyle w:val="Consola"/>
                      </w:pPr>
                      <w:r w:rsidRPr="003E257F">
                        <w:t>│</w:t>
                      </w:r>
                    </w:p>
                    <w:p w:rsidR="00675AA9" w:rsidRPr="003E257F" w:rsidRDefault="00675AA9" w:rsidP="00FE68F4">
                      <w:pPr>
                        <w:pStyle w:val="Consola"/>
                      </w:pPr>
                      <w:r w:rsidRPr="003E257F">
                        <w:t>└──docs</w:t>
                      </w:r>
                    </w:p>
                    <w:p w:rsidR="00675AA9" w:rsidRPr="003E257F" w:rsidRDefault="00675AA9" w:rsidP="00FE68F4">
                      <w:pPr>
                        <w:pStyle w:val="Consola"/>
                      </w:pPr>
                      <w:r w:rsidRPr="003E257F">
                        <w:t xml:space="preserve">   │   Memoria.docx</w:t>
                      </w:r>
                    </w:p>
                    <w:p w:rsidR="00675AA9" w:rsidRPr="003E257F" w:rsidRDefault="00675AA9" w:rsidP="00FE68F4">
                      <w:pPr>
                        <w:pStyle w:val="Consola"/>
                      </w:pPr>
                      <w:r w:rsidRPr="003E257F">
                        <w:t xml:space="preserve">   │   […]</w:t>
                      </w:r>
                    </w:p>
                    <w:p w:rsidR="00675AA9" w:rsidRPr="003E257F" w:rsidRDefault="00675AA9" w:rsidP="00FE68F4">
                      <w:pPr>
                        <w:pStyle w:val="Consola"/>
                      </w:pPr>
                      <w:r w:rsidRPr="003E257F">
                        <w:t xml:space="preserve">   │</w:t>
                      </w:r>
                    </w:p>
                    <w:p w:rsidR="00675AA9" w:rsidRPr="003E257F" w:rsidRDefault="00675AA9" w:rsidP="00FE68F4">
                      <w:pPr>
                        <w:pStyle w:val="Consola"/>
                      </w:pPr>
                      <w:r w:rsidRPr="003E257F">
                        <w:t xml:space="preserve">   └───img</w:t>
                      </w:r>
                    </w:p>
                    <w:p w:rsidR="00675AA9" w:rsidRPr="003E257F" w:rsidRDefault="00675AA9" w:rsidP="00FE68F4">
                      <w:pPr>
                        <w:pStyle w:val="Consola"/>
                      </w:pPr>
                      <w:r w:rsidRPr="003E257F">
                        <w:t xml:space="preserve">           […]</w:t>
                      </w:r>
                    </w:p>
                  </w:txbxContent>
                </v:textbox>
                <w10:anchorlock/>
              </v:shape>
            </w:pict>
          </mc:Fallback>
        </mc:AlternateContent>
      </w:r>
    </w:p>
    <w:p w:rsidR="00380865" w:rsidRDefault="00380865" w:rsidP="00337A86"/>
    <w:p w:rsidR="00CA3AE9" w:rsidRDefault="00216E0B" w:rsidP="00337A86">
      <w:pPr>
        <w:rPr>
          <w:color w:val="336699" w:themeColor="accent2"/>
          <w:sz w:val="32"/>
        </w:rPr>
      </w:pPr>
      <w:r w:rsidRPr="008035E4">
        <w:rPr>
          <w:rStyle w:val="sowc"/>
          <w:noProof/>
          <w:lang w:eastAsia="es-ES"/>
        </w:rPr>
        <mc:AlternateContent>
          <mc:Choice Requires="wps">
            <w:drawing>
              <wp:inline distT="0" distB="0" distL="0" distR="0" wp14:anchorId="67C28DE9" wp14:editId="2DCB0A86">
                <wp:extent cx="3019425" cy="3200400"/>
                <wp:effectExtent l="0" t="0" r="28575" b="19050"/>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200400"/>
                        </a:xfrm>
                        <a:prstGeom prst="rect">
                          <a:avLst/>
                        </a:prstGeom>
                        <a:solidFill>
                          <a:srgbClr val="FFFFFF"/>
                        </a:solidFill>
                        <a:ln w="9525">
                          <a:solidFill>
                            <a:srgbClr val="000000"/>
                          </a:solidFill>
                          <a:miter lim="800000"/>
                          <a:headEnd/>
                          <a:tailEnd/>
                        </a:ln>
                      </wps:spPr>
                      <wps:txbx>
                        <w:txbxContent>
                          <w:p w:rsidR="00675AA9" w:rsidRPr="003E257F" w:rsidRDefault="00675AA9" w:rsidP="00FE68F4">
                            <w:pPr>
                              <w:pStyle w:val="Consola"/>
                            </w:pPr>
                            <w:r w:rsidRPr="003E257F">
                              <w:t>├──app</w:t>
                            </w:r>
                          </w:p>
                          <w:p w:rsidR="00675AA9" w:rsidRPr="003E257F" w:rsidRDefault="00675AA9" w:rsidP="00FE68F4">
                            <w:pPr>
                              <w:pStyle w:val="Consola"/>
                            </w:pPr>
                            <w:r w:rsidRPr="003E257F">
                              <w:t>│  ├──build</w:t>
                            </w:r>
                          </w:p>
                          <w:p w:rsidR="00675AA9" w:rsidRPr="003E257F" w:rsidRDefault="00675AA9" w:rsidP="00FE68F4">
                            <w:pPr>
                              <w:pStyle w:val="Consola"/>
                            </w:pPr>
                            <w:r w:rsidRPr="003E257F">
                              <w:t>│  ├──libs</w:t>
                            </w:r>
                          </w:p>
                          <w:p w:rsidR="00675AA9" w:rsidRPr="003E257F" w:rsidRDefault="00675AA9" w:rsidP="00FE68F4">
                            <w:pPr>
                              <w:pStyle w:val="Consola"/>
                            </w:pPr>
                            <w:r w:rsidRPr="003E257F">
                              <w:t>│  └──src</w:t>
                            </w:r>
                          </w:p>
                          <w:p w:rsidR="00675AA9" w:rsidRPr="003E257F" w:rsidRDefault="00675AA9" w:rsidP="00FE68F4">
                            <w:pPr>
                              <w:pStyle w:val="Consola"/>
                            </w:pPr>
                            <w:r w:rsidRPr="003E257F">
                              <w:t>│     ├───androidTest</w:t>
                            </w:r>
                          </w:p>
                          <w:p w:rsidR="00675AA9" w:rsidRPr="003E257F" w:rsidRDefault="00675AA9" w:rsidP="00FE68F4">
                            <w:pPr>
                              <w:pStyle w:val="Consola"/>
                            </w:pPr>
                            <w:r w:rsidRPr="003E257F">
                              <w:t>│     │   └──[…]</w:t>
                            </w:r>
                          </w:p>
                          <w:p w:rsidR="00675AA9" w:rsidRPr="003E257F" w:rsidRDefault="00675AA9" w:rsidP="00FE68F4">
                            <w:pPr>
                              <w:pStyle w:val="Consola"/>
                            </w:pPr>
                            <w:r w:rsidRPr="003E257F">
                              <w:t>│     ├───main</w:t>
                            </w:r>
                          </w:p>
                          <w:p w:rsidR="00675AA9" w:rsidRPr="003E257F" w:rsidRDefault="00675AA9" w:rsidP="00FE68F4">
                            <w:pPr>
                              <w:pStyle w:val="Consola"/>
                            </w:pPr>
                            <w:r w:rsidRPr="003E257F">
                              <w:t>│     │   ├──java</w:t>
                            </w:r>
                          </w:p>
                          <w:p w:rsidR="00675AA9" w:rsidRPr="003E257F" w:rsidRDefault="00675AA9" w:rsidP="00FE68F4">
                            <w:pPr>
                              <w:pStyle w:val="Consola"/>
                            </w:pPr>
                            <w:r w:rsidRPr="003E257F">
                              <w:t>│     │   │  └──com</w:t>
                            </w:r>
                          </w:p>
                          <w:p w:rsidR="00675AA9" w:rsidRPr="003E257F" w:rsidRDefault="00675AA9" w:rsidP="00FE68F4">
                            <w:pPr>
                              <w:pStyle w:val="Consola"/>
                            </w:pPr>
                            <w:r w:rsidRPr="003E257F">
                              <w:t>│     │   │     └──dam2d</w:t>
                            </w:r>
                          </w:p>
                          <w:p w:rsidR="00675AA9" w:rsidRPr="003E257F" w:rsidRDefault="00675AA9" w:rsidP="00FE68F4">
                            <w:pPr>
                              <w:pStyle w:val="Consola"/>
                            </w:pPr>
                            <w:r w:rsidRPr="003E257F">
                              <w:t>│     │   │        └──garagedoor</w:t>
                            </w:r>
                          </w:p>
                          <w:p w:rsidR="00675AA9" w:rsidRPr="003E257F" w:rsidRDefault="00675AA9" w:rsidP="00FE68F4">
                            <w:pPr>
                              <w:pStyle w:val="Consola"/>
                            </w:pPr>
                            <w:r w:rsidRPr="003E257F">
                              <w:t>│     │   └──res</w:t>
                            </w:r>
                          </w:p>
                          <w:p w:rsidR="00675AA9" w:rsidRPr="003E257F" w:rsidRDefault="00675AA9" w:rsidP="00FE68F4">
                            <w:pPr>
                              <w:pStyle w:val="Consola"/>
                            </w:pPr>
                            <w:r w:rsidRPr="003E257F">
                              <w:t>│     │      └──[…]</w:t>
                            </w:r>
                          </w:p>
                          <w:p w:rsidR="00675AA9" w:rsidRPr="003E257F" w:rsidRDefault="00675AA9" w:rsidP="00FE68F4">
                            <w:pPr>
                              <w:pStyle w:val="Consola"/>
                            </w:pPr>
                            <w:r w:rsidRPr="003E257F">
                              <w:t>│     └───test</w:t>
                            </w:r>
                          </w:p>
                          <w:p w:rsidR="00675AA9" w:rsidRPr="003E257F" w:rsidRDefault="00675AA9" w:rsidP="00FE68F4">
                            <w:pPr>
                              <w:pStyle w:val="Consola"/>
                            </w:pPr>
                            <w:r w:rsidRPr="003E257F">
                              <w:t>│            └──[…]</w:t>
                            </w:r>
                          </w:p>
                          <w:p w:rsidR="00675AA9" w:rsidRPr="003E257F" w:rsidRDefault="00675AA9" w:rsidP="00FE68F4">
                            <w:pPr>
                              <w:pStyle w:val="Consola"/>
                            </w:pPr>
                            <w:r w:rsidRPr="003E257F">
                              <w:t>└──gradle</w:t>
                            </w:r>
                          </w:p>
                          <w:p w:rsidR="00675AA9" w:rsidRPr="003E257F" w:rsidRDefault="00675AA9" w:rsidP="00FE68F4">
                            <w:pPr>
                              <w:pStyle w:val="Consola"/>
                            </w:pPr>
                            <w:r w:rsidRPr="003E257F">
                              <w:t xml:space="preserve">   └──wrapper</w:t>
                            </w:r>
                          </w:p>
                        </w:txbxContent>
                      </wps:txbx>
                      <wps:bodyPr rot="0" vert="horz" wrap="square" lIns="91440" tIns="45720" rIns="91440" bIns="45720" anchor="t" anchorCtr="0">
                        <a:noAutofit/>
                      </wps:bodyPr>
                    </wps:wsp>
                  </a:graphicData>
                </a:graphic>
              </wp:inline>
            </w:drawing>
          </mc:Choice>
          <mc:Fallback>
            <w:pict>
              <v:shape id="_x0000_s1034" type="#_x0000_t202" style="width:237.7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">
                <v:textbox>
                  <w:txbxContent>
                    <w:p w:rsidR="00675AA9" w:rsidRPr="003E257F" w:rsidRDefault="00675AA9" w:rsidP="00FE68F4">
                      <w:pPr>
                        <w:pStyle w:val="Consola"/>
                      </w:pPr>
                      <w:r w:rsidRPr="003E257F">
                        <w:t>├──app</w:t>
                      </w:r>
                    </w:p>
                    <w:p w:rsidR="00675AA9" w:rsidRPr="003E257F" w:rsidRDefault="00675AA9" w:rsidP="00FE68F4">
                      <w:pPr>
                        <w:pStyle w:val="Consola"/>
                      </w:pPr>
                      <w:r w:rsidRPr="003E257F">
                        <w:t>│  ├──build</w:t>
                      </w:r>
                    </w:p>
                    <w:p w:rsidR="00675AA9" w:rsidRPr="003E257F" w:rsidRDefault="00675AA9" w:rsidP="00FE68F4">
                      <w:pPr>
                        <w:pStyle w:val="Consola"/>
                      </w:pPr>
                      <w:r w:rsidRPr="003E257F">
                        <w:t>│  ├──libs</w:t>
                      </w:r>
                    </w:p>
                    <w:p w:rsidR="00675AA9" w:rsidRPr="003E257F" w:rsidRDefault="00675AA9" w:rsidP="00FE68F4">
                      <w:pPr>
                        <w:pStyle w:val="Consola"/>
                      </w:pPr>
                      <w:r w:rsidRPr="003E257F">
                        <w:t>│  └──src</w:t>
                      </w:r>
                    </w:p>
                    <w:p w:rsidR="00675AA9" w:rsidRPr="003E257F" w:rsidRDefault="00675AA9" w:rsidP="00FE68F4">
                      <w:pPr>
                        <w:pStyle w:val="Consola"/>
                      </w:pPr>
                      <w:r w:rsidRPr="003E257F">
                        <w:t>│     ├───androidTest</w:t>
                      </w:r>
                    </w:p>
                    <w:p w:rsidR="00675AA9" w:rsidRPr="003E257F" w:rsidRDefault="00675AA9" w:rsidP="00FE68F4">
                      <w:pPr>
                        <w:pStyle w:val="Consola"/>
                      </w:pPr>
                      <w:r w:rsidRPr="003E257F">
                        <w:t>│     │   └──[…]</w:t>
                      </w:r>
                    </w:p>
                    <w:p w:rsidR="00675AA9" w:rsidRPr="003E257F" w:rsidRDefault="00675AA9" w:rsidP="00FE68F4">
                      <w:pPr>
                        <w:pStyle w:val="Consola"/>
                      </w:pPr>
                      <w:r w:rsidRPr="003E257F">
                        <w:t>│     ├───main</w:t>
                      </w:r>
                    </w:p>
                    <w:p w:rsidR="00675AA9" w:rsidRPr="003E257F" w:rsidRDefault="00675AA9" w:rsidP="00FE68F4">
                      <w:pPr>
                        <w:pStyle w:val="Consola"/>
                      </w:pPr>
                      <w:r w:rsidRPr="003E257F">
                        <w:t>│     │   ├──java</w:t>
                      </w:r>
                    </w:p>
                    <w:p w:rsidR="00675AA9" w:rsidRPr="003E257F" w:rsidRDefault="00675AA9" w:rsidP="00FE68F4">
                      <w:pPr>
                        <w:pStyle w:val="Consola"/>
                      </w:pPr>
                      <w:r w:rsidRPr="003E257F">
                        <w:t>│     │   │  └──com</w:t>
                      </w:r>
                    </w:p>
                    <w:p w:rsidR="00675AA9" w:rsidRPr="003E257F" w:rsidRDefault="00675AA9" w:rsidP="00FE68F4">
                      <w:pPr>
                        <w:pStyle w:val="Consola"/>
                      </w:pPr>
                      <w:r w:rsidRPr="003E257F">
                        <w:t>│     │   │     └──dam2d</w:t>
                      </w:r>
                    </w:p>
                    <w:p w:rsidR="00675AA9" w:rsidRPr="003E257F" w:rsidRDefault="00675AA9" w:rsidP="00FE68F4">
                      <w:pPr>
                        <w:pStyle w:val="Consola"/>
                      </w:pPr>
                      <w:r w:rsidRPr="003E257F">
                        <w:t>│     │   │        └──garagedoor</w:t>
                      </w:r>
                    </w:p>
                    <w:p w:rsidR="00675AA9" w:rsidRPr="003E257F" w:rsidRDefault="00675AA9" w:rsidP="00FE68F4">
                      <w:pPr>
                        <w:pStyle w:val="Consola"/>
                      </w:pPr>
                      <w:r w:rsidRPr="003E257F">
                        <w:t>│     │   └──res</w:t>
                      </w:r>
                    </w:p>
                    <w:p w:rsidR="00675AA9" w:rsidRPr="003E257F" w:rsidRDefault="00675AA9" w:rsidP="00FE68F4">
                      <w:pPr>
                        <w:pStyle w:val="Consola"/>
                      </w:pPr>
                      <w:r w:rsidRPr="003E257F">
                        <w:t>│     │      └──[…]</w:t>
                      </w:r>
                    </w:p>
                    <w:p w:rsidR="00675AA9" w:rsidRPr="003E257F" w:rsidRDefault="00675AA9" w:rsidP="00FE68F4">
                      <w:pPr>
                        <w:pStyle w:val="Consola"/>
                      </w:pPr>
                      <w:r w:rsidRPr="003E257F">
                        <w:t>│     └───test</w:t>
                      </w:r>
                    </w:p>
                    <w:p w:rsidR="00675AA9" w:rsidRPr="003E257F" w:rsidRDefault="00675AA9" w:rsidP="00FE68F4">
                      <w:pPr>
                        <w:pStyle w:val="Consola"/>
                      </w:pPr>
                      <w:r w:rsidRPr="003E257F">
                        <w:t>│            └──[…]</w:t>
                      </w:r>
                    </w:p>
                    <w:p w:rsidR="00675AA9" w:rsidRPr="003E257F" w:rsidRDefault="00675AA9" w:rsidP="00FE68F4">
                      <w:pPr>
                        <w:pStyle w:val="Consola"/>
                      </w:pPr>
                      <w:r w:rsidRPr="003E257F">
                        <w:t>└──gradle</w:t>
                      </w:r>
                    </w:p>
                    <w:p w:rsidR="00675AA9" w:rsidRPr="003E257F" w:rsidRDefault="00675AA9" w:rsidP="00FE68F4">
                      <w:pPr>
                        <w:pStyle w:val="Consola"/>
                      </w:pPr>
                      <w:r w:rsidRPr="003E257F">
                        <w:t xml:space="preserve">   └──wrapper</w:t>
                      </w:r>
                    </w:p>
                  </w:txbxContent>
                </v:textbox>
                <w10:anchorlock/>
              </v:shape>
            </w:pict>
          </mc:Fallback>
        </mc:AlternateContent>
      </w:r>
    </w:p>
    <w:p w:rsidR="000C0E77" w:rsidRDefault="000C0E77" w:rsidP="00337A86">
      <w:pPr>
        <w:sectPr w:rsidR="000C0E77" w:rsidSect="00BD759B">
          <w:type w:val="continuous"/>
          <w:pgSz w:w="12240" w:h="15840" w:code="1"/>
          <w:pgMar w:top="993" w:right="990" w:bottom="1620" w:left="990" w:header="360" w:footer="371" w:gutter="0"/>
          <w:cols w:num="2" w:space="708"/>
          <w:docGrid w:linePitch="360"/>
        </w:sectPr>
      </w:pPr>
    </w:p>
    <w:p w:rsidR="00887BC7" w:rsidRPr="00337A86" w:rsidRDefault="00887BC7" w:rsidP="00337A86">
      <w:pPr>
        <w:pStyle w:val="Level3"/>
      </w:pPr>
      <w:r w:rsidRPr="00337A86">
        <w:rPr>
          <w:noProof/>
          <w:sz w:val="22"/>
          <w:lang w:eastAsia="es-ES"/>
        </w:rPr>
        <w:lastRenderedPageBreak/>
        <w:drawing>
          <wp:anchor distT="0" distB="0" distL="114300" distR="114300" simplePos="0" relativeHeight="251720192" behindDoc="1" locked="0" layoutInCell="1" allowOverlap="1" wp14:anchorId="615F7937" wp14:editId="26BA1836">
            <wp:simplePos x="0" y="0"/>
            <wp:positionH relativeFrom="column">
              <wp:posOffset>521335</wp:posOffset>
            </wp:positionH>
            <wp:positionV relativeFrom="paragraph">
              <wp:posOffset>-85090</wp:posOffset>
            </wp:positionV>
            <wp:extent cx="6220460" cy="8402320"/>
            <wp:effectExtent l="0" t="0" r="8890" b="0"/>
            <wp:wrapTight wrapText="bothSides">
              <wp:wrapPolygon edited="1">
                <wp:start x="11023" y="0"/>
                <wp:lineTo x="11016" y="4059"/>
                <wp:lineTo x="6319" y="5901"/>
                <wp:lineTo x="6047" y="6100"/>
                <wp:lineTo x="6081" y="14319"/>
                <wp:lineTo x="2072" y="15734"/>
                <wp:lineTo x="0" y="16819"/>
                <wp:lineTo x="0" y="21548"/>
                <wp:lineTo x="21565" y="21548"/>
                <wp:lineTo x="21565" y="0"/>
                <wp:lineTo x="16927" y="0"/>
                <wp:lineTo x="11023" y="0"/>
              </wp:wrapPolygon>
            </wp:wrapTight>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Diagram_server.png"/>
                    <pic:cNvPicPr/>
                  </pic:nvPicPr>
                  <pic:blipFill>
                    <a:blip r:embed="rId14">
                      <a:extLst>
                        <a:ext uri="{28A0092B-C50C-407E-A947-70E740481C1C}">
                          <a14:useLocalDpi xmlns:a14="http://schemas.microsoft.com/office/drawing/2010/main" val="0"/>
                        </a:ext>
                      </a:extLst>
                    </a:blip>
                    <a:stretch>
                      <a:fillRect/>
                    </a:stretch>
                  </pic:blipFill>
                  <pic:spPr>
                    <a:xfrm>
                      <a:off x="0" y="0"/>
                      <a:ext cx="6220460" cy="8402320"/>
                    </a:xfrm>
                    <a:prstGeom prst="rect">
                      <a:avLst/>
                    </a:prstGeom>
                  </pic:spPr>
                </pic:pic>
              </a:graphicData>
            </a:graphic>
            <wp14:sizeRelH relativeFrom="margin">
              <wp14:pctWidth>0</wp14:pctWidth>
            </wp14:sizeRelH>
            <wp14:sizeRelV relativeFrom="margin">
              <wp14:pctHeight>0</wp14:pctHeight>
            </wp14:sizeRelV>
          </wp:anchor>
        </w:drawing>
      </w:r>
      <w:r w:rsidR="0088367A" w:rsidRPr="00337A86">
        <w:t>3</w:t>
      </w:r>
      <w:r w:rsidRPr="00337A86">
        <w:t>.1.</w:t>
      </w:r>
      <w:r w:rsidR="0088367A" w:rsidRPr="00337A86">
        <w:t>1</w:t>
      </w:r>
      <w:r w:rsidRPr="00337A86">
        <w:t>. Servidor</w:t>
      </w:r>
    </w:p>
    <w:p w:rsidR="00070CC6" w:rsidRDefault="00070CC6" w:rsidP="00337A86">
      <w:r>
        <w:t xml:space="preserve">Nada </w:t>
      </w:r>
      <w:r w:rsidR="009A5556">
        <w:t>má</w:t>
      </w:r>
      <w:r>
        <w:t xml:space="preserve">s iniciarse manda una orden a la </w:t>
      </w:r>
      <w:r w:rsidR="006452D4">
        <w:t>base de datos</w:t>
      </w:r>
      <w:r>
        <w:t xml:space="preserve"> para comprobar la validez de la autenticación de los usuarios, y programa otra comprobación cada </w:t>
      </w:r>
      <w:r w:rsidR="009A5556">
        <w:t>día</w:t>
      </w:r>
      <w:r>
        <w:t xml:space="preserve"> a las 23:59.</w:t>
      </w:r>
    </w:p>
    <w:p w:rsidR="00887BC7" w:rsidRDefault="00070CC6" w:rsidP="00337A86">
      <w:r>
        <w:t xml:space="preserve"> </w:t>
      </w:r>
    </w:p>
    <w:p w:rsidR="00887BC7" w:rsidRDefault="00887BC7" w:rsidP="00337A86">
      <w:r>
        <w:t>Al recibir una petición comprueba si contiene como parámetro un código de 28 caracteres que se corresponde con el identificador único de Firebase. Si el identificador es válido y se puede obtener el usuario, se realiza una consulta a la base de datos y se realiza un grupo de acciones en función del resultado obtenido.</w:t>
      </w:r>
    </w:p>
    <w:p w:rsidR="00887BC7" w:rsidRDefault="00887BC7" w:rsidP="00337A86">
      <w:r>
        <w:t>Si el usuario es</w:t>
      </w:r>
      <w:r w:rsidR="0098736C">
        <w:t>t</w:t>
      </w:r>
      <w:r>
        <w:t>á registrado y tiene permisos, se abrirá l</w:t>
      </w:r>
      <w:r w:rsidR="00380865">
        <w:t>a puerta llamando a una función</w:t>
      </w:r>
      <w:r>
        <w:t xml:space="preserve"> y se devolverá el mensaje ‘Success’, en cambio, si el usuario no tiene permitido realizar ninguna acción se le notificará con el mensaje ‘Not authorised’. En caso que el usuario no hubiese sido dado de alta en la base de datos, se le registrará sin permisos y se le mostrará el mensaje ‘Not registered’</w:t>
      </w:r>
      <w:r w:rsidR="00395593">
        <w:t>. En todos los casos</w:t>
      </w:r>
    </w:p>
    <w:p w:rsidR="00395593" w:rsidRDefault="00395593" w:rsidP="00337A86">
      <w:r>
        <w:t>Se registrará la conexión con el servidor guardando sus datos y la fecha y hora</w:t>
      </w:r>
      <w:r w:rsidR="00380865">
        <w:t xml:space="preserve"> del intento de conexión</w:t>
      </w:r>
      <w:r>
        <w:t>. En todo momento puede ocurrir un erro</w:t>
      </w:r>
      <w:r w:rsidR="00380865">
        <w:t xml:space="preserve">r que será capturado, </w:t>
      </w:r>
      <w:r>
        <w:t>ante el que se devolverá el mensaje ‘Error’.</w:t>
      </w:r>
    </w:p>
    <w:p w:rsidR="00395593" w:rsidRDefault="00395593" w:rsidP="00337A86">
      <w:r>
        <w:br w:type="page"/>
      </w:r>
    </w:p>
    <w:p w:rsidR="000040C6" w:rsidRDefault="000040C6" w:rsidP="00337A86">
      <w:r>
        <w:lastRenderedPageBreak/>
        <w:t xml:space="preserve">Raspberry Pi es un ordenador del tamaño de una tarjeta de crédito con todo lo necesario para su uso integrado en una única placa. En este proyecto se hace uso de </w:t>
      </w:r>
      <w:r w:rsidR="002A251D">
        <w:t xml:space="preserve">varios de los </w:t>
      </w:r>
      <w:r w:rsidR="00E02D7D">
        <w:t>40</w:t>
      </w:r>
      <w:r w:rsidR="002A251D">
        <w:t xml:space="preserve"> pines programables de forma nativa y de su conexión a internet.</w:t>
      </w:r>
    </w:p>
    <w:p w:rsidR="000040C6" w:rsidRDefault="003E257F" w:rsidP="00337A86">
      <w:r>
        <w:rPr>
          <w:noProof/>
          <w:lang w:eastAsia="es-ES"/>
        </w:rPr>
        <w:drawing>
          <wp:anchor distT="0" distB="0" distL="114300" distR="114300" simplePos="0" relativeHeight="251721216" behindDoc="0" locked="0" layoutInCell="1" allowOverlap="1" wp14:anchorId="367AFF29" wp14:editId="279BAAA7">
            <wp:simplePos x="0" y="0"/>
            <wp:positionH relativeFrom="column">
              <wp:posOffset>2838450</wp:posOffset>
            </wp:positionH>
            <wp:positionV relativeFrom="paragraph">
              <wp:posOffset>87630</wp:posOffset>
            </wp:positionV>
            <wp:extent cx="3664585" cy="3444240"/>
            <wp:effectExtent l="0" t="0" r="0" b="3810"/>
            <wp:wrapSquare wrapText="bothSides"/>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Diagram_server.png"/>
                    <pic:cNvPicPr/>
                  </pic:nvPicPr>
                  <pic:blipFill rotWithShape="1">
                    <a:blip r:embed="rId15" cstate="print">
                      <a:extLst>
                        <a:ext uri="{28A0092B-C50C-407E-A947-70E740481C1C}">
                          <a14:useLocalDpi xmlns:a14="http://schemas.microsoft.com/office/drawing/2010/main" val="0"/>
                        </a:ext>
                      </a:extLst>
                    </a:blip>
                    <a:srcRect l="-2779" t="-2727" r="1" b="-1"/>
                    <a:stretch/>
                  </pic:blipFill>
                  <pic:spPr bwMode="auto">
                    <a:xfrm>
                      <a:off x="0" y="0"/>
                      <a:ext cx="3664585" cy="344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251D" w:rsidRDefault="002A251D" w:rsidP="00337A86">
      <w:r>
        <w:t>Este pequeño ordenador será el que actúe como servidor web, contenga la base de datos y controle la puerta de garaje</w:t>
      </w:r>
      <w:r w:rsidR="00255A63">
        <w:t>.</w:t>
      </w:r>
    </w:p>
    <w:p w:rsidR="002A251D" w:rsidRDefault="002A251D" w:rsidP="00337A86"/>
    <w:p w:rsidR="00887BC7" w:rsidRDefault="00395593" w:rsidP="00337A86">
      <w:r w:rsidRPr="00395593">
        <w:t>En el proceso de abrir la puerta</w:t>
      </w:r>
      <w:r w:rsidR="002A251D">
        <w:t>,</w:t>
      </w:r>
      <w:r w:rsidRPr="00395593">
        <w:t xml:space="preserve"> el servidor utiliza la libre</w:t>
      </w:r>
      <w:r w:rsidR="002A251D">
        <w:t>ría gpio para activar el pin 7 (GPIO 4).</w:t>
      </w:r>
      <w:r w:rsidRPr="00395593">
        <w:t xml:space="preserve"> Conectando un led y un módulo de relé a este pin podemos simular una pulsación en el mando original de la puerta del garaje, iluminándose el led cada vez que se abra la puerta.</w:t>
      </w:r>
    </w:p>
    <w:p w:rsidR="00DB5434" w:rsidRDefault="00DB5434" w:rsidP="00337A86"/>
    <w:p w:rsidR="00DB5434" w:rsidRDefault="00DB5434" w:rsidP="00337A86">
      <w:r>
        <w:t xml:space="preserve">Un relé es un interruptor accionado eléctricamente que </w:t>
      </w:r>
      <w:r w:rsidR="0098736C">
        <w:t>permite encender un circuito eléctrico, o, en este caso, cortocircuitar l</w:t>
      </w:r>
      <w:r w:rsidR="002A251D">
        <w:t xml:space="preserve">os dos pines del interruptor del </w:t>
      </w:r>
      <w:r w:rsidR="0098736C">
        <w:t>mando de</w:t>
      </w:r>
      <w:r w:rsidR="002A251D">
        <w:t xml:space="preserve"> la puerta,</w:t>
      </w:r>
      <w:r w:rsidR="0098736C">
        <w:t xml:space="preserve"> simulando una pulsación y </w:t>
      </w:r>
      <w:r w:rsidR="002A251D">
        <w:t>permitiendo el acceso a la persona que lo solicitó.</w:t>
      </w:r>
    </w:p>
    <w:p w:rsidR="00395593" w:rsidRDefault="00395593" w:rsidP="00337A86"/>
    <w:p w:rsidR="00E37FD9" w:rsidRDefault="00DF03EC" w:rsidP="00337A86">
      <w:r>
        <w:t>S</w:t>
      </w:r>
      <w:r w:rsidR="00255A63">
        <w:t>e debe</w:t>
      </w:r>
      <w:r>
        <w:t xml:space="preserve"> alimentar el módulo de relé con 5V, lo que le permite amplificar la señal proveniente de, en este caso, la Raspberry.</w:t>
      </w:r>
      <w:r w:rsidR="00E37FD9">
        <w:t xml:space="preserve"> Al tratarse de conexiones directas al microprocesador están limitadas a 20mAh y conectar el relé directamente a ellas sería catastrófico.</w:t>
      </w:r>
    </w:p>
    <w:p w:rsidR="00E37FD9" w:rsidRDefault="00E37FD9" w:rsidP="00337A86"/>
    <w:p w:rsidR="00E37FD9" w:rsidRDefault="00DF03EC" w:rsidP="00337A86">
      <w:r>
        <w:t>Como se ve reflejado en la imagen, se conecta un cable negro al</w:t>
      </w:r>
      <w:r w:rsidR="00377511">
        <w:t xml:space="preserve"> uno de los pines negativos de la Raspberry (Pines 6, 9, 14, 25, 30, 34 y 39), un cable rojo a </w:t>
      </w:r>
      <w:r w:rsidR="00255A63">
        <w:t>otro</w:t>
      </w:r>
      <w:r w:rsidR="00377511">
        <w:t xml:space="preserve"> de los pines de 5V (Pines 2 y 4) y por último el cable</w:t>
      </w:r>
      <w:r w:rsidR="00E37FD9">
        <w:t xml:space="preserve"> </w:t>
      </w:r>
      <w:r w:rsidR="00E37FD9" w:rsidRPr="00E37FD9">
        <w:t>amar</w:t>
      </w:r>
      <w:r w:rsidR="00255A63" w:rsidRPr="00E37FD9">
        <w:t>illo</w:t>
      </w:r>
      <w:r w:rsidR="00377511">
        <w:t xml:space="preserve"> de señal al pin 7. </w:t>
      </w:r>
    </w:p>
    <w:p w:rsidR="00E37FD9" w:rsidRDefault="00E37FD9" w:rsidP="00337A86"/>
    <w:p w:rsidR="00415ED0" w:rsidRDefault="00377511" w:rsidP="00337A86">
      <w:r>
        <w:t>Opcionalmente se conecta un led al pin 7 y a uno de los negativos, creando así un indicador visual</w:t>
      </w:r>
      <w:r w:rsidR="00E37FD9">
        <w:t>, aunque dependiendo del módulo de relé elegido viene integrado en su placa</w:t>
      </w:r>
      <w:r>
        <w:t xml:space="preserve">. Debido al funcionamiento del relé se escucha un clic del interruptor </w:t>
      </w:r>
      <w:r w:rsidR="00E02D7D">
        <w:t>interno cada vez que se activa o desactiva</w:t>
      </w:r>
      <w:r>
        <w:t>.</w:t>
      </w:r>
    </w:p>
    <w:p w:rsidR="00415ED0" w:rsidRDefault="00415ED0" w:rsidP="00337A86">
      <w:r>
        <w:rPr>
          <w:noProof/>
          <w:lang w:eastAsia="es-ES"/>
        </w:rPr>
        <w:drawing>
          <wp:anchor distT="0" distB="0" distL="114300" distR="114300" simplePos="0" relativeHeight="251726336" behindDoc="1" locked="0" layoutInCell="1" allowOverlap="1" wp14:anchorId="50392A86" wp14:editId="3C21243B">
            <wp:simplePos x="0" y="0"/>
            <wp:positionH relativeFrom="column">
              <wp:posOffset>3078480</wp:posOffset>
            </wp:positionH>
            <wp:positionV relativeFrom="paragraph">
              <wp:posOffset>127635</wp:posOffset>
            </wp:positionV>
            <wp:extent cx="3311525" cy="1803400"/>
            <wp:effectExtent l="0" t="0" r="3175" b="6350"/>
            <wp:wrapTight wrapText="bothSides">
              <wp:wrapPolygon edited="1">
                <wp:start x="-1239" y="0"/>
                <wp:lineTo x="-1178" y="22472"/>
                <wp:lineTo x="22653" y="22563"/>
                <wp:lineTo x="22488" y="0"/>
                <wp:lineTo x="-1239" y="0"/>
              </wp:wrapPolygon>
            </wp:wrapTight>
            <wp:docPr id="17" name="Imagen 17" descr="https://www.areatecnologia.com/electricidad/imagenes/re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eatecnologia.com/electricidad/imagenes/rele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1525" cy="180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0D39" w:rsidRDefault="00813D9A" w:rsidP="00337A86">
      <w:r>
        <w:t xml:space="preserve">Los relés pueden actuar como interruptores normalmente cerrados o normalmente abiertos, por lo que tienen 3 conexiones de las que solo se usan dos. </w:t>
      </w:r>
      <w:r w:rsidR="00255A63">
        <w:t>A</w:t>
      </w:r>
      <w:r w:rsidR="00D47489">
        <w:t>l tratarse de un pulsador que solo se activa al ser pulsado, se conecta a los terminales C (</w:t>
      </w:r>
      <w:r w:rsidR="00415ED0">
        <w:t>C</w:t>
      </w:r>
      <w:r w:rsidR="00D47489">
        <w:t>omún) y NA (</w:t>
      </w:r>
      <w:r w:rsidR="00415ED0">
        <w:t>N</w:t>
      </w:r>
      <w:r w:rsidR="00D47489">
        <w:t xml:space="preserve">ormalmente </w:t>
      </w:r>
      <w:r w:rsidR="00415ED0">
        <w:t>A</w:t>
      </w:r>
      <w:r w:rsidR="00D47489">
        <w:t>bierto)</w:t>
      </w:r>
      <w:r w:rsidR="00864A54">
        <w:t>.</w:t>
      </w:r>
      <w:r w:rsidR="00415ED0">
        <w:t xml:space="preserve"> La conexión NC (Normalmente Cerrado) no se utiliza y se deja sin conectar.</w:t>
      </w:r>
    </w:p>
    <w:p w:rsidR="002A251D" w:rsidRDefault="00770D39" w:rsidP="00337A86">
      <w:r>
        <w:t xml:space="preserve"> </w:t>
      </w:r>
      <w:r w:rsidR="002A251D">
        <w:br w:type="page"/>
      </w:r>
    </w:p>
    <w:p w:rsidR="00E37FD9" w:rsidRPr="004508DE" w:rsidRDefault="00FA3433" w:rsidP="00337A86">
      <w:pPr>
        <w:pStyle w:val="Level3"/>
      </w:pPr>
      <w:r>
        <w:rPr>
          <w:noProof/>
          <w:lang w:eastAsia="es-ES"/>
        </w:rPr>
        <w:lastRenderedPageBreak/>
        <w:drawing>
          <wp:anchor distT="0" distB="0" distL="114300" distR="114300" simplePos="0" relativeHeight="251727360" behindDoc="1" locked="0" layoutInCell="1" allowOverlap="1" wp14:anchorId="7F550C5F" wp14:editId="7CC8A67F">
            <wp:simplePos x="0" y="0"/>
            <wp:positionH relativeFrom="column">
              <wp:posOffset>2965450</wp:posOffset>
            </wp:positionH>
            <wp:positionV relativeFrom="paragraph">
              <wp:posOffset>26035</wp:posOffset>
            </wp:positionV>
            <wp:extent cx="3490595" cy="1942465"/>
            <wp:effectExtent l="0" t="0" r="0" b="635"/>
            <wp:wrapTight wrapText="bothSides">
              <wp:wrapPolygon edited="0">
                <wp:start x="0" y="0"/>
                <wp:lineTo x="0" y="21395"/>
                <wp:lineTo x="21455" y="21395"/>
                <wp:lineTo x="2145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490595" cy="1942465"/>
                    </a:xfrm>
                    <a:prstGeom prst="rect">
                      <a:avLst/>
                    </a:prstGeom>
                  </pic:spPr>
                </pic:pic>
              </a:graphicData>
            </a:graphic>
            <wp14:sizeRelH relativeFrom="page">
              <wp14:pctWidth>0</wp14:pctWidth>
            </wp14:sizeRelH>
            <wp14:sizeRelV relativeFrom="page">
              <wp14:pctHeight>0</wp14:pctHeight>
            </wp14:sizeRelV>
          </wp:anchor>
        </w:drawing>
      </w:r>
      <w:r w:rsidR="0088367A">
        <w:t>3</w:t>
      </w:r>
      <w:r w:rsidR="00E37FD9" w:rsidRPr="004508DE">
        <w:t>.</w:t>
      </w:r>
      <w:r w:rsidR="00E37FD9">
        <w:t>1.</w:t>
      </w:r>
      <w:r w:rsidR="0088367A">
        <w:t>2</w:t>
      </w:r>
      <w:r w:rsidR="00E37FD9" w:rsidRPr="004508DE">
        <w:t>.</w:t>
      </w:r>
      <w:r w:rsidR="00E37FD9">
        <w:t xml:space="preserve"> Base de datos</w:t>
      </w:r>
    </w:p>
    <w:p w:rsidR="00E37FD9" w:rsidRDefault="00E37FD9" w:rsidP="00337A86">
      <w:r>
        <w:t xml:space="preserve">La base de datos contiene dos tablas que almacenan los usuarios y las interacciones realizadas con el servidor. </w:t>
      </w:r>
      <w:r w:rsidR="00FA3433">
        <w:t xml:space="preserve">La tabla </w:t>
      </w:r>
      <w:r>
        <w:t>users guarda el email (email) de los usuarios junto con un booleano (enabled) que representa si el usuario tiene permiso para abrir la puerta. Además se registra la fecha en la que el usuario debe de dejar de estar activo (endDate).</w:t>
      </w:r>
    </w:p>
    <w:p w:rsidR="00E37FD9" w:rsidRDefault="00E37FD9" w:rsidP="00337A86"/>
    <w:p w:rsidR="00FA3433" w:rsidRPr="00061BD8" w:rsidRDefault="00E37FD9" w:rsidP="00337A86">
      <w:pPr>
        <w:rPr>
          <w:u w:val="single"/>
        </w:rPr>
      </w:pPr>
      <w:r>
        <w:t>La tabla connections almacena todos y cada uno de los intentos de abrir la puerta, guardando el email del usuario (email), la fecha (date)</w:t>
      </w:r>
      <w:r w:rsidR="00FA3433">
        <w:t xml:space="preserve"> </w:t>
      </w:r>
      <w:r>
        <w:t>y si estaba o no autorizado (authorised).</w:t>
      </w:r>
      <w:r w:rsidR="00061BD8">
        <w:t xml:space="preserve"> </w:t>
      </w:r>
      <w:r w:rsidR="006452D4">
        <w:t xml:space="preserve">Cada vez que se inicia el servidor y cada día a las 00:00 se ejecuta un script que actualiza el campo enabled de cada registro si se supera la fecha de vencimiento (campo endDate). </w:t>
      </w:r>
    </w:p>
    <w:p w:rsidR="00FA3433" w:rsidRPr="00FA3433" w:rsidRDefault="00FA3433" w:rsidP="00337A86"/>
    <w:p w:rsidR="00F56394" w:rsidRPr="004508DE" w:rsidRDefault="00CE3791" w:rsidP="00337A86">
      <w:pPr>
        <w:pStyle w:val="Level3"/>
      </w:pPr>
      <w:r>
        <w:t>3</w:t>
      </w:r>
      <w:r w:rsidR="000C0E77" w:rsidRPr="000C0E77">
        <w:t>.</w:t>
      </w:r>
      <w:r w:rsidR="000C0E77">
        <w:t>1</w:t>
      </w:r>
      <w:r w:rsidR="000C0E77" w:rsidRPr="000C0E77">
        <w:t>.</w:t>
      </w:r>
      <w:r w:rsidR="0088367A">
        <w:t>3</w:t>
      </w:r>
      <w:r w:rsidR="000C0E77">
        <w:t>.</w:t>
      </w:r>
      <w:r w:rsidR="000C0E77" w:rsidRPr="000C0E77">
        <w:t xml:space="preserve"> </w:t>
      </w:r>
      <w:r w:rsidR="000C0E77">
        <w:t>Android</w:t>
      </w:r>
    </w:p>
    <w:p w:rsidR="009A5556" w:rsidRDefault="009838AD" w:rsidP="00E27DED">
      <w:pPr>
        <w:rPr>
          <w:rStyle w:val="sowc"/>
        </w:rPr>
      </w:pPr>
      <w:r w:rsidRPr="009838AD">
        <w:rPr>
          <w:rStyle w:val="sowc"/>
        </w:rPr>
        <w:t xml:space="preserve">He decidido crear 5 clases y 3 </w:t>
      </w:r>
      <w:r w:rsidR="006452D4">
        <w:rPr>
          <w:rStyle w:val="sowc"/>
        </w:rPr>
        <w:t>layout</w:t>
      </w:r>
      <w:r w:rsidRPr="009838AD">
        <w:rPr>
          <w:rStyle w:val="sowc"/>
        </w:rPr>
        <w:t>, que permiten el siguiente funcionamiento</w:t>
      </w:r>
      <w:r w:rsidR="00E27DED">
        <w:rPr>
          <w:rStyle w:val="sowc"/>
        </w:rPr>
        <w:t>:</w:t>
      </w:r>
    </w:p>
    <w:p w:rsidR="000A3929" w:rsidRDefault="000A3929" w:rsidP="00337A86">
      <w:pPr>
        <w:rPr>
          <w:rStyle w:val="sowc"/>
        </w:rPr>
      </w:pPr>
      <w:r>
        <w:rPr>
          <w:noProof/>
          <w:lang w:eastAsia="es-ES"/>
        </w:rPr>
        <w:drawing>
          <wp:inline distT="0" distB="0" distL="0" distR="0" wp14:anchorId="0D76B4F3" wp14:editId="1E0875C4">
            <wp:extent cx="6510240" cy="4631267"/>
            <wp:effectExtent l="0" t="0" r="508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android.png"/>
                    <pic:cNvPicPr/>
                  </pic:nvPicPr>
                  <pic:blipFill rotWithShape="1">
                    <a:blip r:embed="rId18">
                      <a:extLst>
                        <a:ext uri="{28A0092B-C50C-407E-A947-70E740481C1C}">
                          <a14:useLocalDpi xmlns:a14="http://schemas.microsoft.com/office/drawing/2010/main" val="0"/>
                        </a:ext>
                      </a:extLst>
                    </a:blip>
                    <a:srcRect t="-3794" b="-1"/>
                    <a:stretch/>
                  </pic:blipFill>
                  <pic:spPr bwMode="auto">
                    <a:xfrm>
                      <a:off x="0" y="0"/>
                      <a:ext cx="6515100" cy="4634725"/>
                    </a:xfrm>
                    <a:prstGeom prst="rect">
                      <a:avLst/>
                    </a:prstGeom>
                    <a:ln>
                      <a:noFill/>
                    </a:ln>
                    <a:extLst>
                      <a:ext uri="{53640926-AAD7-44D8-BBD7-CCE9431645EC}">
                        <a14:shadowObscured xmlns:a14="http://schemas.microsoft.com/office/drawing/2010/main"/>
                      </a:ext>
                    </a:extLst>
                  </pic:spPr>
                </pic:pic>
              </a:graphicData>
            </a:graphic>
          </wp:inline>
        </w:drawing>
      </w:r>
    </w:p>
    <w:p w:rsidR="000A3929" w:rsidRDefault="000A3929" w:rsidP="00337A86">
      <w:pPr>
        <w:rPr>
          <w:rStyle w:val="sowc"/>
        </w:rPr>
      </w:pPr>
    </w:p>
    <w:p w:rsidR="000A3929" w:rsidRDefault="002B04D3" w:rsidP="00337A86">
      <w:pPr>
        <w:rPr>
          <w:rStyle w:val="sowc"/>
        </w:rPr>
      </w:pPr>
      <w:r w:rsidRPr="002B04D3">
        <w:rPr>
          <w:rStyle w:val="sowc"/>
        </w:rPr>
        <w:lastRenderedPageBreak/>
        <w:t xml:space="preserve">La actividad principal (MainActivity) contiene únicamente un contenedor para fragmentos que nada </w:t>
      </w:r>
      <w:r w:rsidR="000A3929" w:rsidRPr="002B04D3">
        <w:rPr>
          <w:rStyle w:val="sowc"/>
        </w:rPr>
        <w:t>más</w:t>
      </w:r>
      <w:r w:rsidRPr="002B04D3">
        <w:rPr>
          <w:rStyle w:val="sowc"/>
        </w:rPr>
        <w:t xml:space="preserve"> iniciar la aplicación carga el fragmento SingInFragment. Además contiene el código necesario para implementar el cierre de sesión a tr</w:t>
      </w:r>
      <w:r w:rsidR="000A3929">
        <w:rPr>
          <w:rStyle w:val="sowc"/>
        </w:rPr>
        <w:t>avés de un icono en la toolbar.</w:t>
      </w:r>
    </w:p>
    <w:p w:rsidR="00BB1C38" w:rsidRDefault="00BB1C38" w:rsidP="00337A86">
      <w:pPr>
        <w:rPr>
          <w:rStyle w:val="sowc"/>
        </w:rPr>
      </w:pPr>
    </w:p>
    <w:p w:rsidR="00E27DED" w:rsidRDefault="00E27DED" w:rsidP="00E27DED">
      <w:pPr>
        <w:ind w:right="6999"/>
        <w:rPr>
          <w:rStyle w:val="sowc"/>
        </w:rPr>
      </w:pPr>
      <w:r>
        <w:rPr>
          <w:noProof/>
          <w:lang w:eastAsia="es-ES"/>
        </w:rPr>
        <w:drawing>
          <wp:anchor distT="0" distB="0" distL="114300" distR="114300" simplePos="0" relativeHeight="251716096" behindDoc="0" locked="0" layoutInCell="1" allowOverlap="1" wp14:anchorId="19235266" wp14:editId="7B1CCEB2">
            <wp:simplePos x="0" y="0"/>
            <wp:positionH relativeFrom="column">
              <wp:posOffset>2421255</wp:posOffset>
            </wp:positionH>
            <wp:positionV relativeFrom="paragraph">
              <wp:posOffset>73660</wp:posOffset>
            </wp:positionV>
            <wp:extent cx="2004060" cy="3562350"/>
            <wp:effectExtent l="0" t="0" r="0" b="0"/>
            <wp:wrapNone/>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in_layou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4060" cy="356235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7120" behindDoc="0" locked="0" layoutInCell="1" allowOverlap="1" wp14:anchorId="077DD9CC" wp14:editId="02192168">
            <wp:simplePos x="0" y="0"/>
            <wp:positionH relativeFrom="column">
              <wp:posOffset>4623435</wp:posOffset>
            </wp:positionH>
            <wp:positionV relativeFrom="paragraph">
              <wp:posOffset>81280</wp:posOffset>
            </wp:positionV>
            <wp:extent cx="2004695" cy="3566160"/>
            <wp:effectExtent l="0" t="0" r="0" b="0"/>
            <wp:wrapNone/>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in_int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695" cy="3566160"/>
                    </a:xfrm>
                    <a:prstGeom prst="rect">
                      <a:avLst/>
                    </a:prstGeom>
                  </pic:spPr>
                </pic:pic>
              </a:graphicData>
            </a:graphic>
            <wp14:sizeRelH relativeFrom="page">
              <wp14:pctWidth>0</wp14:pctWidth>
            </wp14:sizeRelH>
            <wp14:sizeRelV relativeFrom="page">
              <wp14:pctHeight>0</wp14:pctHeight>
            </wp14:sizeRelV>
          </wp:anchor>
        </w:drawing>
      </w:r>
      <w:r w:rsidR="002B04D3" w:rsidRPr="002B04D3">
        <w:rPr>
          <w:rStyle w:val="sowc"/>
        </w:rPr>
        <w:t xml:space="preserve">El fragmento SingInFragment permite iniciar sesión con una cuenta de Gmail para poder hacer uso de la aplicación. Al cargar el fragmento, comprueba si el usuario ha iniciado sesión y, en dicho caso, sustituye el fragmento por ActionsFragment. </w:t>
      </w:r>
    </w:p>
    <w:p w:rsidR="00E27DED" w:rsidRDefault="00E27DED" w:rsidP="00E27DED">
      <w:pPr>
        <w:ind w:right="6999"/>
        <w:rPr>
          <w:rStyle w:val="sowc"/>
        </w:rPr>
      </w:pPr>
    </w:p>
    <w:p w:rsidR="000A3929" w:rsidRDefault="002B04D3" w:rsidP="00E27DED">
      <w:pPr>
        <w:ind w:right="6999"/>
        <w:rPr>
          <w:rStyle w:val="sowc"/>
        </w:rPr>
      </w:pPr>
      <w:r w:rsidRPr="002B04D3">
        <w:rPr>
          <w:rStyle w:val="sowc"/>
        </w:rPr>
        <w:t>Cuando el usuario activa el botón destinado a iniciar sesión, se llama al método singIn() que comienza con el proceso de inicio de sesión. Cuando se haya completado satisfactoriamente cargará el fragmento ActionsFragment. Además define el método singOut() para cerrar sesión, que es llamado desde MainActivity.</w:t>
      </w:r>
    </w:p>
    <w:p w:rsidR="0098736C" w:rsidRDefault="0098736C" w:rsidP="00E27DED">
      <w:pPr>
        <w:ind w:right="6999"/>
        <w:rPr>
          <w:rStyle w:val="sowc"/>
        </w:rPr>
      </w:pPr>
    </w:p>
    <w:p w:rsidR="009A5556" w:rsidRDefault="009A5556" w:rsidP="00337A86">
      <w:r>
        <w:rPr>
          <w:noProof/>
          <w:lang w:eastAsia="es-ES"/>
        </w:rPr>
        <w:drawing>
          <wp:anchor distT="0" distB="0" distL="114300" distR="114300" simplePos="0" relativeHeight="251718144" behindDoc="0" locked="0" layoutInCell="1" allowOverlap="1" wp14:anchorId="5CC9FFA6" wp14:editId="4C617904">
            <wp:simplePos x="0" y="0"/>
            <wp:positionH relativeFrom="column">
              <wp:posOffset>91440</wp:posOffset>
            </wp:positionH>
            <wp:positionV relativeFrom="paragraph">
              <wp:posOffset>150918</wp:posOffset>
            </wp:positionV>
            <wp:extent cx="2013585" cy="3581400"/>
            <wp:effectExtent l="0" t="0" r="5715" b="0"/>
            <wp:wrapNone/>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_layou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3585" cy="3581400"/>
                    </a:xfrm>
                    <a:prstGeom prst="rect">
                      <a:avLst/>
                    </a:prstGeom>
                  </pic:spPr>
                </pic:pic>
              </a:graphicData>
            </a:graphic>
            <wp14:sizeRelH relativeFrom="page">
              <wp14:pctWidth>0</wp14:pctWidth>
            </wp14:sizeRelH>
            <wp14:sizeRelV relativeFrom="page">
              <wp14:pctHeight>0</wp14:pctHeight>
            </wp14:sizeRelV>
          </wp:anchor>
        </w:drawing>
      </w:r>
    </w:p>
    <w:p w:rsidR="00E27DED" w:rsidRDefault="00E27DED" w:rsidP="00E27DED">
      <w:pPr>
        <w:ind w:left="3828"/>
      </w:pPr>
    </w:p>
    <w:p w:rsidR="009D3274" w:rsidRDefault="000A3929" w:rsidP="00E27DED">
      <w:pPr>
        <w:ind w:left="3828"/>
      </w:pPr>
      <w:r w:rsidRPr="000A3929">
        <w:t>ActionsFragment contiene dos clases en un mismo fichero. Nada m</w:t>
      </w:r>
      <w:r>
        <w:t>á</w:t>
      </w:r>
      <w:r w:rsidRPr="000A3929">
        <w:t>s cargar el fragmento utiliza la clase DescargarImagen para obtener la foto de perfil de la cuenta con la que se ha iniciado sesión, y muestra una frase de bienvenida. Al pulsar en el botón para abrir la puerta realiza una petición al servidor y muestra un mensaje con el resultado de dicha consulta.</w:t>
      </w:r>
    </w:p>
    <w:p w:rsidR="0071084E" w:rsidRDefault="0071084E" w:rsidP="00E27DED">
      <w:pPr>
        <w:ind w:left="3828"/>
      </w:pPr>
    </w:p>
    <w:p w:rsidR="00BB1C38" w:rsidRDefault="00236C67" w:rsidP="00E27DED">
      <w:pPr>
        <w:ind w:left="3828"/>
      </w:pPr>
      <w:r>
        <w:rPr>
          <w:noProof/>
          <w:lang w:eastAsia="es-ES"/>
        </w:rPr>
        <w:drawing>
          <wp:anchor distT="0" distB="0" distL="114300" distR="114300" simplePos="0" relativeHeight="251735552" behindDoc="0" locked="0" layoutInCell="1" allowOverlap="1" wp14:anchorId="10C1C83B" wp14:editId="752B3C92">
            <wp:simplePos x="0" y="0"/>
            <wp:positionH relativeFrom="column">
              <wp:posOffset>2649220</wp:posOffset>
            </wp:positionH>
            <wp:positionV relativeFrom="paragraph">
              <wp:posOffset>53975</wp:posOffset>
            </wp:positionV>
            <wp:extent cx="2305685" cy="415290"/>
            <wp:effectExtent l="0" t="0" r="0" b="3810"/>
            <wp:wrapNone/>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ast_permision.png"/>
                    <pic:cNvPicPr/>
                  </pic:nvPicPr>
                  <pic:blipFill rotWithShape="1">
                    <a:blip r:embed="rId22" cstate="print">
                      <a:extLst>
                        <a:ext uri="{28A0092B-C50C-407E-A947-70E740481C1C}">
                          <a14:useLocalDpi xmlns:a14="http://schemas.microsoft.com/office/drawing/2010/main" val="0"/>
                        </a:ext>
                      </a:extLst>
                    </a:blip>
                    <a:srcRect l="11843" t="83004" r="11843" b="9258"/>
                    <a:stretch/>
                  </pic:blipFill>
                  <pic:spPr bwMode="auto">
                    <a:xfrm>
                      <a:off x="0" y="0"/>
                      <a:ext cx="2305685" cy="41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791">
        <w:rPr>
          <w:noProof/>
          <w:lang w:eastAsia="es-ES"/>
        </w:rPr>
        <w:drawing>
          <wp:anchor distT="0" distB="0" distL="114300" distR="114300" simplePos="0" relativeHeight="251728384" behindDoc="0" locked="0" layoutInCell="1" allowOverlap="1" wp14:anchorId="16BFB5A3" wp14:editId="53A7E6C9">
            <wp:simplePos x="0" y="0"/>
            <wp:positionH relativeFrom="column">
              <wp:posOffset>5056293</wp:posOffset>
            </wp:positionH>
            <wp:positionV relativeFrom="paragraph">
              <wp:posOffset>59055</wp:posOffset>
            </wp:positionV>
            <wp:extent cx="1259840" cy="415290"/>
            <wp:effectExtent l="0" t="0" r="0" b="3810"/>
            <wp:wrapNone/>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_toast.png"/>
                    <pic:cNvPicPr/>
                  </pic:nvPicPr>
                  <pic:blipFill rotWithShape="1">
                    <a:blip r:embed="rId23" cstate="print">
                      <a:extLst>
                        <a:ext uri="{28A0092B-C50C-407E-A947-70E740481C1C}">
                          <a14:useLocalDpi xmlns:a14="http://schemas.microsoft.com/office/drawing/2010/main" val="0"/>
                        </a:ext>
                      </a:extLst>
                    </a:blip>
                    <a:srcRect l="30852" t="83167" r="30852" b="9713"/>
                    <a:stretch/>
                  </pic:blipFill>
                  <pic:spPr bwMode="auto">
                    <a:xfrm>
                      <a:off x="0" y="0"/>
                      <a:ext cx="1259840" cy="41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1C38" w:rsidRDefault="00BB1C38" w:rsidP="00E27DED">
      <w:pPr>
        <w:ind w:left="3828"/>
      </w:pPr>
    </w:p>
    <w:p w:rsidR="00BB1C38" w:rsidRDefault="00BB1C38" w:rsidP="00E27DED">
      <w:pPr>
        <w:ind w:left="3828"/>
      </w:pPr>
    </w:p>
    <w:p w:rsidR="006D74BB" w:rsidRDefault="006D74BB" w:rsidP="00E27DED">
      <w:pPr>
        <w:ind w:left="3828"/>
      </w:pPr>
      <w:r>
        <w:rPr>
          <w:noProof/>
          <w:lang w:eastAsia="es-ES"/>
        </w:rPr>
        <w:drawing>
          <wp:anchor distT="0" distB="0" distL="114300" distR="114300" simplePos="0" relativeHeight="251736576" behindDoc="0" locked="0" layoutInCell="1" allowOverlap="1" wp14:anchorId="6B4D8C2D" wp14:editId="19078E6A">
            <wp:simplePos x="0" y="0"/>
            <wp:positionH relativeFrom="column">
              <wp:posOffset>2650913</wp:posOffset>
            </wp:positionH>
            <wp:positionV relativeFrom="paragraph">
              <wp:posOffset>53340</wp:posOffset>
            </wp:positionV>
            <wp:extent cx="3684905" cy="768350"/>
            <wp:effectExtent l="0" t="0" r="0" b="0"/>
            <wp:wrapNone/>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ast_registered.png"/>
                    <pic:cNvPicPr/>
                  </pic:nvPicPr>
                  <pic:blipFill rotWithShape="1">
                    <a:blip r:embed="rId24">
                      <a:extLst>
                        <a:ext uri="{28A0092B-C50C-407E-A947-70E740481C1C}">
                          <a14:useLocalDpi xmlns:a14="http://schemas.microsoft.com/office/drawing/2010/main" val="0"/>
                        </a:ext>
                      </a:extLst>
                    </a:blip>
                    <a:srcRect l="10755" t="81051" r="10755" b="9702"/>
                    <a:stretch/>
                  </pic:blipFill>
                  <pic:spPr bwMode="auto">
                    <a:xfrm>
                      <a:off x="0" y="0"/>
                      <a:ext cx="3684905"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1C38" w:rsidRDefault="00BB1C38" w:rsidP="00E27DED">
      <w:pPr>
        <w:ind w:left="3828"/>
      </w:pPr>
    </w:p>
    <w:p w:rsidR="00BB1C38" w:rsidRDefault="00BB1C38" w:rsidP="00E27DED">
      <w:pPr>
        <w:ind w:left="3828"/>
      </w:pPr>
    </w:p>
    <w:p w:rsidR="00BB1C38" w:rsidRDefault="00BB1C38" w:rsidP="00E27DED">
      <w:pPr>
        <w:ind w:left="3828"/>
      </w:pPr>
    </w:p>
    <w:p w:rsidR="00BB1C38" w:rsidRDefault="00BB1C38" w:rsidP="00E27DED">
      <w:pPr>
        <w:ind w:left="3828"/>
      </w:pPr>
    </w:p>
    <w:p w:rsidR="000C7178" w:rsidRDefault="000C7178" w:rsidP="00E27DED">
      <w:pPr>
        <w:ind w:left="3828"/>
      </w:pPr>
    </w:p>
    <w:p w:rsidR="000C7178" w:rsidRDefault="0071084E" w:rsidP="00E27DED">
      <w:pPr>
        <w:ind w:left="3828"/>
      </w:pPr>
      <w:r>
        <w:t xml:space="preserve">La clase MySingleton utiliza el patrón Singleton para evitar crear </w:t>
      </w:r>
      <w:r w:rsidR="00BB1C38">
        <w:t>más</w:t>
      </w:r>
      <w:r>
        <w:t xml:space="preserve"> de una cola de peticiones de Volley. Se utiliza al realizar peticiones al servidor.</w:t>
      </w:r>
    </w:p>
    <w:p w:rsidR="00E27DED" w:rsidRDefault="00E27DED" w:rsidP="00E27DED">
      <w:pPr>
        <w:ind w:left="3828"/>
      </w:pPr>
    </w:p>
    <w:p w:rsidR="0071084E" w:rsidRDefault="0071084E" w:rsidP="00337A86">
      <w:r>
        <w:lastRenderedPageBreak/>
        <w:t>Podemos observar los métodos definidos en cada clase en el siguiente diagrama de clases:</w:t>
      </w:r>
    </w:p>
    <w:p w:rsidR="0071084E" w:rsidRDefault="0071084E" w:rsidP="00337A86"/>
    <w:p w:rsidR="00A16378" w:rsidRDefault="0071084E" w:rsidP="00337A86">
      <w:r>
        <w:rPr>
          <w:noProof/>
          <w:lang w:eastAsia="es-ES"/>
        </w:rPr>
        <w:drawing>
          <wp:inline distT="0" distB="0" distL="0" distR="0" wp14:anchorId="3BF283E9" wp14:editId="61BB5D6E">
            <wp:extent cx="6560820" cy="1007045"/>
            <wp:effectExtent l="0" t="0" r="0" b="317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_android.png"/>
                    <pic:cNvPicPr/>
                  </pic:nvPicPr>
                  <pic:blipFill rotWithShape="1">
                    <a:blip r:embed="rId25">
                      <a:extLst>
                        <a:ext uri="{28A0092B-C50C-407E-A947-70E740481C1C}">
                          <a14:useLocalDpi xmlns:a14="http://schemas.microsoft.com/office/drawing/2010/main" val="0"/>
                        </a:ext>
                      </a:extLst>
                    </a:blip>
                    <a:srcRect l="13205" r="13203"/>
                    <a:stretch/>
                  </pic:blipFill>
                  <pic:spPr bwMode="auto">
                    <a:xfrm>
                      <a:off x="0" y="0"/>
                      <a:ext cx="6560820" cy="1007045"/>
                    </a:xfrm>
                    <a:prstGeom prst="rect">
                      <a:avLst/>
                    </a:prstGeom>
                    <a:ln>
                      <a:noFill/>
                    </a:ln>
                    <a:extLst>
                      <a:ext uri="{53640926-AAD7-44D8-BBD7-CCE9431645EC}">
                        <a14:shadowObscured xmlns:a14="http://schemas.microsoft.com/office/drawing/2010/main"/>
                      </a:ext>
                    </a:extLst>
                  </pic:spPr>
                </pic:pic>
              </a:graphicData>
            </a:graphic>
          </wp:inline>
        </w:drawing>
      </w:r>
    </w:p>
    <w:p w:rsidR="001A4BC7" w:rsidRPr="001A4BC7" w:rsidRDefault="001A4BC7" w:rsidP="00337A86"/>
    <w:p w:rsidR="00710357" w:rsidRDefault="001A4BC7" w:rsidP="00337A86">
      <w:r>
        <w:t xml:space="preserve">Para la autenticación se utiliza </w:t>
      </w:r>
      <w:r w:rsidRPr="00F83876">
        <w:t>Firebase</w:t>
      </w:r>
      <w:r w:rsidR="00B335EE">
        <w:t xml:space="preserve">, un conjunto de herramientas </w:t>
      </w:r>
      <w:r w:rsidR="00061354">
        <w:t>de G</w:t>
      </w:r>
      <w:r w:rsidR="00B335EE">
        <w:t>oogle</w:t>
      </w:r>
      <w:r w:rsidR="00C37991">
        <w:t xml:space="preserve"> compatibles con múltiples plataformas</w:t>
      </w:r>
      <w:r w:rsidR="00B335EE">
        <w:t>. Para este proyecto interesa únicamente e</w:t>
      </w:r>
      <w:r w:rsidR="00061354">
        <w:t>l servicio de autenticación.</w:t>
      </w:r>
      <w:r w:rsidR="006B1FB9">
        <w:t xml:space="preserve"> En primer lugar se descarga el </w:t>
      </w:r>
      <w:r w:rsidR="00C37991">
        <w:t xml:space="preserve">archivo de configuración para vincular el proyecto con la aplicación Android y se </w:t>
      </w:r>
      <w:r w:rsidR="006B1FB9">
        <w:t xml:space="preserve">activa desde la consola del proyecto el inicio de sesión con cuentas de </w:t>
      </w:r>
      <w:r w:rsidR="00C37991">
        <w:t>G</w:t>
      </w:r>
      <w:r w:rsidR="006B1FB9">
        <w:t>oogle.</w:t>
      </w:r>
      <w:r w:rsidR="00C37991">
        <w:t xml:space="preserve"> A partir de ese momento se puede implementar el inicio de sesión. Cuando se registra un usuario se guardan sus datos y se les asocia un identificador único que se utiliza para comprobar su identidad en el servidor. A partir de ese identificador se puede acceder a los datos que el usuario haya hecho decidido compartir.</w:t>
      </w:r>
    </w:p>
    <w:p w:rsidR="00C37991" w:rsidRPr="001A4BC7" w:rsidRDefault="00C37991" w:rsidP="00337A86"/>
    <w:p w:rsidR="00F85618" w:rsidRDefault="00F85618">
      <w:pPr>
        <w:jc w:val="left"/>
        <w:rPr>
          <w:b/>
          <w:color w:val="336699" w:themeColor="accent2"/>
          <w:sz w:val="32"/>
        </w:rPr>
      </w:pPr>
      <w:r>
        <w:br w:type="page"/>
      </w:r>
    </w:p>
    <w:p w:rsidR="0052664E" w:rsidRDefault="00CE3791" w:rsidP="00071F36">
      <w:pPr>
        <w:pStyle w:val="Level2"/>
        <w:ind w:left="284" w:hanging="284"/>
      </w:pPr>
      <w:r>
        <w:lastRenderedPageBreak/>
        <w:t>3.2</w:t>
      </w:r>
      <w:r w:rsidR="009D3274" w:rsidRPr="004508DE">
        <w:t xml:space="preserve">. </w:t>
      </w:r>
      <w:r w:rsidR="00832378" w:rsidRPr="004508DE">
        <w:t>T</w:t>
      </w:r>
      <w:r>
        <w:t>emporización real</w:t>
      </w:r>
    </w:p>
    <w:p w:rsidR="004D6C4E" w:rsidRDefault="00F80C77" w:rsidP="00071F36">
      <w:pPr>
        <w:pStyle w:val="Level4"/>
        <w:ind w:left="142" w:hanging="142"/>
      </w:pPr>
      <w:r>
        <w:t>19/03/2020</w:t>
      </w:r>
    </w:p>
    <w:p w:rsidR="004D6C4E" w:rsidRPr="004D6C4E" w:rsidRDefault="00F80C77" w:rsidP="00071F36">
      <w:pPr>
        <w:ind w:left="142"/>
        <w:rPr>
          <w:rFonts w:ascii="Verdana" w:eastAsia="Times New Roman" w:hAnsi="Verdana"/>
          <w:color w:val="333333"/>
          <w:sz w:val="17"/>
          <w:szCs w:val="17"/>
          <w:lang w:eastAsia="es-ES"/>
        </w:rPr>
      </w:pPr>
      <w:r w:rsidRPr="004D6C4E">
        <w:rPr>
          <w:rFonts w:ascii="Verdana" w:eastAsia="Times New Roman" w:hAnsi="Verdana"/>
          <w:color w:val="333333"/>
          <w:sz w:val="17"/>
          <w:szCs w:val="17"/>
          <w:lang w:eastAsia="es-ES"/>
        </w:rPr>
        <w:t>Investigación de proyectos similares y planificación en base a lo encontrado</w:t>
      </w:r>
    </w:p>
    <w:p w:rsidR="0052664E" w:rsidRDefault="00F80C77" w:rsidP="00071F36">
      <w:pPr>
        <w:pStyle w:val="Level4"/>
        <w:ind w:left="142" w:hanging="142"/>
      </w:pPr>
      <w:r>
        <w:t>20/03/2020</w:t>
      </w:r>
    </w:p>
    <w:p w:rsidR="004D6C4E" w:rsidRPr="004D6C4E" w:rsidRDefault="00F80C77" w:rsidP="00071F36">
      <w:pPr>
        <w:ind w:left="142" w:hanging="142"/>
        <w:rPr>
          <w:rFonts w:ascii="Verdana" w:eastAsia="Times New Roman" w:hAnsi="Verdana"/>
          <w:color w:val="333333"/>
          <w:sz w:val="17"/>
          <w:szCs w:val="17"/>
          <w:lang w:eastAsia="es-ES"/>
        </w:rPr>
      </w:pPr>
      <w:r>
        <w:tab/>
      </w:r>
      <w:r w:rsidRPr="004D6C4E">
        <w:rPr>
          <w:rFonts w:ascii="Verdana" w:eastAsia="Times New Roman" w:hAnsi="Verdana"/>
          <w:color w:val="333333"/>
          <w:sz w:val="17"/>
          <w:szCs w:val="17"/>
          <w:lang w:eastAsia="es-ES"/>
        </w:rPr>
        <w:t>Búsqueda de documentación y dependencias</w:t>
      </w:r>
    </w:p>
    <w:p w:rsidR="004D6C4E" w:rsidRDefault="00F80C77" w:rsidP="00071F36">
      <w:pPr>
        <w:pStyle w:val="Level4"/>
        <w:ind w:left="142" w:hanging="142"/>
      </w:pPr>
      <w:r>
        <w:t>23/03/2020</w:t>
      </w:r>
    </w:p>
    <w:p w:rsidR="004D6C4E" w:rsidRDefault="00F80C77" w:rsidP="00071F36">
      <w:pPr>
        <w:ind w:left="142" w:hanging="142"/>
        <w:rPr>
          <w:rFonts w:ascii="Verdana" w:hAnsi="Verdana"/>
          <w:color w:val="333333"/>
          <w:sz w:val="17"/>
          <w:szCs w:val="17"/>
        </w:rPr>
      </w:pPr>
      <w:r>
        <w:tab/>
      </w:r>
      <w:r>
        <w:rPr>
          <w:rFonts w:ascii="Verdana" w:hAnsi="Verdana"/>
          <w:color w:val="333333"/>
          <w:sz w:val="17"/>
          <w:szCs w:val="17"/>
        </w:rPr>
        <w:t>Creación del servidor https (servidor)</w:t>
      </w:r>
    </w:p>
    <w:p w:rsidR="004D6C4E" w:rsidRPr="004D6C4E" w:rsidRDefault="00F80C77" w:rsidP="00071F36">
      <w:pPr>
        <w:ind w:left="142" w:hanging="142"/>
        <w:rPr>
          <w:rFonts w:ascii="Verdana" w:eastAsia="Times New Roman" w:hAnsi="Verdana"/>
          <w:color w:val="333333"/>
          <w:sz w:val="17"/>
          <w:szCs w:val="17"/>
          <w:lang w:eastAsia="es-ES"/>
        </w:rPr>
      </w:pPr>
      <w:r>
        <w:rPr>
          <w:rFonts w:ascii="Verdana" w:hAnsi="Verdana"/>
          <w:color w:val="333333"/>
          <w:sz w:val="17"/>
          <w:szCs w:val="17"/>
        </w:rPr>
        <w:tab/>
      </w:r>
      <w:r w:rsidRPr="004D6C4E">
        <w:rPr>
          <w:rFonts w:ascii="Verdana" w:eastAsia="Times New Roman" w:hAnsi="Verdana"/>
          <w:color w:val="333333"/>
          <w:sz w:val="17"/>
          <w:szCs w:val="17"/>
          <w:lang w:eastAsia="es-ES"/>
        </w:rPr>
        <w:t>Búsqueda sobre certificados para servidores https (servidor)</w:t>
      </w:r>
    </w:p>
    <w:p w:rsidR="004D6C4E" w:rsidRDefault="00F80C77" w:rsidP="00071F36">
      <w:pPr>
        <w:ind w:left="142" w:hanging="142"/>
        <w:rPr>
          <w:rFonts w:ascii="Verdana" w:eastAsia="Times New Roman" w:hAnsi="Verdana"/>
          <w:color w:val="333333"/>
          <w:sz w:val="17"/>
          <w:szCs w:val="17"/>
          <w:lang w:eastAsia="es-ES"/>
        </w:rPr>
      </w:pPr>
      <w:r>
        <w:tab/>
      </w:r>
      <w:r w:rsidRPr="004D6C4E">
        <w:rPr>
          <w:rFonts w:ascii="Verdana" w:eastAsia="Times New Roman" w:hAnsi="Verdana"/>
          <w:color w:val="333333"/>
          <w:sz w:val="17"/>
          <w:szCs w:val="17"/>
          <w:lang w:eastAsia="es-ES"/>
        </w:rPr>
        <w:t xml:space="preserve">Búsqueda de servidores web en </w:t>
      </w:r>
      <w:r w:rsidR="006452D4">
        <w:rPr>
          <w:rFonts w:ascii="Verdana" w:eastAsia="Times New Roman" w:hAnsi="Verdana"/>
          <w:color w:val="333333"/>
          <w:sz w:val="17"/>
          <w:szCs w:val="17"/>
          <w:lang w:eastAsia="es-ES"/>
        </w:rPr>
        <w:t>N</w:t>
      </w:r>
      <w:r w:rsidR="006452D4" w:rsidRPr="004D6C4E">
        <w:rPr>
          <w:rFonts w:ascii="Verdana" w:eastAsia="Times New Roman" w:hAnsi="Verdana"/>
          <w:color w:val="333333"/>
          <w:sz w:val="17"/>
          <w:szCs w:val="17"/>
          <w:lang w:eastAsia="es-ES"/>
        </w:rPr>
        <w:t>ode</w:t>
      </w:r>
      <w:r w:rsidRPr="004D6C4E">
        <w:rPr>
          <w:rFonts w:ascii="Verdana" w:eastAsia="Times New Roman" w:hAnsi="Verdana"/>
          <w:color w:val="333333"/>
          <w:sz w:val="17"/>
          <w:szCs w:val="17"/>
          <w:lang w:eastAsia="es-ES"/>
        </w:rPr>
        <w:t xml:space="preserve"> (servidor)</w:t>
      </w:r>
    </w:p>
    <w:p w:rsidR="004D6C4E" w:rsidRPr="004D6C4E" w:rsidRDefault="00F80C77" w:rsidP="00071F36">
      <w:pPr>
        <w:ind w:left="142" w:hanging="142"/>
        <w:rPr>
          <w:rFonts w:ascii="Verdana" w:eastAsia="Times New Roman" w:hAnsi="Verdana"/>
          <w:color w:val="333333"/>
          <w:sz w:val="17"/>
          <w:szCs w:val="17"/>
          <w:lang w:eastAsia="es-ES"/>
        </w:rPr>
      </w:pPr>
      <w:r>
        <w:rPr>
          <w:rFonts w:ascii="Verdana" w:eastAsia="Times New Roman" w:hAnsi="Verdana"/>
          <w:color w:val="333333"/>
          <w:sz w:val="17"/>
          <w:szCs w:val="17"/>
          <w:lang w:eastAsia="es-ES"/>
        </w:rPr>
        <w:tab/>
      </w:r>
      <w:r w:rsidRPr="004D6C4E">
        <w:rPr>
          <w:rFonts w:ascii="Verdana" w:eastAsia="Times New Roman" w:hAnsi="Verdana"/>
          <w:color w:val="333333"/>
          <w:sz w:val="17"/>
          <w:szCs w:val="17"/>
          <w:lang w:eastAsia="es-ES"/>
        </w:rPr>
        <w:t>Búsqueda de formas de autenticación (</w:t>
      </w:r>
      <w:r w:rsidR="006452D4" w:rsidRPr="004D6C4E">
        <w:rPr>
          <w:rFonts w:ascii="Verdana" w:eastAsia="Times New Roman" w:hAnsi="Verdana"/>
          <w:color w:val="333333"/>
          <w:sz w:val="17"/>
          <w:szCs w:val="17"/>
          <w:lang w:eastAsia="es-ES"/>
        </w:rPr>
        <w:t>Android</w:t>
      </w:r>
      <w:r w:rsidRPr="004D6C4E">
        <w:rPr>
          <w:rFonts w:ascii="Verdana" w:eastAsia="Times New Roman" w:hAnsi="Verdana"/>
          <w:color w:val="333333"/>
          <w:sz w:val="17"/>
          <w:szCs w:val="17"/>
          <w:lang w:eastAsia="es-ES"/>
        </w:rPr>
        <w:t>)</w:t>
      </w:r>
    </w:p>
    <w:p w:rsidR="00A30F8E" w:rsidRDefault="00F80C77" w:rsidP="00071F36">
      <w:pPr>
        <w:pStyle w:val="Level4"/>
        <w:ind w:left="142" w:hanging="142"/>
      </w:pPr>
      <w:r>
        <w:t>24/03/2020</w:t>
      </w:r>
    </w:p>
    <w:p w:rsidR="004D6C4E" w:rsidRPr="004D6C4E" w:rsidRDefault="00F80C77" w:rsidP="00071F36">
      <w:pPr>
        <w:ind w:left="142" w:hanging="142"/>
        <w:rPr>
          <w:rFonts w:ascii="Verdana" w:eastAsia="Times New Roman" w:hAnsi="Verdana"/>
          <w:color w:val="333333"/>
          <w:sz w:val="17"/>
          <w:szCs w:val="17"/>
          <w:lang w:eastAsia="es-ES"/>
        </w:rPr>
      </w:pPr>
      <w:r>
        <w:rPr>
          <w:rFonts w:ascii="Verdana" w:eastAsia="Times New Roman" w:hAnsi="Verdana"/>
          <w:color w:val="333333"/>
          <w:sz w:val="17"/>
          <w:szCs w:val="17"/>
          <w:lang w:eastAsia="es-ES"/>
        </w:rPr>
        <w:tab/>
      </w:r>
      <w:r>
        <w:rPr>
          <w:rFonts w:ascii="Verdana" w:hAnsi="Verdana"/>
          <w:color w:val="333333"/>
          <w:sz w:val="17"/>
          <w:szCs w:val="17"/>
        </w:rPr>
        <w:t xml:space="preserve">Lectura de documentación de </w:t>
      </w:r>
      <w:r w:rsidR="006452D4">
        <w:rPr>
          <w:rFonts w:ascii="Verdana" w:hAnsi="Verdana"/>
          <w:color w:val="333333"/>
          <w:sz w:val="17"/>
          <w:szCs w:val="17"/>
        </w:rPr>
        <w:t>Firebase</w:t>
      </w:r>
      <w:r>
        <w:rPr>
          <w:rFonts w:ascii="Verdana" w:hAnsi="Verdana"/>
          <w:color w:val="333333"/>
          <w:sz w:val="17"/>
          <w:szCs w:val="17"/>
        </w:rPr>
        <w:t xml:space="preserve"> (</w:t>
      </w:r>
      <w:r w:rsidR="006452D4">
        <w:rPr>
          <w:rFonts w:ascii="Verdana" w:hAnsi="Verdana"/>
          <w:color w:val="333333"/>
          <w:sz w:val="17"/>
          <w:szCs w:val="17"/>
        </w:rPr>
        <w:t>Android</w:t>
      </w:r>
      <w:r>
        <w:rPr>
          <w:rFonts w:ascii="Verdana" w:hAnsi="Verdana"/>
          <w:color w:val="333333"/>
          <w:sz w:val="17"/>
          <w:szCs w:val="17"/>
        </w:rPr>
        <w:t>)</w:t>
      </w:r>
    </w:p>
    <w:p w:rsidR="00A30F8E" w:rsidRPr="00A30F8E" w:rsidRDefault="00F80C77" w:rsidP="00071F36">
      <w:pPr>
        <w:ind w:left="142" w:hanging="142"/>
        <w:rPr>
          <w:rFonts w:ascii="Verdana" w:eastAsia="Times New Roman" w:hAnsi="Verdana"/>
          <w:color w:val="333333"/>
          <w:sz w:val="17"/>
          <w:szCs w:val="17"/>
          <w:lang w:eastAsia="es-ES"/>
        </w:rPr>
      </w:pPr>
      <w:r>
        <w:tab/>
      </w:r>
      <w:r w:rsidRPr="00A30F8E">
        <w:rPr>
          <w:rFonts w:ascii="Verdana" w:eastAsia="Times New Roman" w:hAnsi="Verdana"/>
          <w:color w:val="333333"/>
          <w:sz w:val="17"/>
          <w:szCs w:val="17"/>
          <w:lang w:eastAsia="es-ES"/>
        </w:rPr>
        <w:t>Creación del servidor https y firma de certificados (servidor)</w:t>
      </w:r>
    </w:p>
    <w:p w:rsidR="0052664E" w:rsidRDefault="00F80C77" w:rsidP="00071F36">
      <w:pPr>
        <w:pStyle w:val="Level4"/>
        <w:ind w:left="142" w:hanging="142"/>
      </w:pPr>
      <w:r>
        <w:t>25/03/2020</w:t>
      </w:r>
    </w:p>
    <w:p w:rsidR="00A30F8E" w:rsidRPr="00A30F8E" w:rsidRDefault="00F80C77" w:rsidP="00071F36">
      <w:pPr>
        <w:ind w:left="142" w:hanging="142"/>
        <w:rPr>
          <w:rFonts w:ascii="Verdana" w:eastAsia="Times New Roman" w:hAnsi="Verdana"/>
          <w:color w:val="333333"/>
          <w:sz w:val="17"/>
          <w:szCs w:val="17"/>
          <w:lang w:eastAsia="es-ES"/>
        </w:rPr>
      </w:pPr>
      <w:r>
        <w:tab/>
      </w:r>
      <w:r w:rsidRPr="00A30F8E">
        <w:rPr>
          <w:rFonts w:ascii="Verdana" w:eastAsia="Times New Roman" w:hAnsi="Verdana"/>
          <w:color w:val="333333"/>
          <w:sz w:val="17"/>
          <w:szCs w:val="17"/>
          <w:lang w:eastAsia="es-ES"/>
        </w:rPr>
        <w:t xml:space="preserve">Prueba de demos de </w:t>
      </w:r>
      <w:r w:rsidR="006452D4" w:rsidRPr="00A30F8E">
        <w:rPr>
          <w:rFonts w:ascii="Verdana" w:eastAsia="Times New Roman" w:hAnsi="Verdana"/>
          <w:color w:val="333333"/>
          <w:sz w:val="17"/>
          <w:szCs w:val="17"/>
          <w:lang w:eastAsia="es-ES"/>
        </w:rPr>
        <w:t>Firebase</w:t>
      </w:r>
      <w:r w:rsidRPr="00A30F8E">
        <w:rPr>
          <w:rFonts w:ascii="Verdana" w:eastAsia="Times New Roman" w:hAnsi="Verdana"/>
          <w:color w:val="333333"/>
          <w:sz w:val="17"/>
          <w:szCs w:val="17"/>
          <w:lang w:eastAsia="es-ES"/>
        </w:rPr>
        <w:t xml:space="preserve"> (</w:t>
      </w:r>
      <w:r w:rsidR="006452D4" w:rsidRPr="00A30F8E">
        <w:rPr>
          <w:rFonts w:ascii="Verdana" w:eastAsia="Times New Roman" w:hAnsi="Verdana"/>
          <w:color w:val="333333"/>
          <w:sz w:val="17"/>
          <w:szCs w:val="17"/>
          <w:lang w:eastAsia="es-ES"/>
        </w:rPr>
        <w:t>Android</w:t>
      </w:r>
      <w:r w:rsidRPr="00A30F8E">
        <w:rPr>
          <w:rFonts w:ascii="Verdana" w:eastAsia="Times New Roman" w:hAnsi="Verdana"/>
          <w:color w:val="333333"/>
          <w:sz w:val="17"/>
          <w:szCs w:val="17"/>
          <w:lang w:eastAsia="es-ES"/>
        </w:rPr>
        <w:t>)</w:t>
      </w:r>
    </w:p>
    <w:p w:rsidR="00A30F8E" w:rsidRPr="00A30F8E" w:rsidRDefault="00F80C77" w:rsidP="00071F36">
      <w:pPr>
        <w:ind w:left="142" w:hanging="142"/>
        <w:rPr>
          <w:rFonts w:ascii="Verdana" w:eastAsia="Times New Roman" w:hAnsi="Verdana"/>
          <w:color w:val="333333"/>
          <w:sz w:val="17"/>
          <w:szCs w:val="17"/>
          <w:lang w:eastAsia="es-ES"/>
        </w:rPr>
      </w:pPr>
      <w:r>
        <w:tab/>
      </w:r>
      <w:r w:rsidRPr="00A30F8E">
        <w:rPr>
          <w:rFonts w:ascii="Verdana" w:eastAsia="Times New Roman" w:hAnsi="Verdana"/>
          <w:color w:val="333333"/>
          <w:sz w:val="17"/>
          <w:szCs w:val="17"/>
          <w:lang w:eastAsia="es-ES"/>
        </w:rPr>
        <w:t xml:space="preserve">Lectura de documentación de </w:t>
      </w:r>
      <w:r w:rsidR="006452D4" w:rsidRPr="00A30F8E">
        <w:rPr>
          <w:rFonts w:ascii="Verdana" w:eastAsia="Times New Roman" w:hAnsi="Verdana"/>
          <w:color w:val="333333"/>
          <w:sz w:val="17"/>
          <w:szCs w:val="17"/>
          <w:lang w:eastAsia="es-ES"/>
        </w:rPr>
        <w:t>Firebase</w:t>
      </w:r>
      <w:r w:rsidRPr="00A30F8E">
        <w:rPr>
          <w:rFonts w:ascii="Verdana" w:eastAsia="Times New Roman" w:hAnsi="Verdana"/>
          <w:color w:val="333333"/>
          <w:sz w:val="17"/>
          <w:szCs w:val="17"/>
          <w:lang w:eastAsia="es-ES"/>
        </w:rPr>
        <w:t xml:space="preserve"> y pruebas (</w:t>
      </w:r>
      <w:r w:rsidR="006452D4" w:rsidRPr="00A30F8E">
        <w:rPr>
          <w:rFonts w:ascii="Verdana" w:eastAsia="Times New Roman" w:hAnsi="Verdana"/>
          <w:color w:val="333333"/>
          <w:sz w:val="17"/>
          <w:szCs w:val="17"/>
          <w:lang w:eastAsia="es-ES"/>
        </w:rPr>
        <w:t>Android</w:t>
      </w:r>
      <w:r w:rsidRPr="00A30F8E">
        <w:rPr>
          <w:rFonts w:ascii="Verdana" w:eastAsia="Times New Roman" w:hAnsi="Verdana"/>
          <w:color w:val="333333"/>
          <w:sz w:val="17"/>
          <w:szCs w:val="17"/>
          <w:lang w:eastAsia="es-ES"/>
        </w:rPr>
        <w:t>)</w:t>
      </w:r>
    </w:p>
    <w:p w:rsidR="00A30F8E" w:rsidRDefault="00F80C77" w:rsidP="00071F36">
      <w:pPr>
        <w:pStyle w:val="Level4"/>
        <w:ind w:left="142" w:hanging="142"/>
      </w:pPr>
      <w:r>
        <w:t>26/03/2020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Lectura de documentación de </w:t>
      </w:r>
      <w:r w:rsidR="006452D4" w:rsidRPr="009B1030">
        <w:rPr>
          <w:rFonts w:ascii="Verdana" w:eastAsia="Times New Roman" w:hAnsi="Verdana"/>
          <w:color w:val="333333"/>
          <w:sz w:val="17"/>
          <w:szCs w:val="17"/>
          <w:lang w:eastAsia="es-ES"/>
        </w:rPr>
        <w:t>Firebase</w:t>
      </w:r>
      <w:r w:rsidRPr="009B1030">
        <w:rPr>
          <w:rFonts w:ascii="Verdana" w:eastAsia="Times New Roman" w:hAnsi="Verdana"/>
          <w:color w:val="333333"/>
          <w:sz w:val="17"/>
          <w:szCs w:val="17"/>
          <w:lang w:eastAsia="es-ES"/>
        </w:rPr>
        <w:t xml:space="preserve"> y pruebas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Implementado inicio de sesión y envío de peticiones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Default="00F80C77" w:rsidP="00071F36">
      <w:pPr>
        <w:pStyle w:val="Level4"/>
        <w:ind w:left="142" w:hanging="142"/>
      </w:pPr>
      <w:r>
        <w:t>27/03/2020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Lectura de documentación </w:t>
      </w:r>
      <w:r w:rsidR="006452D4" w:rsidRPr="009B1030">
        <w:rPr>
          <w:rFonts w:ascii="Verdana" w:eastAsia="Times New Roman" w:hAnsi="Verdana"/>
          <w:color w:val="333333"/>
          <w:sz w:val="17"/>
          <w:szCs w:val="17"/>
          <w:lang w:eastAsia="es-ES"/>
        </w:rPr>
        <w:t>Firebase</w:t>
      </w:r>
      <w:r w:rsidRPr="009B1030">
        <w:rPr>
          <w:rFonts w:ascii="Verdana" w:eastAsia="Times New Roman" w:hAnsi="Verdana"/>
          <w:color w:val="333333"/>
          <w:sz w:val="17"/>
          <w:szCs w:val="17"/>
          <w:lang w:eastAsia="es-ES"/>
        </w:rPr>
        <w:t xml:space="preserve"> (servidor)</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Parche de certificados y envío de parámetros mediante post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Recepción de parámetros post y creación de la estructura de rutas (servidor)</w:t>
      </w:r>
    </w:p>
    <w:p w:rsidR="009B1030" w:rsidRDefault="00F80C77" w:rsidP="00071F36">
      <w:pPr>
        <w:pStyle w:val="Level4"/>
        <w:ind w:left="142" w:hanging="142"/>
      </w:pPr>
      <w:r>
        <w:t>30/03/2020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Obtención de datos de </w:t>
      </w:r>
      <w:r w:rsidR="006452D4" w:rsidRPr="009B1030">
        <w:rPr>
          <w:rFonts w:ascii="Verdana" w:eastAsia="Times New Roman" w:hAnsi="Verdana"/>
          <w:color w:val="333333"/>
          <w:sz w:val="17"/>
          <w:szCs w:val="17"/>
          <w:lang w:eastAsia="es-ES"/>
        </w:rPr>
        <w:t>Firebase</w:t>
      </w:r>
      <w:r w:rsidRPr="009B1030">
        <w:rPr>
          <w:rFonts w:ascii="Verdana" w:eastAsia="Times New Roman" w:hAnsi="Verdana"/>
          <w:color w:val="333333"/>
          <w:sz w:val="17"/>
          <w:szCs w:val="17"/>
          <w:lang w:eastAsia="es-ES"/>
        </w:rPr>
        <w:t xml:space="preserve"> (servidor)</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 xml:space="preserve">Lectura de documentación </w:t>
      </w:r>
      <w:r w:rsidR="006452D4" w:rsidRPr="009B1030">
        <w:rPr>
          <w:rFonts w:ascii="Verdana" w:eastAsia="Times New Roman" w:hAnsi="Verdana"/>
          <w:color w:val="333333"/>
          <w:sz w:val="17"/>
          <w:szCs w:val="17"/>
          <w:lang w:eastAsia="es-ES"/>
        </w:rPr>
        <w:t>Firebase</w:t>
      </w:r>
      <w:r w:rsidRPr="009B1030">
        <w:rPr>
          <w:rFonts w:ascii="Verdana" w:eastAsia="Times New Roman" w:hAnsi="Verdana"/>
          <w:color w:val="333333"/>
          <w:sz w:val="17"/>
          <w:szCs w:val="17"/>
          <w:lang w:eastAsia="es-ES"/>
        </w:rPr>
        <w:t xml:space="preserve"> y pruebas (servidor)</w:t>
      </w:r>
    </w:p>
    <w:p w:rsidR="009B1030" w:rsidRDefault="00F80C77" w:rsidP="00071F36">
      <w:pPr>
        <w:pStyle w:val="Level4"/>
        <w:ind w:left="142" w:hanging="142"/>
      </w:pPr>
      <w:r>
        <w:t>31/03/2020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Rehacer inicio de sesión y limpieza de código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Implementar cierre de sesión y fragmentos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Default="00F80C77" w:rsidP="00071F36">
      <w:pPr>
        <w:pStyle w:val="Level4"/>
        <w:ind w:left="142" w:hanging="142"/>
      </w:pPr>
      <w:r>
        <w:t>01/04/2020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Instalación de </w:t>
      </w:r>
      <w:r w:rsidR="006452D4" w:rsidRPr="009B1030">
        <w:rPr>
          <w:rFonts w:ascii="Verdana" w:eastAsia="Times New Roman" w:hAnsi="Verdana"/>
          <w:color w:val="333333"/>
          <w:sz w:val="17"/>
          <w:szCs w:val="17"/>
          <w:lang w:eastAsia="es-ES"/>
        </w:rPr>
        <w:t>Node</w:t>
      </w:r>
      <w:r w:rsidRPr="009B1030">
        <w:rPr>
          <w:rFonts w:ascii="Verdana" w:eastAsia="Times New Roman" w:hAnsi="Verdana"/>
          <w:color w:val="333333"/>
          <w:sz w:val="17"/>
          <w:szCs w:val="17"/>
          <w:lang w:eastAsia="es-ES"/>
        </w:rPr>
        <w:t xml:space="preserve"> y </w:t>
      </w:r>
      <w:r w:rsidR="006452D4">
        <w:rPr>
          <w:rFonts w:ascii="Verdana" w:eastAsia="Times New Roman" w:hAnsi="Verdana"/>
          <w:color w:val="333333"/>
          <w:sz w:val="17"/>
          <w:szCs w:val="17"/>
          <w:lang w:eastAsia="es-ES"/>
        </w:rPr>
        <w:t>M</w:t>
      </w:r>
      <w:r w:rsidR="006452D4" w:rsidRPr="009B1030">
        <w:rPr>
          <w:rFonts w:ascii="Verdana" w:eastAsia="Times New Roman" w:hAnsi="Verdana"/>
          <w:color w:val="333333"/>
          <w:sz w:val="17"/>
          <w:szCs w:val="17"/>
          <w:lang w:eastAsia="es-ES"/>
        </w:rPr>
        <w:t>aria</w:t>
      </w:r>
      <w:r w:rsidR="006452D4">
        <w:rPr>
          <w:rFonts w:ascii="Verdana" w:eastAsia="Times New Roman" w:hAnsi="Verdana"/>
          <w:color w:val="333333"/>
          <w:sz w:val="17"/>
          <w:szCs w:val="17"/>
          <w:lang w:eastAsia="es-ES"/>
        </w:rPr>
        <w:t>DB</w:t>
      </w:r>
      <w:r w:rsidRPr="009B1030">
        <w:rPr>
          <w:rFonts w:ascii="Verdana" w:eastAsia="Times New Roman" w:hAnsi="Verdana"/>
          <w:color w:val="333333"/>
          <w:sz w:val="17"/>
          <w:szCs w:val="17"/>
          <w:lang w:eastAsia="es-ES"/>
        </w:rPr>
        <w:t xml:space="preserve"> y configuración del router (</w:t>
      </w:r>
      <w:r w:rsidR="006452D4" w:rsidRPr="009B1030">
        <w:rPr>
          <w:rFonts w:ascii="Verdana" w:eastAsia="Times New Roman" w:hAnsi="Verdana"/>
          <w:color w:val="333333"/>
          <w:sz w:val="17"/>
          <w:szCs w:val="17"/>
          <w:lang w:eastAsia="es-ES"/>
        </w:rPr>
        <w:t>Raspberry</w:t>
      </w:r>
      <w:r w:rsidRPr="009B1030">
        <w:rPr>
          <w:rFonts w:ascii="Verdana" w:eastAsia="Times New Roman" w:hAnsi="Verdana"/>
          <w:color w:val="333333"/>
          <w:sz w:val="17"/>
          <w:szCs w:val="17"/>
          <w:lang w:eastAsia="es-ES"/>
        </w:rPr>
        <w:t>)</w:t>
      </w:r>
    </w:p>
    <w:p w:rsid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Instalación y configuración del sistema operativo (</w:t>
      </w:r>
      <w:r w:rsidR="006452D4" w:rsidRPr="009B1030">
        <w:rPr>
          <w:rFonts w:ascii="Verdana" w:eastAsia="Times New Roman" w:hAnsi="Verdana"/>
          <w:color w:val="333333"/>
          <w:sz w:val="17"/>
          <w:szCs w:val="17"/>
          <w:lang w:eastAsia="es-ES"/>
        </w:rPr>
        <w:t>Raspberry</w:t>
      </w:r>
      <w:r w:rsidRPr="009B1030">
        <w:rPr>
          <w:rFonts w:ascii="Verdana" w:eastAsia="Times New Roman" w:hAnsi="Verdana"/>
          <w:color w:val="333333"/>
          <w:sz w:val="17"/>
          <w:szCs w:val="17"/>
          <w:lang w:eastAsia="es-ES"/>
        </w:rPr>
        <w:t>)</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Mejora de la interfaz (</w:t>
      </w:r>
      <w:r w:rsidR="006452D4" w:rsidRPr="009B1030">
        <w:rPr>
          <w:rFonts w:ascii="Verdana" w:eastAsia="Times New Roman" w:hAnsi="Verdana"/>
          <w:color w:val="333333"/>
          <w:sz w:val="17"/>
          <w:szCs w:val="17"/>
          <w:lang w:eastAsia="es-ES"/>
        </w:rPr>
        <w:t>Android</w:t>
      </w:r>
      <w:r w:rsidRPr="009B1030">
        <w:rPr>
          <w:rFonts w:ascii="Verdana" w:eastAsia="Times New Roman" w:hAnsi="Verdana"/>
          <w:color w:val="333333"/>
          <w:sz w:val="17"/>
          <w:szCs w:val="17"/>
          <w:lang w:eastAsia="es-ES"/>
        </w:rPr>
        <w:t>)</w:t>
      </w:r>
    </w:p>
    <w:p w:rsidR="009B1030" w:rsidRDefault="00F80C77" w:rsidP="00071F36">
      <w:pPr>
        <w:pStyle w:val="Level4"/>
        <w:ind w:left="142" w:hanging="142"/>
      </w:pPr>
      <w:r>
        <w:t>02/04/2020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Implementación de conexión a la </w:t>
      </w:r>
      <w:r w:rsidR="006452D4" w:rsidRPr="009B1030">
        <w:rPr>
          <w:rFonts w:ascii="Verdana" w:eastAsia="Times New Roman" w:hAnsi="Verdana"/>
          <w:color w:val="333333"/>
          <w:sz w:val="17"/>
          <w:szCs w:val="17"/>
          <w:lang w:eastAsia="es-ES"/>
        </w:rPr>
        <w:t>base de datos</w:t>
      </w:r>
      <w:r w:rsidRPr="009B1030">
        <w:rPr>
          <w:rFonts w:ascii="Verdana" w:eastAsia="Times New Roman" w:hAnsi="Verdana"/>
          <w:color w:val="333333"/>
          <w:sz w:val="17"/>
          <w:szCs w:val="17"/>
          <w:lang w:eastAsia="es-ES"/>
        </w:rPr>
        <w:t xml:space="preserve"> y consultas de usuarios (servidor)</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Búsqueda sobre conexión y consultas a </w:t>
      </w:r>
      <w:r w:rsidR="006452D4" w:rsidRPr="009B1030">
        <w:rPr>
          <w:rFonts w:ascii="Verdana" w:eastAsia="Times New Roman" w:hAnsi="Verdana"/>
          <w:color w:val="333333"/>
          <w:sz w:val="17"/>
          <w:szCs w:val="17"/>
          <w:lang w:eastAsia="es-ES"/>
        </w:rPr>
        <w:t>base de datos</w:t>
      </w:r>
      <w:r w:rsidRPr="009B1030">
        <w:rPr>
          <w:rFonts w:ascii="Verdana" w:eastAsia="Times New Roman" w:hAnsi="Verdana"/>
          <w:color w:val="333333"/>
          <w:sz w:val="17"/>
          <w:szCs w:val="17"/>
          <w:lang w:eastAsia="es-ES"/>
        </w:rPr>
        <w:t xml:space="preserve"> desde </w:t>
      </w:r>
      <w:r w:rsidR="006452D4" w:rsidRPr="009B1030">
        <w:rPr>
          <w:rFonts w:ascii="Verdana" w:eastAsia="Times New Roman" w:hAnsi="Verdana"/>
          <w:color w:val="333333"/>
          <w:sz w:val="17"/>
          <w:szCs w:val="17"/>
          <w:lang w:eastAsia="es-ES"/>
        </w:rPr>
        <w:t>Node</w:t>
      </w:r>
      <w:r w:rsidRPr="009B1030">
        <w:rPr>
          <w:rFonts w:ascii="Verdana" w:eastAsia="Times New Roman" w:hAnsi="Verdana"/>
          <w:color w:val="333333"/>
          <w:sz w:val="17"/>
          <w:szCs w:val="17"/>
          <w:lang w:eastAsia="es-ES"/>
        </w:rPr>
        <w:t xml:space="preserve"> (</w:t>
      </w:r>
      <w:r w:rsidR="006452D4" w:rsidRPr="009B1030">
        <w:rPr>
          <w:rFonts w:ascii="Verdana" w:eastAsia="Times New Roman" w:hAnsi="Verdana"/>
          <w:color w:val="333333"/>
          <w:sz w:val="17"/>
          <w:szCs w:val="17"/>
          <w:lang w:eastAsia="es-ES"/>
        </w:rPr>
        <w:t>Raspberry</w:t>
      </w:r>
      <w:r w:rsidRPr="009B1030">
        <w:rPr>
          <w:rFonts w:ascii="Verdana" w:eastAsia="Times New Roman" w:hAnsi="Verdana"/>
          <w:color w:val="333333"/>
          <w:sz w:val="17"/>
          <w:szCs w:val="17"/>
          <w:lang w:eastAsia="es-ES"/>
        </w:rPr>
        <w:t>)</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Crear base de datos (</w:t>
      </w:r>
      <w:r w:rsidR="006452D4" w:rsidRPr="009B1030">
        <w:rPr>
          <w:rFonts w:ascii="Verdana" w:eastAsia="Times New Roman" w:hAnsi="Verdana"/>
          <w:color w:val="333333"/>
          <w:sz w:val="17"/>
          <w:szCs w:val="17"/>
          <w:lang w:eastAsia="es-ES"/>
        </w:rPr>
        <w:t>Raspberry</w:t>
      </w:r>
      <w:r w:rsidRPr="009B1030">
        <w:rPr>
          <w:rFonts w:ascii="Verdana" w:eastAsia="Times New Roman" w:hAnsi="Verdana"/>
          <w:color w:val="333333"/>
          <w:sz w:val="17"/>
          <w:szCs w:val="17"/>
          <w:lang w:eastAsia="es-ES"/>
        </w:rPr>
        <w:t>)</w:t>
      </w:r>
    </w:p>
    <w:p w:rsidR="00A30F8E" w:rsidRDefault="00F80C77" w:rsidP="00071F36">
      <w:pPr>
        <w:pStyle w:val="Level4"/>
        <w:ind w:left="142" w:hanging="142"/>
      </w:pPr>
      <w:r>
        <w:t>03/4/2020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Extraer código a funciones y limpieza de código (servidor)</w:t>
      </w:r>
    </w:p>
    <w:p w:rsidR="009B1030" w:rsidRDefault="00F80C77" w:rsidP="00071F36">
      <w:pPr>
        <w:pStyle w:val="Level4"/>
        <w:ind w:left="142" w:hanging="142"/>
      </w:pPr>
      <w:r>
        <w:t>14/04/2020</w:t>
      </w:r>
    </w:p>
    <w:p w:rsidR="009B1030" w:rsidRP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Implementar control de pines de </w:t>
      </w:r>
      <w:r w:rsidR="006452D4" w:rsidRPr="009B1030">
        <w:rPr>
          <w:rFonts w:ascii="Verdana" w:eastAsia="Times New Roman" w:hAnsi="Verdana"/>
          <w:color w:val="333333"/>
          <w:sz w:val="17"/>
          <w:szCs w:val="17"/>
          <w:lang w:eastAsia="es-ES"/>
        </w:rPr>
        <w:t>Raspberry</w:t>
      </w:r>
      <w:r w:rsidRPr="009B1030">
        <w:rPr>
          <w:rFonts w:ascii="Verdana" w:eastAsia="Times New Roman" w:hAnsi="Verdana"/>
          <w:color w:val="333333"/>
          <w:sz w:val="17"/>
          <w:szCs w:val="17"/>
          <w:lang w:eastAsia="es-ES"/>
        </w:rPr>
        <w:t xml:space="preserve"> con rpio (servidor)</w:t>
      </w:r>
    </w:p>
    <w:p w:rsidR="009B1030" w:rsidRPr="009B1030" w:rsidRDefault="00F80C77" w:rsidP="00071F36">
      <w:pPr>
        <w:ind w:left="142" w:hanging="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 </w:t>
      </w:r>
      <w:r>
        <w:rPr>
          <w:rFonts w:ascii="Verdana" w:eastAsia="Times New Roman" w:hAnsi="Verdana"/>
          <w:color w:val="333333"/>
          <w:sz w:val="17"/>
          <w:szCs w:val="17"/>
          <w:lang w:eastAsia="es-ES"/>
        </w:rPr>
        <w:tab/>
      </w:r>
      <w:r w:rsidRPr="009B1030">
        <w:rPr>
          <w:rFonts w:ascii="Verdana" w:eastAsia="Times New Roman" w:hAnsi="Verdana"/>
          <w:color w:val="333333"/>
          <w:sz w:val="17"/>
          <w:szCs w:val="17"/>
          <w:lang w:eastAsia="es-ES"/>
        </w:rPr>
        <w:t xml:space="preserve">Búsqueda de información sobre control de pines de la </w:t>
      </w:r>
      <w:r w:rsidR="006452D4" w:rsidRPr="009B1030">
        <w:rPr>
          <w:rFonts w:ascii="Verdana" w:eastAsia="Times New Roman" w:hAnsi="Verdana"/>
          <w:color w:val="333333"/>
          <w:sz w:val="17"/>
          <w:szCs w:val="17"/>
          <w:lang w:eastAsia="es-ES"/>
        </w:rPr>
        <w:t>Raspberry</w:t>
      </w:r>
      <w:r w:rsidRPr="009B1030">
        <w:rPr>
          <w:rFonts w:ascii="Verdana" w:eastAsia="Times New Roman" w:hAnsi="Verdana"/>
          <w:color w:val="333333"/>
          <w:sz w:val="17"/>
          <w:szCs w:val="17"/>
          <w:lang w:eastAsia="es-ES"/>
        </w:rPr>
        <w:t xml:space="preserve"> (servidor)</w:t>
      </w:r>
    </w:p>
    <w:p w:rsidR="009B1030" w:rsidRDefault="00F80C77" w:rsidP="00071F36">
      <w:pPr>
        <w:pStyle w:val="Level4"/>
        <w:ind w:left="142" w:hanging="142"/>
      </w:pPr>
      <w:r>
        <w:t>15/04/2020</w:t>
      </w:r>
    </w:p>
    <w:p w:rsidR="009B1030" w:rsidRDefault="00F80C77" w:rsidP="00071F36">
      <w:pPr>
        <w:ind w:left="142" w:hanging="142"/>
        <w:rPr>
          <w:rFonts w:ascii="Verdana" w:eastAsia="Times New Roman" w:hAnsi="Verdana"/>
          <w:color w:val="333333"/>
          <w:sz w:val="17"/>
          <w:szCs w:val="17"/>
          <w:lang w:eastAsia="es-ES"/>
        </w:rPr>
      </w:pPr>
      <w:r>
        <w:tab/>
      </w:r>
      <w:r w:rsidRPr="009B1030">
        <w:rPr>
          <w:rFonts w:ascii="Verdana" w:eastAsia="Times New Roman" w:hAnsi="Verdana"/>
          <w:color w:val="333333"/>
          <w:sz w:val="17"/>
          <w:szCs w:val="17"/>
          <w:lang w:eastAsia="es-ES"/>
        </w:rPr>
        <w:t xml:space="preserve">Implementar control de pines de </w:t>
      </w:r>
      <w:r w:rsidR="006452D4" w:rsidRPr="009B1030">
        <w:rPr>
          <w:rFonts w:ascii="Verdana" w:eastAsia="Times New Roman" w:hAnsi="Verdana"/>
          <w:color w:val="333333"/>
          <w:sz w:val="17"/>
          <w:szCs w:val="17"/>
          <w:lang w:eastAsia="es-ES"/>
        </w:rPr>
        <w:t>Raspberry</w:t>
      </w:r>
      <w:r w:rsidRPr="009B1030">
        <w:rPr>
          <w:rFonts w:ascii="Verdana" w:eastAsia="Times New Roman" w:hAnsi="Verdana"/>
          <w:color w:val="333333"/>
          <w:sz w:val="17"/>
          <w:szCs w:val="17"/>
          <w:lang w:eastAsia="es-ES"/>
        </w:rPr>
        <w:t xml:space="preserve"> con gpio (servidor)</w:t>
      </w:r>
    </w:p>
    <w:p w:rsidR="009B1030" w:rsidRPr="009B1030" w:rsidRDefault="00F80C77" w:rsidP="00071F36">
      <w:pPr>
        <w:ind w:left="142"/>
        <w:rPr>
          <w:rFonts w:ascii="Verdana" w:eastAsia="Times New Roman" w:hAnsi="Verdana"/>
          <w:color w:val="333333"/>
          <w:sz w:val="17"/>
          <w:szCs w:val="17"/>
          <w:lang w:eastAsia="es-ES"/>
        </w:rPr>
      </w:pPr>
      <w:r w:rsidRPr="009B1030">
        <w:rPr>
          <w:rFonts w:ascii="Verdana" w:eastAsia="Times New Roman" w:hAnsi="Verdana"/>
          <w:color w:val="333333"/>
          <w:sz w:val="17"/>
          <w:szCs w:val="17"/>
          <w:lang w:eastAsia="es-ES"/>
        </w:rPr>
        <w:t>Solucionar problemas con git (servidor)</w:t>
      </w:r>
    </w:p>
    <w:p w:rsidR="009B1030" w:rsidRDefault="00F80C77" w:rsidP="00071F36">
      <w:pPr>
        <w:pStyle w:val="Level4"/>
        <w:ind w:left="142" w:hanging="142"/>
      </w:pPr>
      <w:r w:rsidRPr="009B1030">
        <w:t>16/04/2020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Prueba real de todas las funciones en </w:t>
      </w:r>
      <w:r w:rsidR="006452D4" w:rsidRPr="007335DC">
        <w:rPr>
          <w:rFonts w:ascii="Verdana" w:eastAsia="Times New Roman" w:hAnsi="Verdana"/>
          <w:color w:val="333333"/>
          <w:sz w:val="17"/>
          <w:szCs w:val="17"/>
          <w:lang w:eastAsia="es-ES"/>
        </w:rPr>
        <w:t>Raspberry</w:t>
      </w:r>
    </w:p>
    <w:p w:rsidR="009B1030" w:rsidRDefault="00F80C77" w:rsidP="00071F36">
      <w:pPr>
        <w:pStyle w:val="Level4"/>
        <w:ind w:left="142" w:hanging="142"/>
      </w:pPr>
      <w:r>
        <w:t>17/04/2020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Implementar registro de conexiones para cada usuario (servidor)</w:t>
      </w:r>
    </w:p>
    <w:p w:rsid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Añadir tabla connections y modificar campos existentes (</w:t>
      </w:r>
      <w:r w:rsidR="006452D4" w:rsidRPr="007335DC">
        <w:rPr>
          <w:rFonts w:ascii="Verdana" w:eastAsia="Times New Roman" w:hAnsi="Verdana"/>
          <w:color w:val="333333"/>
          <w:sz w:val="17"/>
          <w:szCs w:val="17"/>
          <w:lang w:eastAsia="es-ES"/>
        </w:rPr>
        <w:t>Raspberry</w:t>
      </w:r>
      <w:r w:rsidRPr="007335DC">
        <w:rPr>
          <w:rFonts w:ascii="Verdana" w:eastAsia="Times New Roman" w:hAnsi="Verdana"/>
          <w:color w:val="333333"/>
          <w:sz w:val="17"/>
          <w:szCs w:val="17"/>
          <w:lang w:eastAsia="es-ES"/>
        </w:rPr>
        <w:t>)</w:t>
      </w:r>
    </w:p>
    <w:p w:rsidR="000920B6" w:rsidRDefault="000920B6" w:rsidP="00071F36">
      <w:pPr>
        <w:ind w:left="142"/>
        <w:rPr>
          <w:rFonts w:ascii="Verdana" w:eastAsia="Times New Roman" w:hAnsi="Verdana"/>
          <w:color w:val="333333"/>
          <w:sz w:val="17"/>
          <w:szCs w:val="17"/>
          <w:lang w:eastAsia="es-ES"/>
        </w:rPr>
      </w:pPr>
    </w:p>
    <w:p w:rsidR="000920B6" w:rsidRDefault="000920B6" w:rsidP="00071F36">
      <w:pPr>
        <w:ind w:left="142"/>
        <w:rPr>
          <w:rFonts w:ascii="Verdana" w:eastAsia="Times New Roman" w:hAnsi="Verdana"/>
          <w:color w:val="333333"/>
          <w:sz w:val="17"/>
          <w:szCs w:val="17"/>
          <w:lang w:eastAsia="es-ES"/>
        </w:rPr>
      </w:pPr>
    </w:p>
    <w:p w:rsidR="000920B6" w:rsidRDefault="000920B6" w:rsidP="00071F36">
      <w:pPr>
        <w:ind w:left="142"/>
        <w:rPr>
          <w:rFonts w:ascii="Verdana" w:eastAsia="Times New Roman" w:hAnsi="Verdana"/>
          <w:color w:val="333333"/>
          <w:sz w:val="17"/>
          <w:szCs w:val="17"/>
          <w:lang w:eastAsia="es-ES"/>
        </w:rPr>
      </w:pPr>
    </w:p>
    <w:p w:rsidR="000920B6" w:rsidRPr="007335DC" w:rsidRDefault="000920B6" w:rsidP="00071F36">
      <w:pPr>
        <w:ind w:left="142"/>
        <w:rPr>
          <w:rFonts w:ascii="Verdana" w:eastAsia="Times New Roman" w:hAnsi="Verdana"/>
          <w:color w:val="333333"/>
          <w:sz w:val="17"/>
          <w:szCs w:val="17"/>
          <w:lang w:eastAsia="es-ES"/>
        </w:rPr>
      </w:pPr>
    </w:p>
    <w:p w:rsidR="009B1030" w:rsidRDefault="00F80C77" w:rsidP="00071F36">
      <w:pPr>
        <w:pStyle w:val="Level4"/>
        <w:ind w:left="142" w:hanging="142"/>
      </w:pPr>
      <w:r>
        <w:lastRenderedPageBreak/>
        <w:t>20/04/2020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Estructura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motivación (memoria)</w:t>
      </w:r>
    </w:p>
    <w:p w:rsid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Escribir introducción (memoria)</w:t>
      </w:r>
    </w:p>
    <w:p w:rsidR="007335DC" w:rsidRDefault="00F80C77" w:rsidP="00071F36">
      <w:pPr>
        <w:pStyle w:val="Level4"/>
        <w:ind w:left="142" w:hanging="142"/>
      </w:pPr>
      <w:r>
        <w:t>21/04/2020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Escribir explicación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 xml:space="preserve"> (memoria)</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Diagrama de actividad de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 xml:space="preserve"> (memoria)</w:t>
      </w:r>
    </w:p>
    <w:p w:rsidR="007335DC" w:rsidRDefault="00F80C77" w:rsidP="00071F36">
      <w:pPr>
        <w:pStyle w:val="Level4"/>
        <w:ind w:left="142" w:hanging="142"/>
      </w:pPr>
      <w:r>
        <w:t>22/04/2020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Escribir estructura del proyecto y diagramas de </w:t>
      </w:r>
      <w:r w:rsidR="006452D4" w:rsidRPr="007335DC">
        <w:rPr>
          <w:rFonts w:ascii="Verdana" w:eastAsia="Times New Roman" w:hAnsi="Verdana"/>
          <w:color w:val="333333"/>
          <w:sz w:val="17"/>
          <w:szCs w:val="17"/>
          <w:lang w:eastAsia="es-ES"/>
        </w:rPr>
        <w:t>árbol</w:t>
      </w:r>
      <w:r w:rsidRPr="007335DC">
        <w:rPr>
          <w:rFonts w:ascii="Verdana" w:eastAsia="Times New Roman" w:hAnsi="Verdana"/>
          <w:color w:val="333333"/>
          <w:sz w:val="17"/>
          <w:szCs w:val="17"/>
          <w:lang w:eastAsia="es-ES"/>
        </w:rPr>
        <w:t xml:space="preserve">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 xml:space="preserve">Insertar imágenes de fragmentos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 xml:space="preserve"> (memoria)</w:t>
      </w:r>
    </w:p>
    <w:p w:rsidR="007335DC" w:rsidRDefault="00F80C77" w:rsidP="00071F36">
      <w:pPr>
        <w:pStyle w:val="Level4"/>
        <w:ind w:left="142" w:hanging="142"/>
      </w:pPr>
      <w:r>
        <w:t>27/04/2020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Crear diagramas de clases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 xml:space="preserve"> (memoria)</w:t>
      </w:r>
    </w:p>
    <w:p w:rsidR="007335DC" w:rsidRDefault="00F80C77" w:rsidP="00071F36">
      <w:pPr>
        <w:pStyle w:val="Level4"/>
        <w:ind w:left="142" w:hanging="142"/>
      </w:pPr>
      <w:r>
        <w:t>28/04/2020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Añadir mensajes personalizados (</w:t>
      </w:r>
      <w:r w:rsidR="006452D4" w:rsidRPr="007335DC">
        <w:rPr>
          <w:rFonts w:ascii="Verdana" w:eastAsia="Times New Roman" w:hAnsi="Verdana"/>
          <w:color w:val="333333"/>
          <w:sz w:val="17"/>
          <w:szCs w:val="17"/>
          <w:lang w:eastAsia="es-ES"/>
        </w:rPr>
        <w:t>Android</w:t>
      </w:r>
      <w:r w:rsidRPr="007335DC">
        <w:rPr>
          <w:rFonts w:ascii="Verdana" w:eastAsia="Times New Roman" w:hAnsi="Verdana"/>
          <w:color w:val="333333"/>
          <w:sz w:val="17"/>
          <w:szCs w:val="17"/>
          <w:lang w:eastAsia="es-ES"/>
        </w:rPr>
        <w:t>)</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Cambiar imágenes, revisar texto y maquetar (memoria)</w:t>
      </w:r>
    </w:p>
    <w:p w:rsidR="007335DC" w:rsidRDefault="00F80C77" w:rsidP="00071F36">
      <w:pPr>
        <w:pStyle w:val="Level4"/>
        <w:ind w:left="142" w:hanging="142"/>
      </w:pPr>
      <w:r>
        <w:t>29/04/2020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Crear diagrama de clases servidor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servidor (memoria)</w:t>
      </w:r>
    </w:p>
    <w:p w:rsidR="007335DC" w:rsidRDefault="00F80C77" w:rsidP="00071F36">
      <w:pPr>
        <w:pStyle w:val="Level4"/>
        <w:ind w:left="142" w:hanging="142"/>
      </w:pPr>
      <w:r>
        <w:t>30/04/2020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Texto funcionamiento rpi y relé (memoria)</w:t>
      </w:r>
    </w:p>
    <w:p w:rsidR="007335DC" w:rsidRDefault="00F80C77" w:rsidP="00071F36">
      <w:pPr>
        <w:pStyle w:val="Level4"/>
        <w:ind w:left="142" w:hanging="142"/>
      </w:pPr>
      <w:r>
        <w:t>01/05/2020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Instalar </w:t>
      </w:r>
      <w:r w:rsidR="006452D4">
        <w:rPr>
          <w:rFonts w:ascii="Verdana" w:eastAsia="Times New Roman" w:hAnsi="Verdana"/>
          <w:color w:val="333333"/>
          <w:sz w:val="17"/>
          <w:szCs w:val="17"/>
          <w:lang w:eastAsia="es-ES"/>
        </w:rPr>
        <w:t>F</w:t>
      </w:r>
      <w:r w:rsidR="006452D4" w:rsidRPr="007335DC">
        <w:rPr>
          <w:rFonts w:ascii="Verdana" w:eastAsia="Times New Roman" w:hAnsi="Verdana"/>
          <w:color w:val="333333"/>
          <w:sz w:val="17"/>
          <w:szCs w:val="17"/>
          <w:lang w:eastAsia="es-ES"/>
        </w:rPr>
        <w:t>ritzing</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Crear diagrama electrónico (memoria)</w:t>
      </w:r>
    </w:p>
    <w:p w:rsidR="007335DC" w:rsidRDefault="00F80C77" w:rsidP="00071F36">
      <w:pPr>
        <w:pStyle w:val="Level4"/>
        <w:ind w:left="142" w:hanging="142"/>
      </w:pPr>
      <w:r>
        <w:t>04/05/2020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Explicar conexiones (memoria)</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Explicar relé (memoria)</w:t>
      </w:r>
    </w:p>
    <w:p w:rsidR="007335DC" w:rsidRDefault="00F80C77" w:rsidP="00071F36">
      <w:pPr>
        <w:pStyle w:val="Level4"/>
        <w:ind w:left="142" w:hanging="142"/>
      </w:pPr>
      <w:r>
        <w:t>05/05/2020</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 xml:space="preserve">Instalar </w:t>
      </w:r>
      <w:r w:rsidR="006452D4">
        <w:rPr>
          <w:rFonts w:ascii="Verdana" w:eastAsia="Times New Roman" w:hAnsi="Verdana"/>
          <w:color w:val="333333"/>
          <w:sz w:val="17"/>
          <w:szCs w:val="17"/>
          <w:lang w:eastAsia="es-ES"/>
        </w:rPr>
        <w:t>W</w:t>
      </w:r>
      <w:r w:rsidR="006452D4" w:rsidRPr="007335DC">
        <w:rPr>
          <w:rFonts w:ascii="Verdana" w:eastAsia="Times New Roman" w:hAnsi="Verdana"/>
          <w:color w:val="333333"/>
          <w:sz w:val="17"/>
          <w:szCs w:val="17"/>
          <w:lang w:eastAsia="es-ES"/>
        </w:rPr>
        <w:t>orkbench</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Explicar base de datos (memoria)</w:t>
      </w:r>
    </w:p>
    <w:p w:rsidR="007335DC" w:rsidRDefault="00F80C77" w:rsidP="00071F36">
      <w:pPr>
        <w:pStyle w:val="Level4"/>
        <w:ind w:left="142" w:hanging="142"/>
      </w:pPr>
      <w:r>
        <w:t>06/05/2020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Implementar llamada al procedure (servidor)</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Añadir procedure para actualizar usuarios de la base de datos (</w:t>
      </w:r>
      <w:r w:rsidR="006452D4" w:rsidRPr="007335DC">
        <w:rPr>
          <w:rFonts w:ascii="Verdana" w:eastAsia="Times New Roman" w:hAnsi="Verdana"/>
          <w:color w:val="333333"/>
          <w:sz w:val="17"/>
          <w:szCs w:val="17"/>
          <w:lang w:eastAsia="es-ES"/>
        </w:rPr>
        <w:t>Raspberry</w:t>
      </w:r>
      <w:r w:rsidRPr="007335DC">
        <w:rPr>
          <w:rFonts w:ascii="Verdana" w:eastAsia="Times New Roman" w:hAnsi="Verdana"/>
          <w:color w:val="333333"/>
          <w:sz w:val="17"/>
          <w:szCs w:val="17"/>
          <w:lang w:eastAsia="es-ES"/>
        </w:rPr>
        <w:t>)</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Crear diagrama de la base de datos y añadir imagen (memoria)</w:t>
      </w:r>
    </w:p>
    <w:p w:rsidR="007335DC" w:rsidRDefault="00F80C77" w:rsidP="00071F36">
      <w:pPr>
        <w:pStyle w:val="Level4"/>
        <w:ind w:left="142" w:hanging="142"/>
      </w:pPr>
      <w:r>
        <w:t>07/05/2020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Escribir casuística (memoria)</w:t>
      </w:r>
    </w:p>
    <w:p w:rsidR="007335DC" w:rsidRDefault="00F80C77" w:rsidP="00071F36">
      <w:pPr>
        <w:pStyle w:val="Level4"/>
        <w:ind w:left="142" w:hanging="142"/>
      </w:pPr>
      <w:r>
        <w:t>08/05/2020</w:t>
      </w:r>
    </w:p>
    <w:p w:rsid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bibliografía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planificación (memoria)</w:t>
      </w:r>
    </w:p>
    <w:p w:rsidR="007335DC" w:rsidRDefault="00F80C77" w:rsidP="00071F36">
      <w:pPr>
        <w:pStyle w:val="Level4"/>
        <w:ind w:left="142" w:hanging="142"/>
      </w:pPr>
      <w:r>
        <w:t>11/05/2020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Escribir material empleado, hardware (memoria)</w:t>
      </w:r>
    </w:p>
    <w:p w:rsidR="007335DC" w:rsidRDefault="00F80C77" w:rsidP="00071F36">
      <w:pPr>
        <w:pStyle w:val="Level4"/>
        <w:ind w:left="142" w:hanging="142"/>
      </w:pPr>
      <w:r>
        <w:t>12/05/2020</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material empleado, software para el desarrollo (memoria)</w:t>
      </w:r>
    </w:p>
    <w:p w:rsidR="009B1030" w:rsidRDefault="00F80C77" w:rsidP="00071F36">
      <w:pPr>
        <w:pStyle w:val="Level4"/>
        <w:ind w:left="142" w:hanging="142"/>
      </w:pPr>
      <w:r>
        <w:t>13/05/2020</w:t>
      </w:r>
    </w:p>
    <w:p w:rsidR="007335DC" w:rsidRP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Escribir material emp</w:t>
      </w:r>
      <w:r>
        <w:rPr>
          <w:rFonts w:ascii="Verdana" w:eastAsia="Times New Roman" w:hAnsi="Verdana"/>
          <w:color w:val="333333"/>
          <w:sz w:val="17"/>
          <w:szCs w:val="17"/>
          <w:lang w:eastAsia="es-ES"/>
        </w:rPr>
        <w:t>leado, software parte del proye</w:t>
      </w:r>
      <w:r w:rsidRPr="007335DC">
        <w:rPr>
          <w:rFonts w:ascii="Verdana" w:eastAsia="Times New Roman" w:hAnsi="Verdana"/>
          <w:color w:val="333333"/>
          <w:sz w:val="17"/>
          <w:szCs w:val="17"/>
          <w:lang w:eastAsia="es-ES"/>
        </w:rPr>
        <w:t>cto (memoria)</w:t>
      </w:r>
    </w:p>
    <w:p w:rsidR="007335DC" w:rsidRDefault="00F80C77" w:rsidP="00071F36">
      <w:pPr>
        <w:pStyle w:val="Level4"/>
        <w:ind w:left="142" w:hanging="142"/>
      </w:pPr>
      <w:r>
        <w:t>14/05/2020</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Escribir propuesta de mejora (memoria)</w:t>
      </w:r>
    </w:p>
    <w:p w:rsidR="007335DC" w:rsidRPr="007335DC" w:rsidRDefault="00F80C77" w:rsidP="00071F36">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Investigar y crear diagramas de propuesta de mejora (memoria)</w:t>
      </w:r>
    </w:p>
    <w:p w:rsidR="007335DC" w:rsidRDefault="00F80C77" w:rsidP="00071F36">
      <w:pPr>
        <w:pStyle w:val="Level4"/>
        <w:ind w:left="142" w:hanging="142"/>
      </w:pPr>
      <w:r>
        <w:t>15/05/2020</w:t>
      </w:r>
    </w:p>
    <w:p w:rsidR="007335DC" w:rsidRDefault="00F80C77" w:rsidP="00071F36">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Buscar imágenes, maquetar y añadir enlaces a webgrafía (memoria)</w:t>
      </w:r>
    </w:p>
    <w:p w:rsidR="00C64195" w:rsidRDefault="00C64195" w:rsidP="00C64195">
      <w:pPr>
        <w:pStyle w:val="Level4"/>
        <w:rPr>
          <w:lang w:eastAsia="es-ES"/>
        </w:rPr>
      </w:pPr>
      <w:r>
        <w:rPr>
          <w:lang w:eastAsia="es-ES"/>
        </w:rPr>
        <w:t>18/05/2020</w:t>
      </w:r>
    </w:p>
    <w:p w:rsidR="00C64195" w:rsidRPr="007335DC" w:rsidRDefault="00C64195" w:rsidP="00C64195">
      <w:pPr>
        <w:ind w:left="142" w:hanging="142"/>
        <w:rPr>
          <w:rFonts w:ascii="Verdana" w:eastAsia="Times New Roman" w:hAnsi="Verdana"/>
          <w:color w:val="333333"/>
          <w:sz w:val="17"/>
          <w:szCs w:val="17"/>
          <w:lang w:eastAsia="es-ES"/>
        </w:rPr>
      </w:pPr>
      <w:r>
        <w:tab/>
      </w:r>
      <w:r w:rsidRPr="007335DC">
        <w:rPr>
          <w:rFonts w:ascii="Verdana" w:eastAsia="Times New Roman" w:hAnsi="Verdana"/>
          <w:color w:val="333333"/>
          <w:sz w:val="17"/>
          <w:szCs w:val="17"/>
          <w:lang w:eastAsia="es-ES"/>
        </w:rPr>
        <w:t xml:space="preserve">Escribir </w:t>
      </w:r>
      <w:r>
        <w:rPr>
          <w:rFonts w:ascii="Verdana" w:eastAsia="Times New Roman" w:hAnsi="Verdana"/>
          <w:color w:val="333333"/>
          <w:sz w:val="17"/>
          <w:szCs w:val="17"/>
          <w:lang w:eastAsia="es-ES"/>
        </w:rPr>
        <w:t>resultado</w:t>
      </w:r>
      <w:r w:rsidRPr="007335DC">
        <w:rPr>
          <w:rFonts w:ascii="Verdana" w:eastAsia="Times New Roman" w:hAnsi="Verdana"/>
          <w:color w:val="333333"/>
          <w:sz w:val="17"/>
          <w:szCs w:val="17"/>
          <w:lang w:eastAsia="es-ES"/>
        </w:rPr>
        <w:t xml:space="preserve"> (memoria)</w:t>
      </w:r>
    </w:p>
    <w:p w:rsidR="00C64195" w:rsidRPr="007335DC" w:rsidRDefault="00C64195" w:rsidP="00C64195">
      <w:pPr>
        <w:ind w:left="142"/>
        <w:rPr>
          <w:rFonts w:ascii="Verdana" w:eastAsia="Times New Roman" w:hAnsi="Verdana"/>
          <w:color w:val="333333"/>
          <w:sz w:val="17"/>
          <w:szCs w:val="17"/>
          <w:lang w:eastAsia="es-ES"/>
        </w:rPr>
      </w:pPr>
      <w:r w:rsidRPr="007335DC">
        <w:rPr>
          <w:rFonts w:ascii="Verdana" w:eastAsia="Times New Roman" w:hAnsi="Verdana"/>
          <w:color w:val="333333"/>
          <w:sz w:val="17"/>
          <w:szCs w:val="17"/>
          <w:lang w:eastAsia="es-ES"/>
        </w:rPr>
        <w:t xml:space="preserve">Escribir </w:t>
      </w:r>
      <w:r>
        <w:rPr>
          <w:rFonts w:ascii="Verdana" w:eastAsia="Times New Roman" w:hAnsi="Verdana"/>
          <w:color w:val="333333"/>
          <w:sz w:val="17"/>
          <w:szCs w:val="17"/>
          <w:lang w:eastAsia="es-ES"/>
        </w:rPr>
        <w:t>temporización</w:t>
      </w:r>
      <w:r w:rsidRPr="007335DC">
        <w:rPr>
          <w:rFonts w:ascii="Verdana" w:eastAsia="Times New Roman" w:hAnsi="Verdana"/>
          <w:color w:val="333333"/>
          <w:sz w:val="17"/>
          <w:szCs w:val="17"/>
          <w:lang w:eastAsia="es-ES"/>
        </w:rPr>
        <w:t xml:space="preserve"> (memoria)</w:t>
      </w:r>
    </w:p>
    <w:p w:rsidR="00F85618" w:rsidRDefault="00C64195" w:rsidP="000920B6">
      <w:pPr>
        <w:ind w:left="142"/>
        <w:rPr>
          <w:b/>
          <w:color w:val="336699" w:themeColor="accent2"/>
          <w:sz w:val="32"/>
        </w:rPr>
      </w:pPr>
      <w:r>
        <w:rPr>
          <w:rFonts w:ascii="Verdana" w:eastAsia="Times New Roman" w:hAnsi="Verdana"/>
          <w:color w:val="333333"/>
          <w:sz w:val="17"/>
          <w:szCs w:val="17"/>
          <w:lang w:eastAsia="es-ES"/>
        </w:rPr>
        <w:t>Revisar resumen e introducción y motivación (memoria)</w:t>
      </w:r>
      <w:r w:rsidR="00F80C77">
        <w:br w:type="page"/>
      </w:r>
    </w:p>
    <w:p w:rsidR="00CE3791" w:rsidRPr="004508DE" w:rsidRDefault="00CE3791" w:rsidP="00337A86">
      <w:pPr>
        <w:pStyle w:val="Level2"/>
      </w:pPr>
      <w:r>
        <w:lastRenderedPageBreak/>
        <w:t>3</w:t>
      </w:r>
      <w:r w:rsidRPr="004508DE">
        <w:t>.</w:t>
      </w:r>
      <w:r>
        <w:t>3</w:t>
      </w:r>
      <w:r w:rsidRPr="004508DE">
        <w:t>. C</w:t>
      </w:r>
      <w:r>
        <w:t>asuística del proyecto</w:t>
      </w:r>
    </w:p>
    <w:p w:rsidR="0066130C" w:rsidRDefault="0036613E" w:rsidP="00B5654A">
      <w:pPr>
        <w:pStyle w:val="Level4"/>
      </w:pPr>
      <w:r>
        <w:t>Certificado HTTPS no aceptado</w:t>
      </w:r>
      <w:r w:rsidR="006844B2">
        <w:t xml:space="preserve"> </w:t>
      </w:r>
      <w:r w:rsidR="00F77AE4">
        <w:t>por</w:t>
      </w:r>
      <w:r w:rsidR="006844B2">
        <w:t xml:space="preserve"> Android</w:t>
      </w:r>
      <w:r w:rsidR="00C83B4A">
        <w:t xml:space="preserve"> [SOLUCIONADO]</w:t>
      </w:r>
    </w:p>
    <w:p w:rsidR="0066130C" w:rsidRPr="00F7196E" w:rsidRDefault="0066130C" w:rsidP="00B5654A">
      <w:pPr>
        <w:pStyle w:val="Level4"/>
        <w:rPr>
          <w:noProof/>
          <w:sz w:val="12"/>
          <w:szCs w:val="12"/>
          <w:lang w:eastAsia="es-ES"/>
        </w:rPr>
      </w:pPr>
    </w:p>
    <w:p w:rsidR="00862156" w:rsidRDefault="0066130C" w:rsidP="0066130C">
      <w:pPr>
        <w:pStyle w:val="Level4"/>
        <w:jc w:val="center"/>
      </w:pPr>
      <w:r>
        <w:rPr>
          <w:noProof/>
          <w:lang w:eastAsia="es-ES"/>
        </w:rPr>
        <w:drawing>
          <wp:inline distT="0" distB="0" distL="0" distR="0" wp14:anchorId="7F0C5D0C" wp14:editId="185A8D53">
            <wp:extent cx="5590309" cy="2450862"/>
            <wp:effectExtent l="0" t="0" r="0" b="698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_https.png"/>
                    <pic:cNvPicPr/>
                  </pic:nvPicPr>
                  <pic:blipFill rotWithShape="1">
                    <a:blip r:embed="rId26" cstate="print">
                      <a:extLst>
                        <a:ext uri="{28A0092B-C50C-407E-A947-70E740481C1C}">
                          <a14:useLocalDpi xmlns:a14="http://schemas.microsoft.com/office/drawing/2010/main" val="0"/>
                        </a:ext>
                      </a:extLst>
                    </a:blip>
                    <a:srcRect l="3742" t="21594" r="10444" b="11520"/>
                    <a:stretch/>
                  </pic:blipFill>
                  <pic:spPr bwMode="auto">
                    <a:xfrm>
                      <a:off x="0" y="0"/>
                      <a:ext cx="5590309" cy="2450862"/>
                    </a:xfrm>
                    <a:prstGeom prst="rect">
                      <a:avLst/>
                    </a:prstGeom>
                    <a:ln>
                      <a:noFill/>
                    </a:ln>
                    <a:extLst>
                      <a:ext uri="{53640926-AAD7-44D8-BBD7-CCE9431645EC}">
                        <a14:shadowObscured xmlns:a14="http://schemas.microsoft.com/office/drawing/2010/main"/>
                      </a:ext>
                    </a:extLst>
                  </pic:spPr>
                </pic:pic>
              </a:graphicData>
            </a:graphic>
          </wp:inline>
        </w:drawing>
      </w:r>
    </w:p>
    <w:p w:rsidR="0066130C" w:rsidRPr="00F7196E" w:rsidRDefault="0066130C" w:rsidP="0066130C">
      <w:pPr>
        <w:pStyle w:val="Level4"/>
        <w:jc w:val="center"/>
        <w:rPr>
          <w:sz w:val="12"/>
          <w:szCs w:val="12"/>
        </w:rPr>
      </w:pPr>
    </w:p>
    <w:p w:rsidR="00F77AE4" w:rsidRDefault="00960E1D" w:rsidP="0066130C">
      <w:r>
        <w:t>Como se puede apreciar en esta imagen, Android</w:t>
      </w:r>
      <w:r w:rsidR="00F77AE4">
        <w:t xml:space="preserve"> detecta y bloquea los sitios web con certificados vencidos o  </w:t>
      </w:r>
      <w:r>
        <w:t xml:space="preserve">auto </w:t>
      </w:r>
      <w:r w:rsidR="00F77AE4">
        <w:t>firmados</w:t>
      </w:r>
      <w:r>
        <w:t xml:space="preserve">. La solución es cambiar el certificado por uno respaldado por una entidad fiable. </w:t>
      </w:r>
      <w:r w:rsidR="0036613E">
        <w:t>Durante el desarrollo se ha implementado el método h</w:t>
      </w:r>
      <w:r w:rsidR="0036613E" w:rsidRPr="0036613E">
        <w:t>andleSSLHandshake</w:t>
      </w:r>
      <w:r w:rsidR="0036613E">
        <w:t>()</w:t>
      </w:r>
      <w:r w:rsidR="00573C3E">
        <w:t>,</w:t>
      </w:r>
      <w:r w:rsidR="0036613E">
        <w:t xml:space="preserve"> que</w:t>
      </w:r>
      <w:r w:rsidR="00325B89">
        <w:t xml:space="preserve"> trata como si fuesen de confianza</w:t>
      </w:r>
      <w:r w:rsidR="0036613E">
        <w:t xml:space="preserve"> todos los servidores, clientes y certificados</w:t>
      </w:r>
      <w:r w:rsidR="00325B89">
        <w:t>. Esta solución es extremadamente peligrosa y solo se debe utilizar durante el desarrollo.</w:t>
      </w:r>
    </w:p>
    <w:p w:rsidR="00573C3E" w:rsidRDefault="00573C3E" w:rsidP="00337A86">
      <w:pPr>
        <w:pStyle w:val="Prrafodelista"/>
      </w:pPr>
    </w:p>
    <w:p w:rsidR="006844B2" w:rsidRDefault="004430B4" w:rsidP="00B5654A">
      <w:pPr>
        <w:pStyle w:val="Level4"/>
      </w:pPr>
      <w:r>
        <w:rPr>
          <w:noProof/>
          <w:lang w:eastAsia="es-ES"/>
        </w:rPr>
        <w:drawing>
          <wp:anchor distT="0" distB="0" distL="114300" distR="114300" simplePos="0" relativeHeight="251764224" behindDoc="0" locked="0" layoutInCell="1" allowOverlap="1" wp14:anchorId="222549E4" wp14:editId="0B908181">
            <wp:simplePos x="0" y="0"/>
            <wp:positionH relativeFrom="column">
              <wp:posOffset>61595</wp:posOffset>
            </wp:positionH>
            <wp:positionV relativeFrom="paragraph">
              <wp:posOffset>-5080</wp:posOffset>
            </wp:positionV>
            <wp:extent cx="719455" cy="719455"/>
            <wp:effectExtent l="0" t="0" r="4445" b="4445"/>
            <wp:wrapSquare wrapText="bothSides"/>
            <wp:docPr id="3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14:sizeRelH relativeFrom="page">
              <wp14:pctWidth>0</wp14:pctWidth>
            </wp14:sizeRelH>
            <wp14:sizeRelV relativeFrom="page">
              <wp14:pctHeight>0</wp14:pctHeight>
            </wp14:sizeRelV>
          </wp:anchor>
        </w:drawing>
      </w:r>
      <w:r w:rsidR="006844B2">
        <w:t xml:space="preserve">Recepción de </w:t>
      </w:r>
      <w:r w:rsidR="00CA569B">
        <w:t>Parámetros mediante POST</w:t>
      </w:r>
      <w:r w:rsidR="00C83B4A">
        <w:t xml:space="preserve"> [SOLUCIONADO]</w:t>
      </w:r>
    </w:p>
    <w:p w:rsidR="00CA569B" w:rsidRDefault="00CA569B" w:rsidP="00337A86">
      <w:r>
        <w:t>Al manejar una petición</w:t>
      </w:r>
      <w:r w:rsidR="00552C27">
        <w:t xml:space="preserve"> e intentar leer los parámetros como si se tratase de un JSON el valor de los parámetros es undefined. La solución es utilizar promesas para procesar el cuerpo de la petición.</w:t>
      </w:r>
    </w:p>
    <w:p w:rsidR="00E27DED" w:rsidRDefault="00E27DED" w:rsidP="00337A86"/>
    <w:p w:rsidR="006844B2" w:rsidRDefault="0066130C" w:rsidP="00B5654A">
      <w:pPr>
        <w:pStyle w:val="Level4"/>
      </w:pPr>
      <w:r>
        <w:rPr>
          <w:noProof/>
          <w:lang w:eastAsia="es-ES"/>
        </w:rPr>
        <w:drawing>
          <wp:anchor distT="0" distB="0" distL="114300" distR="114300" simplePos="0" relativeHeight="251762176" behindDoc="0" locked="0" layoutInCell="1" allowOverlap="1" wp14:anchorId="51F98BA7" wp14:editId="6D6F650D">
            <wp:simplePos x="0" y="0"/>
            <wp:positionH relativeFrom="column">
              <wp:posOffset>3783330</wp:posOffset>
            </wp:positionH>
            <wp:positionV relativeFrom="paragraph">
              <wp:posOffset>166370</wp:posOffset>
            </wp:positionV>
            <wp:extent cx="1257935" cy="1259840"/>
            <wp:effectExtent l="76200" t="76200" r="75565" b="92710"/>
            <wp:wrapSquare wrapText="bothSides"/>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Perf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57935" cy="1259840"/>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00742593">
        <w:rPr>
          <w:noProof/>
          <w:lang w:eastAsia="es-ES"/>
        </w:rPr>
        <w:drawing>
          <wp:anchor distT="0" distB="0" distL="114300" distR="114300" simplePos="0" relativeHeight="251760128" behindDoc="0" locked="0" layoutInCell="1" allowOverlap="1" wp14:anchorId="2A9F6AD3" wp14:editId="40D1F6E5">
            <wp:simplePos x="0" y="0"/>
            <wp:positionH relativeFrom="column">
              <wp:posOffset>5200650</wp:posOffset>
            </wp:positionH>
            <wp:positionV relativeFrom="paragraph">
              <wp:posOffset>158115</wp:posOffset>
            </wp:positionV>
            <wp:extent cx="1257300" cy="1259205"/>
            <wp:effectExtent l="0" t="0" r="0" b="0"/>
            <wp:wrapSquare wrapText="bothSides"/>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Perf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57300"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798">
        <w:t xml:space="preserve">No se puede modificar imagen de </w:t>
      </w:r>
      <w:r w:rsidR="00063428">
        <w:t>perfil</w:t>
      </w:r>
    </w:p>
    <w:p w:rsidR="00792798" w:rsidRDefault="00792798" w:rsidP="00337A86">
      <w:r>
        <w:t xml:space="preserve">A la hora de mostrar la foto de perfil del usuario de google quiero modificarla para redondear los bordes o que se muestre con forma circular. A pesar de crear una capa para establecer como background que solo permita ver la forma deseada, la clase DescargarImagen </w:t>
      </w:r>
      <w:r w:rsidR="00C83B4A">
        <w:t>restaura los atributos a los por defecto cuando se actualiza la imagen y se tal y como se obtiene de los servidores de Google.</w:t>
      </w:r>
    </w:p>
    <w:p w:rsidR="009F1702" w:rsidRPr="00792798" w:rsidRDefault="009F1702" w:rsidP="00337A86"/>
    <w:p w:rsidR="00C83B4A" w:rsidRDefault="00E7429B" w:rsidP="00B5654A">
      <w:pPr>
        <w:pStyle w:val="Level4"/>
      </w:pPr>
      <w:r>
        <w:rPr>
          <w:noProof/>
          <w:lang w:eastAsia="es-ES"/>
        </w:rPr>
        <w:drawing>
          <wp:anchor distT="0" distB="0" distL="114300" distR="114300" simplePos="0" relativeHeight="251763200" behindDoc="0" locked="0" layoutInCell="1" allowOverlap="1" wp14:anchorId="047C2070" wp14:editId="28F52CA6">
            <wp:simplePos x="0" y="0"/>
            <wp:positionH relativeFrom="column">
              <wp:posOffset>11430</wp:posOffset>
            </wp:positionH>
            <wp:positionV relativeFrom="paragraph">
              <wp:posOffset>18415</wp:posOffset>
            </wp:positionV>
            <wp:extent cx="1079500" cy="1079500"/>
            <wp:effectExtent l="0" t="0" r="6350" b="6350"/>
            <wp:wrapSquare wrapText="bothSides"/>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untu.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14:sizeRelH relativeFrom="page">
              <wp14:pctWidth>0</wp14:pctWidth>
            </wp14:sizeRelH>
            <wp14:sizeRelV relativeFrom="page">
              <wp14:pctHeight>0</wp14:pctHeight>
            </wp14:sizeRelV>
          </wp:anchor>
        </w:drawing>
      </w:r>
      <w:r w:rsidR="00C83B4A">
        <w:t>Problemas de red en Ubuntu Server</w:t>
      </w:r>
      <w:r w:rsidR="009F1702">
        <w:t xml:space="preserve"> [SOLUCIONADO]</w:t>
      </w:r>
    </w:p>
    <w:p w:rsidR="00C83B4A" w:rsidRDefault="00C83B4A" w:rsidP="00337A86">
      <w:r>
        <w:t xml:space="preserve">Al tratarse de un sistema operativo destinado a funcionar como servidor viene sin ninguna configuración previa. Ubuntu no detecta la red conectada mediante el cable Ethernet ni </w:t>
      </w:r>
      <w:r w:rsidR="009F1702">
        <w:t>es</w:t>
      </w:r>
      <w:r>
        <w:t xml:space="preserve"> capaz de crear una red local. No se </w:t>
      </w:r>
      <w:r w:rsidR="009F1702">
        <w:t>puede</w:t>
      </w:r>
      <w:r>
        <w:t xml:space="preserve"> acceder a l</w:t>
      </w:r>
      <w:r w:rsidR="009F1702">
        <w:t>a base de datos ni al servidor, ni</w:t>
      </w:r>
      <w:r>
        <w:t xml:space="preserve"> desde internet, </w:t>
      </w:r>
      <w:r w:rsidR="009F1702">
        <w:t>red local o localhost. La solución es cambiar el sistema operativo por la última versión de Raspbian.</w:t>
      </w:r>
    </w:p>
    <w:p w:rsidR="009F1702" w:rsidRDefault="009F1702" w:rsidP="00337A86"/>
    <w:p w:rsidR="0066130C" w:rsidRDefault="0066130C" w:rsidP="00337A86"/>
    <w:p w:rsidR="0066130C" w:rsidRDefault="0066130C" w:rsidP="00337A86"/>
    <w:p w:rsidR="006844B2" w:rsidRDefault="009F1702" w:rsidP="00B5654A">
      <w:pPr>
        <w:pStyle w:val="Level4"/>
      </w:pPr>
      <w:r>
        <w:lastRenderedPageBreak/>
        <w:t>Dotenv no es capaz de recuperar las credenciales de la base de datos [SOLUCIONADO]</w:t>
      </w:r>
    </w:p>
    <w:p w:rsidR="009F1702" w:rsidRPr="009F1702" w:rsidRDefault="009F1702" w:rsidP="00337A86">
      <w:r>
        <w:t>El paquete dotenv lanza un error al intentar recuperar las credenciales de uno de los usuarios de la base de datos. El generador de contraseñas usado para los usuarios utiliza caracteres especiales no permitidos por dotenv. La solución es cambiar la contraseña por otra que no utilice los caracteres reservados</w:t>
      </w:r>
      <w:r>
        <w:rPr>
          <w:u w:val="single"/>
        </w:rPr>
        <w:t>.</w:t>
      </w:r>
    </w:p>
    <w:p w:rsidR="009F1702" w:rsidRDefault="00E7429B" w:rsidP="00337A86">
      <w:r>
        <w:rPr>
          <w:noProof/>
          <w:lang w:eastAsia="es-ES"/>
        </w:rPr>
        <w:drawing>
          <wp:anchor distT="0" distB="0" distL="114300" distR="114300" simplePos="0" relativeHeight="251765248" behindDoc="0" locked="0" layoutInCell="1" allowOverlap="1" wp14:anchorId="49B9BD81" wp14:editId="75A7CD96">
            <wp:simplePos x="0" y="0"/>
            <wp:positionH relativeFrom="column">
              <wp:posOffset>3135630</wp:posOffset>
            </wp:positionH>
            <wp:positionV relativeFrom="paragraph">
              <wp:posOffset>130175</wp:posOffset>
            </wp:positionV>
            <wp:extent cx="3444240" cy="1276985"/>
            <wp:effectExtent l="0" t="0" r="3810" b="0"/>
            <wp:wrapSquare wrapText="bothSides"/>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sas.png"/>
                    <pic:cNvPicPr/>
                  </pic:nvPicPr>
                  <pic:blipFill>
                    <a:blip r:embed="rId31">
                      <a:extLst>
                        <a:ext uri="{28A0092B-C50C-407E-A947-70E740481C1C}">
                          <a14:useLocalDpi xmlns:a14="http://schemas.microsoft.com/office/drawing/2010/main" val="0"/>
                        </a:ext>
                      </a:extLst>
                    </a:blip>
                    <a:stretch>
                      <a:fillRect/>
                    </a:stretch>
                  </pic:blipFill>
                  <pic:spPr>
                    <a:xfrm>
                      <a:off x="0" y="0"/>
                      <a:ext cx="3444240" cy="1276985"/>
                    </a:xfrm>
                    <a:prstGeom prst="rect">
                      <a:avLst/>
                    </a:prstGeom>
                  </pic:spPr>
                </pic:pic>
              </a:graphicData>
            </a:graphic>
            <wp14:sizeRelH relativeFrom="page">
              <wp14:pctWidth>0</wp14:pctWidth>
            </wp14:sizeRelH>
            <wp14:sizeRelV relativeFrom="page">
              <wp14:pctHeight>0</wp14:pctHeight>
            </wp14:sizeRelV>
          </wp:anchor>
        </w:drawing>
      </w:r>
    </w:p>
    <w:p w:rsidR="006844B2" w:rsidRDefault="006844B2" w:rsidP="00B5654A">
      <w:pPr>
        <w:pStyle w:val="Level4"/>
      </w:pPr>
      <w:r>
        <w:t xml:space="preserve">Promesas no </w:t>
      </w:r>
      <w:r w:rsidR="00F23049">
        <w:t>extraídas</w:t>
      </w:r>
      <w:r>
        <w:t xml:space="preserve"> a funciones</w:t>
      </w:r>
    </w:p>
    <w:p w:rsidR="00C42C04" w:rsidRDefault="00C42C04" w:rsidP="00337A86">
      <w:r>
        <w:t>Al ejecutar el servidor después de refactorizar código a funciones, las promesas extraídas devuelven ‘&lt;pending&gt;’ en lugar del valor de la variable. Sin resolver. La solución temporal es deshacer los cambios.</w:t>
      </w:r>
    </w:p>
    <w:p w:rsidR="00F23049" w:rsidRDefault="00F23049" w:rsidP="00337A86"/>
    <w:p w:rsidR="00DA6864" w:rsidRDefault="00DA6864" w:rsidP="00B5654A">
      <w:pPr>
        <w:pStyle w:val="Level4"/>
      </w:pPr>
      <w:r>
        <w:t>Librería rpio no permite iniciar el servidor</w:t>
      </w:r>
    </w:p>
    <w:p w:rsidR="00DA6864" w:rsidRDefault="00DA6864" w:rsidP="00337A86">
      <w:r>
        <w:t xml:space="preserve">Una de las dependencias de la librería rpio tiene un problema de compatibilidad con la versión de </w:t>
      </w:r>
      <w:r w:rsidR="006452D4">
        <w:t>Node</w:t>
      </w:r>
      <w:r>
        <w:t xml:space="preserve"> o del sistema operativo. A pesar de la versatilidad de la librería y de  haber implementado todas las funcionalidades necesarias  la solución es usar la librería gpio en su lugar y </w:t>
      </w:r>
      <w:r w:rsidR="00F23049">
        <w:t>adaptar el código.</w:t>
      </w:r>
    </w:p>
    <w:p w:rsidR="00F23049" w:rsidRDefault="00F23049" w:rsidP="00337A86"/>
    <w:p w:rsidR="006844B2" w:rsidRDefault="00C26CA0" w:rsidP="00B5654A">
      <w:pPr>
        <w:pStyle w:val="Level4"/>
      </w:pPr>
      <w:r>
        <w:rPr>
          <w:noProof/>
          <w:lang w:eastAsia="es-ES"/>
        </w:rPr>
        <w:drawing>
          <wp:anchor distT="0" distB="0" distL="114300" distR="114300" simplePos="0" relativeHeight="251767296" behindDoc="0" locked="0" layoutInCell="1" allowOverlap="1" wp14:anchorId="7B469456" wp14:editId="5DB59BFB">
            <wp:simplePos x="0" y="0"/>
            <wp:positionH relativeFrom="column">
              <wp:posOffset>156210</wp:posOffset>
            </wp:positionH>
            <wp:positionV relativeFrom="paragraph">
              <wp:posOffset>20320</wp:posOffset>
            </wp:positionV>
            <wp:extent cx="1252855" cy="1600200"/>
            <wp:effectExtent l="0" t="0" r="4445" b="0"/>
            <wp:wrapSquare wrapText="bothSides"/>
            <wp:docPr id="3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push.png"/>
                    <pic:cNvPicPr/>
                  </pic:nvPicPr>
                  <pic:blipFill rotWithShape="1">
                    <a:blip r:embed="rId32" cstate="print">
                      <a:extLst>
                        <a:ext uri="{28A0092B-C50C-407E-A947-70E740481C1C}">
                          <a14:useLocalDpi xmlns:a14="http://schemas.microsoft.com/office/drawing/2010/main" val="0"/>
                        </a:ext>
                      </a:extLst>
                    </a:blip>
                    <a:srcRect l="-1" r="-4409"/>
                    <a:stretch/>
                  </pic:blipFill>
                  <pic:spPr bwMode="auto">
                    <a:xfrm>
                      <a:off x="0" y="0"/>
                      <a:ext cx="1252855"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2CA7">
        <w:t>No se puede hacer push a</w:t>
      </w:r>
      <w:r w:rsidR="006844B2">
        <w:t xml:space="preserve"> </w:t>
      </w:r>
      <w:r w:rsidR="00F23049">
        <w:t>G</w:t>
      </w:r>
      <w:r w:rsidR="006844B2">
        <w:t>it</w:t>
      </w:r>
      <w:r w:rsidR="00F23049">
        <w:t>Hub</w:t>
      </w:r>
      <w:r w:rsidR="00FC4CD3">
        <w:t xml:space="preserve"> [SOLUCIONADO]</w:t>
      </w:r>
    </w:p>
    <w:p w:rsidR="00FC4CD3" w:rsidRDefault="00F23049" w:rsidP="00337A86">
      <w:r>
        <w:t xml:space="preserve">Tras hacer un push a GitHub y arreglar un pequeño error con un ammend el repositorio devuelve el mensaje ‘Local repository not in sync’ cuando se intenta actualizar. Resulta que al </w:t>
      </w:r>
      <w:r w:rsidR="00FC4CD3">
        <w:t>sobrescribir</w:t>
      </w:r>
      <w:r>
        <w:t xml:space="preserve"> el último commit con el ammend GitHub detecta que la versión local y el servidor no contienen los mismos datos, puesto que el identificador del commit es</w:t>
      </w:r>
      <w:r w:rsidR="00FC4CD3">
        <w:t xml:space="preserve"> el mismo pero el contenido no. Hay varias posibles soluciones:</w:t>
      </w:r>
    </w:p>
    <w:p w:rsidR="00F23049" w:rsidRDefault="00FC4CD3" w:rsidP="00337A86">
      <w:pPr>
        <w:pStyle w:val="Prrafodelista"/>
        <w:numPr>
          <w:ilvl w:val="0"/>
          <w:numId w:val="22"/>
        </w:numPr>
      </w:pPr>
      <w:r>
        <w:t>F</w:t>
      </w:r>
      <w:r w:rsidR="00F23049">
        <w:t>orzar el push desde la consola.</w:t>
      </w:r>
      <w:r>
        <w:t xml:space="preserve"> [ELEGIDA]</w:t>
      </w:r>
    </w:p>
    <w:p w:rsidR="00FC4CD3" w:rsidRDefault="00FC4CD3" w:rsidP="00337A86">
      <w:pPr>
        <w:pStyle w:val="Prrafodelista"/>
        <w:numPr>
          <w:ilvl w:val="0"/>
          <w:numId w:val="22"/>
        </w:numPr>
      </w:pPr>
      <w:r>
        <w:t>Hacer un commit normal en lugar de un ammend.</w:t>
      </w:r>
    </w:p>
    <w:p w:rsidR="00F23049" w:rsidRDefault="00F23049" w:rsidP="00337A86"/>
    <w:p w:rsidR="00F23049" w:rsidRDefault="00A22CA7" w:rsidP="00B5654A">
      <w:pPr>
        <w:pStyle w:val="Level4"/>
      </w:pPr>
      <w:r>
        <w:t>Cuenta</w:t>
      </w:r>
      <w:r w:rsidR="00F23049">
        <w:t xml:space="preserve"> Git</w:t>
      </w:r>
      <w:r>
        <w:t xml:space="preserve"> no autorizada </w:t>
      </w:r>
      <w:r w:rsidR="00FC4CD3">
        <w:t>[SOLUCIONADO]</w:t>
      </w:r>
    </w:p>
    <w:p w:rsidR="00F23049" w:rsidRDefault="00FC4CD3" w:rsidP="00337A86">
      <w:r>
        <w:t>Al intentar hacer un push para solucionar el problema anterior</w:t>
      </w:r>
      <w:r w:rsidR="00C42C04">
        <w:t>,</w:t>
      </w:r>
      <w:r>
        <w:t xml:space="preserve"> GitHub rechaza la conexión puesto que se está usando una cuenta no autorizada desde la que se inició sesión previamente. Hay dos posibles soluciones</w:t>
      </w:r>
      <w:r w:rsidR="00C42C04">
        <w:t>:</w:t>
      </w:r>
    </w:p>
    <w:p w:rsidR="00FC4CD3" w:rsidRDefault="00FC4CD3" w:rsidP="00337A86">
      <w:pPr>
        <w:pStyle w:val="Prrafodelista"/>
        <w:numPr>
          <w:ilvl w:val="0"/>
          <w:numId w:val="21"/>
        </w:numPr>
      </w:pPr>
      <w:r>
        <w:t>Autorizar la cuenta desde GitHub</w:t>
      </w:r>
      <w:r w:rsidR="00C42C04">
        <w:t>.</w:t>
      </w:r>
    </w:p>
    <w:p w:rsidR="00FC4CD3" w:rsidRDefault="00F74B06" w:rsidP="00337A86">
      <w:pPr>
        <w:pStyle w:val="Prrafodelista"/>
        <w:numPr>
          <w:ilvl w:val="0"/>
          <w:numId w:val="21"/>
        </w:numPr>
      </w:pPr>
      <w:r>
        <w:rPr>
          <w:noProof/>
          <w:lang w:eastAsia="es-ES"/>
        </w:rPr>
        <w:drawing>
          <wp:anchor distT="0" distB="0" distL="114300" distR="114300" simplePos="0" relativeHeight="251766272" behindDoc="0" locked="0" layoutInCell="1" allowOverlap="1" wp14:anchorId="720601B0" wp14:editId="6B7BBDD0">
            <wp:simplePos x="0" y="0"/>
            <wp:positionH relativeFrom="column">
              <wp:posOffset>3166110</wp:posOffset>
            </wp:positionH>
            <wp:positionV relativeFrom="paragraph">
              <wp:posOffset>545465</wp:posOffset>
            </wp:positionV>
            <wp:extent cx="3413760" cy="2072640"/>
            <wp:effectExtent l="0" t="0" r="0" b="3810"/>
            <wp:wrapSquare wrapText="bothSides"/>
            <wp:docPr id="3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gers.jpg"/>
                    <pic:cNvPicPr/>
                  </pic:nvPicPr>
                  <pic:blipFill rotWithShape="1">
                    <a:blip r:embed="rId33">
                      <a:extLst>
                        <a:ext uri="{28A0092B-C50C-407E-A947-70E740481C1C}">
                          <a14:useLocalDpi xmlns:a14="http://schemas.microsoft.com/office/drawing/2010/main" val="0"/>
                        </a:ext>
                      </a:extLst>
                    </a:blip>
                    <a:srcRect l="37427" t="17051" r="10176" b="26391"/>
                    <a:stretch/>
                  </pic:blipFill>
                  <pic:spPr bwMode="auto">
                    <a:xfrm>
                      <a:off x="0" y="0"/>
                      <a:ext cx="3413760" cy="207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4CD3">
        <w:t>Borrar las credenciales de git desde el administrador de credenciales de Windows (Panel de control/</w:t>
      </w:r>
      <w:r w:rsidR="00FC4CD3" w:rsidRPr="00FC4CD3">
        <w:t>Cuentas de usuario</w:t>
      </w:r>
      <w:r w:rsidR="00FC4CD3">
        <w:t>/</w:t>
      </w:r>
      <w:r w:rsidR="00FC4CD3" w:rsidRPr="00FC4CD3">
        <w:t>Administrador de credenciales</w:t>
      </w:r>
      <w:r w:rsidR="00FC4CD3">
        <w:t xml:space="preserve"> -&gt; Credenciales de Windows -&gt; git) e iniciar sesión de nuevo al hacer el push. [ELEGIDA]</w:t>
      </w:r>
    </w:p>
    <w:p w:rsidR="00C42C04" w:rsidRDefault="00C42C04" w:rsidP="00337A86">
      <w:pPr>
        <w:pStyle w:val="Prrafodelista"/>
      </w:pPr>
    </w:p>
    <w:p w:rsidR="00CE3791" w:rsidRDefault="00C42C04" w:rsidP="00B5654A">
      <w:pPr>
        <w:pStyle w:val="Level4"/>
      </w:pPr>
      <w:r>
        <w:t>No se puede comprobar la validez</w:t>
      </w:r>
      <w:r w:rsidR="00F83876">
        <w:t xml:space="preserve"> de un usuario en cada consulta [SOLUCIONADO]</w:t>
      </w:r>
    </w:p>
    <w:p w:rsidR="00F85618" w:rsidRDefault="00F83876" w:rsidP="00337A86">
      <w:r>
        <w:t>Para comprobar que la autorización de un usuario no ha vencido se iba a implementar un trigger que se ejecutase antes de cada select. Como los triggers no se p</w:t>
      </w:r>
      <w:r w:rsidR="00061354">
        <w:t>ueden ejecutar sobre select</w:t>
      </w:r>
      <w:r>
        <w:t>, la mejor opción es crear un procedimiento en la base de datos y llamarlo diariamente desde el servidor.</w:t>
      </w:r>
    </w:p>
    <w:p w:rsidR="00C106DA" w:rsidRDefault="00F85618" w:rsidP="00C26CA0">
      <w:pPr>
        <w:pStyle w:val="Level2"/>
        <w:ind w:left="0" w:firstLine="0"/>
      </w:pPr>
      <w:r>
        <w:br w:type="page"/>
      </w:r>
      <w:r w:rsidR="00CE3791">
        <w:lastRenderedPageBreak/>
        <w:t>3</w:t>
      </w:r>
      <w:r w:rsidR="00CE3791" w:rsidRPr="004508DE">
        <w:t>.</w:t>
      </w:r>
      <w:r w:rsidR="00CE3791">
        <w:t>4</w:t>
      </w:r>
      <w:r w:rsidR="00CE3791" w:rsidRPr="004508DE">
        <w:t xml:space="preserve">. </w:t>
      </w:r>
      <w:r w:rsidR="00CE3791">
        <w:t>Material empleado</w:t>
      </w:r>
    </w:p>
    <w:p w:rsidR="00E43911" w:rsidRPr="004508DE" w:rsidRDefault="00555FD9" w:rsidP="00337A86">
      <w:pPr>
        <w:pStyle w:val="Level3"/>
      </w:pPr>
      <w:r>
        <w:t>3.4.1. Hardware</w:t>
      </w:r>
    </w:p>
    <w:p w:rsidR="00063428" w:rsidRDefault="00063428" w:rsidP="00C72E79">
      <w:pPr>
        <w:pStyle w:val="Level4"/>
      </w:pPr>
      <w:r>
        <w:t>Raspberry</w:t>
      </w:r>
      <w:r w:rsidR="001D6697">
        <w:t xml:space="preserve"> Pi 3B+</w:t>
      </w:r>
    </w:p>
    <w:p w:rsidR="001D6697" w:rsidRDefault="001D6697" w:rsidP="001D6697">
      <w:r>
        <w:t>Es u</w:t>
      </w:r>
      <w:r w:rsidR="001B5BC7">
        <w:t>n</w:t>
      </w:r>
      <w:r>
        <w:t xml:space="preserve"> pequeño ordenador del tamaño de una tarjeta de crédito capaz de funcionar sin necesidad de componentes extra. Entre todas las versiones </w:t>
      </w:r>
      <w:r w:rsidR="00B56242">
        <w:t xml:space="preserve">de tamaño completo </w:t>
      </w:r>
      <w:r>
        <w:t>disponibles (</w:t>
      </w:r>
      <w:r w:rsidR="00B56242">
        <w:t>Ordenadas cronológicamente y por potencia: A, B, B+, 2B, 3A+, 3B, 3B+, 4B</w:t>
      </w:r>
      <w:r>
        <w:t>)</w:t>
      </w:r>
      <w:r w:rsidR="00B56242">
        <w:t xml:space="preserve"> se ha elegido la versión 3B+ para este proyecto por ser la más potente en el momento de compra, puesto que posteriormente se puso a la venta el modelo 4B. A pesar de ello, cualquier modelo posterior a la versión 3B debería de ser compatible y suficientemente potente para ejecutar el servidor. Todas las </w:t>
      </w:r>
      <w:r w:rsidR="00866C50">
        <w:t>Raspberry</w:t>
      </w:r>
      <w:r w:rsidR="00B56242">
        <w:t xml:space="preserve"> compatibles integran WiF</w:t>
      </w:r>
      <w:r w:rsidR="00866C50">
        <w:t>i</w:t>
      </w:r>
      <w:r w:rsidR="00B56242">
        <w:t>, Bluetooth y un puerto Ethernet</w:t>
      </w:r>
      <w:r w:rsidR="003E26AC">
        <w:t>.</w:t>
      </w:r>
      <w:r w:rsidR="00866C50">
        <w:t xml:space="preserve"> Todos los modelos utilizan una tarjeta micro SD para almacenar el sistema operativo y los datos de usuario.</w:t>
      </w:r>
    </w:p>
    <w:p w:rsidR="003E26AC" w:rsidRDefault="003E26AC" w:rsidP="001D6697"/>
    <w:tbl>
      <w:tblPr>
        <w:tblStyle w:val="Cuadrculaclara-nfasis1"/>
        <w:tblW w:w="0" w:type="auto"/>
        <w:tblInd w:w="108" w:type="dxa"/>
        <w:tblLook w:val="04A0" w:firstRow="1" w:lastRow="0" w:firstColumn="1" w:lastColumn="0" w:noHBand="0" w:noVBand="1"/>
      </w:tblPr>
      <w:tblGrid>
        <w:gridCol w:w="1074"/>
        <w:gridCol w:w="735"/>
        <w:gridCol w:w="1950"/>
        <w:gridCol w:w="1223"/>
        <w:gridCol w:w="1977"/>
        <w:gridCol w:w="1090"/>
        <w:gridCol w:w="1309"/>
        <w:gridCol w:w="927"/>
      </w:tblGrid>
      <w:tr w:rsidR="00914DEE" w:rsidRPr="004508DE" w:rsidTr="00866C50">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0" w:type="auto"/>
            <w:vAlign w:val="center"/>
          </w:tcPr>
          <w:p w:rsidR="00462251" w:rsidRPr="004508DE" w:rsidRDefault="00462251" w:rsidP="00866C50">
            <w:pPr>
              <w:jc w:val="center"/>
            </w:pPr>
            <w:r>
              <w:t>Versión</w:t>
            </w:r>
          </w:p>
        </w:tc>
        <w:tc>
          <w:tcPr>
            <w:tcW w:w="0" w:type="auto"/>
            <w:vAlign w:val="center"/>
          </w:tcPr>
          <w:p w:rsidR="00462251" w:rsidRPr="004508DE" w:rsidRDefault="00462251" w:rsidP="00866C50">
            <w:pPr>
              <w:jc w:val="center"/>
              <w:cnfStyle w:val="100000000000" w:firstRow="1" w:lastRow="0" w:firstColumn="0" w:lastColumn="0" w:oddVBand="0" w:evenVBand="0" w:oddHBand="0" w:evenHBand="0" w:firstRowFirstColumn="0" w:firstRowLastColumn="0" w:lastRowFirstColumn="0" w:lastRowLastColumn="0"/>
            </w:pPr>
            <w:r>
              <w:t>RAM</w:t>
            </w:r>
          </w:p>
        </w:tc>
        <w:tc>
          <w:tcPr>
            <w:tcW w:w="0" w:type="auto"/>
            <w:vAlign w:val="center"/>
          </w:tcPr>
          <w:p w:rsidR="00462251" w:rsidRPr="004508DE" w:rsidRDefault="00462251" w:rsidP="00866C50">
            <w:pPr>
              <w:jc w:val="center"/>
              <w:cnfStyle w:val="100000000000" w:firstRow="1" w:lastRow="0" w:firstColumn="0" w:lastColumn="0" w:oddVBand="0" w:evenVBand="0" w:oddHBand="0" w:evenHBand="0" w:firstRowFirstColumn="0" w:firstRowLastColumn="0" w:lastRowFirstColumn="0" w:lastRowLastColumn="0"/>
            </w:pPr>
            <w:r>
              <w:t>Procesador</w:t>
            </w:r>
          </w:p>
        </w:tc>
        <w:tc>
          <w:tcPr>
            <w:tcW w:w="0" w:type="auto"/>
            <w:vAlign w:val="center"/>
          </w:tcPr>
          <w:p w:rsidR="00462251" w:rsidRPr="004508DE" w:rsidRDefault="00462251" w:rsidP="00866C50">
            <w:pPr>
              <w:jc w:val="center"/>
              <w:cnfStyle w:val="100000000000" w:firstRow="1" w:lastRow="0" w:firstColumn="0" w:lastColumn="0" w:oddVBand="0" w:evenVBand="0" w:oddHBand="0" w:evenHBand="0" w:firstRowFirstColumn="0" w:firstRowLastColumn="0" w:lastRowFirstColumn="0" w:lastRowLastColumn="0"/>
            </w:pPr>
            <w:r>
              <w:t>USB</w:t>
            </w:r>
          </w:p>
        </w:tc>
        <w:tc>
          <w:tcPr>
            <w:tcW w:w="0" w:type="auto"/>
            <w:vAlign w:val="center"/>
          </w:tcPr>
          <w:p w:rsidR="00462251" w:rsidRDefault="00462251" w:rsidP="00866C50">
            <w:pPr>
              <w:jc w:val="center"/>
              <w:cnfStyle w:val="100000000000" w:firstRow="1" w:lastRow="0" w:firstColumn="0" w:lastColumn="0" w:oddVBand="0" w:evenVBand="0" w:oddHBand="0" w:evenHBand="0" w:firstRowFirstColumn="0" w:firstRowLastColumn="0" w:lastRowFirstColumn="0" w:lastRowLastColumn="0"/>
            </w:pPr>
            <w:r>
              <w:t>Ethernet</w:t>
            </w:r>
          </w:p>
        </w:tc>
        <w:tc>
          <w:tcPr>
            <w:tcW w:w="0" w:type="auto"/>
            <w:vAlign w:val="center"/>
          </w:tcPr>
          <w:p w:rsidR="00462251" w:rsidRDefault="00462251" w:rsidP="00866C50">
            <w:pPr>
              <w:jc w:val="center"/>
              <w:cnfStyle w:val="100000000000" w:firstRow="1" w:lastRow="0" w:firstColumn="0" w:lastColumn="0" w:oddVBand="0" w:evenVBand="0" w:oddHBand="0" w:evenHBand="0" w:firstRowFirstColumn="0" w:firstRowLastColumn="0" w:lastRowFirstColumn="0" w:lastRowLastColumn="0"/>
            </w:pPr>
            <w:r>
              <w:t>WiFi</w:t>
            </w:r>
          </w:p>
        </w:tc>
        <w:tc>
          <w:tcPr>
            <w:tcW w:w="0" w:type="auto"/>
            <w:vAlign w:val="center"/>
          </w:tcPr>
          <w:p w:rsidR="00462251" w:rsidRDefault="00462251" w:rsidP="00866C50">
            <w:pPr>
              <w:jc w:val="center"/>
              <w:cnfStyle w:val="100000000000" w:firstRow="1" w:lastRow="0" w:firstColumn="0" w:lastColumn="0" w:oddVBand="0" w:evenVBand="0" w:oddHBand="0" w:evenHBand="0" w:firstRowFirstColumn="0" w:firstRowLastColumn="0" w:lastRowFirstColumn="0" w:lastRowLastColumn="0"/>
            </w:pPr>
            <w:r>
              <w:t>Bluetooth</w:t>
            </w:r>
          </w:p>
        </w:tc>
        <w:tc>
          <w:tcPr>
            <w:tcW w:w="0" w:type="auto"/>
            <w:vAlign w:val="center"/>
          </w:tcPr>
          <w:p w:rsidR="00462251" w:rsidRPr="00F87441" w:rsidRDefault="00462251" w:rsidP="00866C50">
            <w:pPr>
              <w:jc w:val="center"/>
              <w:cnfStyle w:val="100000000000" w:firstRow="1" w:lastRow="0" w:firstColumn="0" w:lastColumn="0" w:oddVBand="0" w:evenVBand="0" w:oddHBand="0" w:evenHBand="0" w:firstRowFirstColumn="0" w:firstRowLastColumn="0" w:lastRowFirstColumn="0" w:lastRowLastColumn="0"/>
            </w:pPr>
            <w:r>
              <w:t>Precio</w:t>
            </w:r>
          </w:p>
        </w:tc>
      </w:tr>
      <w:tr w:rsidR="00914DEE" w:rsidRPr="004508DE" w:rsidTr="00866C5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vAlign w:val="center"/>
          </w:tcPr>
          <w:p w:rsidR="00462251" w:rsidRPr="004508DE" w:rsidRDefault="00462251" w:rsidP="00866C50">
            <w:pPr>
              <w:jc w:val="center"/>
            </w:pPr>
            <w:r>
              <w:t>3 B</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1 Gb</w:t>
            </w:r>
          </w:p>
        </w:tc>
        <w:tc>
          <w:tcPr>
            <w:tcW w:w="0" w:type="auto"/>
            <w:vAlign w:val="center"/>
          </w:tcPr>
          <w:p w:rsidR="00462251" w:rsidRDefault="00462251" w:rsidP="00866C50">
            <w:pPr>
              <w:jc w:val="center"/>
              <w:cnfStyle w:val="000000100000" w:firstRow="0" w:lastRow="0" w:firstColumn="0" w:lastColumn="0" w:oddVBand="0" w:evenVBand="0" w:oddHBand="1" w:evenHBand="0" w:firstRowFirstColumn="0" w:firstRowLastColumn="0" w:lastRowFirstColumn="0" w:lastRowLastColumn="0"/>
            </w:pPr>
            <w:r>
              <w:t>1.2 GHz 64-bit</w:t>
            </w:r>
          </w:p>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ARM Cortex A53</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4 USB 2.0</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10/100Mbps</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802.11n</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4.1</w:t>
            </w:r>
          </w:p>
        </w:tc>
        <w:tc>
          <w:tcPr>
            <w:tcW w:w="0" w:type="auto"/>
            <w:vAlign w:val="center"/>
          </w:tcPr>
          <w:p w:rsidR="00462251" w:rsidRPr="004508DE" w:rsidRDefault="00F87441" w:rsidP="00866C50">
            <w:pPr>
              <w:jc w:val="center"/>
              <w:cnfStyle w:val="000000100000" w:firstRow="0" w:lastRow="0" w:firstColumn="0" w:lastColumn="0" w:oddVBand="0" w:evenVBand="0" w:oddHBand="1" w:evenHBand="0" w:firstRowFirstColumn="0" w:firstRowLastColumn="0" w:lastRowFirstColumn="0" w:lastRowLastColumn="0"/>
            </w:pPr>
            <w:r>
              <w:t>37€</w:t>
            </w:r>
          </w:p>
        </w:tc>
      </w:tr>
      <w:tr w:rsidR="00866C50" w:rsidRPr="004508DE" w:rsidTr="00866C5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vAlign w:val="center"/>
          </w:tcPr>
          <w:p w:rsidR="00462251" w:rsidRPr="004508DE" w:rsidRDefault="00462251" w:rsidP="00866C50">
            <w:pPr>
              <w:jc w:val="center"/>
            </w:pPr>
            <w:r>
              <w:t>3 B+</w:t>
            </w:r>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1 GB</w:t>
            </w:r>
          </w:p>
        </w:tc>
        <w:tc>
          <w:tcPr>
            <w:tcW w:w="0" w:type="auto"/>
            <w:vAlign w:val="center"/>
          </w:tcPr>
          <w:p w:rsidR="00462251" w:rsidRDefault="00462251" w:rsidP="00866C50">
            <w:pPr>
              <w:jc w:val="center"/>
              <w:cnfStyle w:val="000000010000" w:firstRow="0" w:lastRow="0" w:firstColumn="0" w:lastColumn="0" w:oddVBand="0" w:evenVBand="0" w:oddHBand="0" w:evenHBand="1" w:firstRowFirstColumn="0" w:firstRowLastColumn="0" w:lastRowFirstColumn="0" w:lastRowLastColumn="0"/>
            </w:pPr>
            <w:r>
              <w:t>1.4 GHz 64-bit</w:t>
            </w:r>
          </w:p>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ARM Cortex A53</w:t>
            </w:r>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4 USB 2.0</w:t>
            </w:r>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300Mbps/PoE</w:t>
            </w:r>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802.11ac</w:t>
            </w:r>
          </w:p>
        </w:tc>
        <w:tc>
          <w:tcPr>
            <w:tcW w:w="0" w:type="auto"/>
            <w:vAlign w:val="center"/>
          </w:tcPr>
          <w:p w:rsidR="00462251" w:rsidRPr="004508DE" w:rsidRDefault="00462251" w:rsidP="00866C50">
            <w:pPr>
              <w:jc w:val="center"/>
              <w:cnfStyle w:val="000000010000" w:firstRow="0" w:lastRow="0" w:firstColumn="0" w:lastColumn="0" w:oddVBand="0" w:evenVBand="0" w:oddHBand="0" w:evenHBand="1" w:firstRowFirstColumn="0" w:firstRowLastColumn="0" w:lastRowFirstColumn="0" w:lastRowLastColumn="0"/>
            </w:pPr>
            <w:r>
              <w:t>4.2</w:t>
            </w:r>
          </w:p>
        </w:tc>
        <w:tc>
          <w:tcPr>
            <w:tcW w:w="0" w:type="auto"/>
            <w:vAlign w:val="center"/>
          </w:tcPr>
          <w:p w:rsidR="00462251" w:rsidRPr="004508DE" w:rsidRDefault="00F87441" w:rsidP="00866C50">
            <w:pPr>
              <w:jc w:val="center"/>
              <w:cnfStyle w:val="000000010000" w:firstRow="0" w:lastRow="0" w:firstColumn="0" w:lastColumn="0" w:oddVBand="0" w:evenVBand="0" w:oddHBand="0" w:evenHBand="1" w:firstRowFirstColumn="0" w:firstRowLastColumn="0" w:lastRowFirstColumn="0" w:lastRowLastColumn="0"/>
            </w:pPr>
            <w:r>
              <w:t>44€</w:t>
            </w:r>
          </w:p>
        </w:tc>
      </w:tr>
      <w:tr w:rsidR="00914DEE" w:rsidRPr="004508DE" w:rsidTr="00866C5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0" w:type="auto"/>
            <w:vAlign w:val="center"/>
          </w:tcPr>
          <w:p w:rsidR="00462251" w:rsidRPr="004508DE" w:rsidRDefault="00462251" w:rsidP="00866C50">
            <w:pPr>
              <w:jc w:val="center"/>
            </w:pPr>
            <w:r>
              <w:t>4 B</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4 GB</w:t>
            </w:r>
          </w:p>
        </w:tc>
        <w:tc>
          <w:tcPr>
            <w:tcW w:w="0" w:type="auto"/>
            <w:vAlign w:val="center"/>
          </w:tcPr>
          <w:p w:rsidR="00462251" w:rsidRDefault="00462251" w:rsidP="00866C50">
            <w:pPr>
              <w:jc w:val="center"/>
              <w:cnfStyle w:val="000000100000" w:firstRow="0" w:lastRow="0" w:firstColumn="0" w:lastColumn="0" w:oddVBand="0" w:evenVBand="0" w:oddHBand="1" w:evenHBand="0" w:firstRowFirstColumn="0" w:firstRowLastColumn="0" w:lastRowFirstColumn="0" w:lastRowLastColumn="0"/>
            </w:pPr>
            <w:r>
              <w:t>1.5 GHz 64-bit</w:t>
            </w:r>
          </w:p>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ARM Cortex A72</w:t>
            </w:r>
          </w:p>
        </w:tc>
        <w:tc>
          <w:tcPr>
            <w:tcW w:w="0" w:type="auto"/>
            <w:vAlign w:val="center"/>
          </w:tcPr>
          <w:p w:rsidR="00462251" w:rsidRDefault="00462251" w:rsidP="00866C50">
            <w:pPr>
              <w:jc w:val="center"/>
              <w:cnfStyle w:val="000000100000" w:firstRow="0" w:lastRow="0" w:firstColumn="0" w:lastColumn="0" w:oddVBand="0" w:evenVBand="0" w:oddHBand="1" w:evenHBand="0" w:firstRowFirstColumn="0" w:firstRowLastColumn="0" w:lastRowFirstColumn="0" w:lastRowLastColumn="0"/>
            </w:pPr>
            <w:r>
              <w:t>2 USB 2.0</w:t>
            </w:r>
          </w:p>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2 USB 3.0</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10/100/1000Mbps</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802.11ac</w:t>
            </w:r>
          </w:p>
        </w:tc>
        <w:tc>
          <w:tcPr>
            <w:tcW w:w="0" w:type="auto"/>
            <w:vAlign w:val="center"/>
          </w:tcPr>
          <w:p w:rsidR="00462251" w:rsidRPr="004508DE" w:rsidRDefault="00462251" w:rsidP="00866C50">
            <w:pPr>
              <w:jc w:val="center"/>
              <w:cnfStyle w:val="000000100000" w:firstRow="0" w:lastRow="0" w:firstColumn="0" w:lastColumn="0" w:oddVBand="0" w:evenVBand="0" w:oddHBand="1" w:evenHBand="0" w:firstRowFirstColumn="0" w:firstRowLastColumn="0" w:lastRowFirstColumn="0" w:lastRowLastColumn="0"/>
            </w:pPr>
            <w:r>
              <w:t>5.0</w:t>
            </w:r>
          </w:p>
        </w:tc>
        <w:tc>
          <w:tcPr>
            <w:tcW w:w="0" w:type="auto"/>
            <w:vAlign w:val="center"/>
          </w:tcPr>
          <w:p w:rsidR="00462251" w:rsidRPr="004508DE" w:rsidRDefault="00F87441" w:rsidP="00866C50">
            <w:pPr>
              <w:jc w:val="center"/>
              <w:cnfStyle w:val="000000100000" w:firstRow="0" w:lastRow="0" w:firstColumn="0" w:lastColumn="0" w:oddVBand="0" w:evenVBand="0" w:oddHBand="1" w:evenHBand="0" w:firstRowFirstColumn="0" w:firstRowLastColumn="0" w:lastRowFirstColumn="0" w:lastRowLastColumn="0"/>
            </w:pPr>
            <w:r>
              <w:t>64€</w:t>
            </w:r>
          </w:p>
        </w:tc>
      </w:tr>
    </w:tbl>
    <w:p w:rsidR="001D6697" w:rsidRDefault="001D6697" w:rsidP="00337A86"/>
    <w:p w:rsidR="00B10DED" w:rsidRDefault="004D5BB0" w:rsidP="00C72E79">
      <w:pPr>
        <w:pStyle w:val="Level4"/>
      </w:pPr>
      <w:r>
        <w:t>Módulo de R</w:t>
      </w:r>
      <w:r w:rsidR="00B10DED">
        <w:t>elé</w:t>
      </w:r>
      <w:r>
        <w:t xml:space="preserve"> KY-019</w:t>
      </w:r>
    </w:p>
    <w:p w:rsidR="001B5BC7" w:rsidRDefault="00914DEE" w:rsidP="00337A86">
      <w:r>
        <w:rPr>
          <w:noProof/>
          <w:lang w:eastAsia="es-ES"/>
        </w:rPr>
        <w:drawing>
          <wp:anchor distT="0" distB="0" distL="114300" distR="114300" simplePos="0" relativeHeight="251753984" behindDoc="0" locked="0" layoutInCell="1" allowOverlap="1" wp14:anchorId="25CFE795" wp14:editId="33F3FE25">
            <wp:simplePos x="0" y="0"/>
            <wp:positionH relativeFrom="column">
              <wp:posOffset>3314700</wp:posOffset>
            </wp:positionH>
            <wp:positionV relativeFrom="paragraph">
              <wp:posOffset>130810</wp:posOffset>
            </wp:positionV>
            <wp:extent cx="3276600" cy="1479550"/>
            <wp:effectExtent l="0" t="0" r="0" b="6350"/>
            <wp:wrapSquare wrapText="bothSides"/>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_estados.jpg"/>
                    <pic:cNvPicPr/>
                  </pic:nvPicPr>
                  <pic:blipFill>
                    <a:blip r:embed="rId34">
                      <a:extLst>
                        <a:ext uri="{28A0092B-C50C-407E-A947-70E740481C1C}">
                          <a14:useLocalDpi xmlns:a14="http://schemas.microsoft.com/office/drawing/2010/main" val="0"/>
                        </a:ext>
                      </a:extLst>
                    </a:blip>
                    <a:stretch>
                      <a:fillRect/>
                    </a:stretch>
                  </pic:blipFill>
                  <pic:spPr>
                    <a:xfrm>
                      <a:off x="0" y="0"/>
                      <a:ext cx="3276600" cy="1479550"/>
                    </a:xfrm>
                    <a:prstGeom prst="rect">
                      <a:avLst/>
                    </a:prstGeom>
                  </pic:spPr>
                </pic:pic>
              </a:graphicData>
            </a:graphic>
            <wp14:sizeRelH relativeFrom="page">
              <wp14:pctWidth>0</wp14:pctWidth>
            </wp14:sizeRelH>
            <wp14:sizeRelV relativeFrom="page">
              <wp14:pctHeight>0</wp14:pctHeight>
            </wp14:sizeRelV>
          </wp:anchor>
        </w:drawing>
      </w:r>
      <w:r w:rsidR="001B5BC7">
        <w:t>Es un módulo que acepta una señal de bajo nivel y la amplifica para accionar un relé de 5V. Este módulo permite accionar un circuito de un máximo de 10A a 250V o 15A a 125V. En este proyecto no se necesita tanta potencia, sin embargo es compartir el potencial neutro (GND) necesario para accionar el circuito con un transistor dañaría en mando de garaje. Dando corriente al relé se genera un campo magnético que mueve un contacto interno, cerrando el circuito.</w:t>
      </w:r>
    </w:p>
    <w:p w:rsidR="00866C50" w:rsidRDefault="00866C50" w:rsidP="00337A86"/>
    <w:p w:rsidR="00B10DED" w:rsidRDefault="0036333C" w:rsidP="00C72E79">
      <w:pPr>
        <w:pStyle w:val="Level4"/>
      </w:pPr>
      <w:r>
        <w:rPr>
          <w:noProof/>
          <w:lang w:eastAsia="es-ES"/>
        </w:rPr>
        <w:drawing>
          <wp:anchor distT="0" distB="0" distL="114300" distR="114300" simplePos="0" relativeHeight="251755008" behindDoc="0" locked="0" layoutInCell="1" allowOverlap="1" wp14:anchorId="1722A8AA" wp14:editId="27AD3B74">
            <wp:simplePos x="0" y="0"/>
            <wp:positionH relativeFrom="column">
              <wp:posOffset>-36195</wp:posOffset>
            </wp:positionH>
            <wp:positionV relativeFrom="paragraph">
              <wp:posOffset>36195</wp:posOffset>
            </wp:positionV>
            <wp:extent cx="1837055" cy="1778000"/>
            <wp:effectExtent l="0" t="0" r="0" b="0"/>
            <wp:wrapSquare wrapText="bothSides"/>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_fis.jpg"/>
                    <pic:cNvPicPr/>
                  </pic:nvPicPr>
                  <pic:blipFill rotWithShape="1">
                    <a:blip r:embed="rId35" cstate="print">
                      <a:extLst>
                        <a:ext uri="{28A0092B-C50C-407E-A947-70E740481C1C}">
                          <a14:useLocalDpi xmlns:a14="http://schemas.microsoft.com/office/drawing/2010/main" val="0"/>
                        </a:ext>
                      </a:extLst>
                    </a:blip>
                    <a:srcRect r="-3334"/>
                    <a:stretch/>
                  </pic:blipFill>
                  <pic:spPr bwMode="auto">
                    <a:xfrm>
                      <a:off x="0" y="0"/>
                      <a:ext cx="1837055"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0DED">
        <w:t>Led</w:t>
      </w:r>
      <w:r w:rsidR="00914DEE">
        <w:t xml:space="preserve"> (opcional)</w:t>
      </w:r>
    </w:p>
    <w:p w:rsidR="00C72E79" w:rsidRDefault="00914DEE" w:rsidP="00337A86">
      <w:r>
        <w:t xml:space="preserve">Un pequeño piloto luminoso que se ilumina al abrir la puerta de garaje. Para conectar un led a un circuito eléctrico hay que saber que es un componente con polaridad. A diferencia de las resistencias o los inductores depende de la </w:t>
      </w:r>
      <w:r w:rsidR="006452D4">
        <w:t>orientación</w:t>
      </w:r>
      <w:r>
        <w:t xml:space="preserve"> en la que se instala para su funcionamiento. Comúnmente los leds tienen una patilla más corta que indica en contacto negativo, sino se puede identificar este contacto mirando la cabeza. En su interior podemos observar que uno de los contactos, el ánodo, es m</w:t>
      </w:r>
      <w:r w:rsidR="0036333C">
        <w:t>á</w:t>
      </w:r>
      <w:r>
        <w:t>s grande</w:t>
      </w:r>
      <w:r w:rsidR="0036333C">
        <w:t>. En cualquier caso se debería de conectar una resistencia</w:t>
      </w:r>
      <w:r w:rsidR="00C23471">
        <w:t xml:space="preserve"> </w:t>
      </w:r>
      <w:r w:rsidR="0036333C">
        <w:t>para evitar que se funda el led o uno de los pines de la Raspberry.</w:t>
      </w:r>
    </w:p>
    <w:p w:rsidR="00914DEE" w:rsidRDefault="00914DEE" w:rsidP="00337A86"/>
    <w:p w:rsidR="00C23471" w:rsidRDefault="00C23471" w:rsidP="00337A86"/>
    <w:p w:rsidR="00C23471" w:rsidRDefault="00C23471" w:rsidP="00337A86"/>
    <w:p w:rsidR="006D613D" w:rsidRDefault="00B10DED" w:rsidP="00C72E79">
      <w:pPr>
        <w:pStyle w:val="Level4"/>
      </w:pPr>
      <w:r>
        <w:lastRenderedPageBreak/>
        <w:t>Mando de garaje</w:t>
      </w:r>
    </w:p>
    <w:p w:rsidR="005D61AF" w:rsidRDefault="00765B41" w:rsidP="00765B41">
      <w:pPr>
        <w:sectPr w:rsidR="005D61AF" w:rsidSect="00A87BD2">
          <w:type w:val="continuous"/>
          <w:pgSz w:w="12240" w:h="15840" w:code="1"/>
          <w:pgMar w:top="990" w:right="990" w:bottom="1620" w:left="990" w:header="360" w:footer="371" w:gutter="0"/>
          <w:cols w:space="708"/>
          <w:docGrid w:linePitch="360"/>
        </w:sectPr>
      </w:pPr>
      <w:r>
        <w:t xml:space="preserve">El mando de la puerta de garaje es un transmisor radiofrecuencia que emite un código para que un receptor en la puesta de garaje lo detecte. Si el código enviado es el correcto la puerta se abrirá. Para la </w:t>
      </w:r>
    </w:p>
    <w:p w:rsidR="004000A6" w:rsidRDefault="00765B41" w:rsidP="00765B41">
      <w:r>
        <w:lastRenderedPageBreak/>
        <w:t>realización de este proyecto se puede utilizar un mando original o un mando compatible programable. En caso de utilizar un mando programable habrá que configurar 8 interruptores DIP que establecen el código que se envía</w:t>
      </w:r>
      <w:r w:rsidR="00D44CE9">
        <w:t xml:space="preserve"> </w:t>
      </w:r>
      <w:r w:rsidR="008A1561">
        <w:t xml:space="preserve">y, en algunos casos, ajustar un potenciómetro que controla la frecuencia de emisión </w:t>
      </w:r>
      <w:r w:rsidR="00D44CE9">
        <w:t>antes de añadirlo al circuito conectado a la Raspberry</w:t>
      </w:r>
      <w:r>
        <w:t>.</w:t>
      </w:r>
      <w:r w:rsidR="00D44CE9">
        <w:t xml:space="preserve"> </w:t>
      </w:r>
      <w:r>
        <w:t xml:space="preserve"> </w:t>
      </w:r>
    </w:p>
    <w:p w:rsidR="00273334" w:rsidRDefault="00F649CE" w:rsidP="006D210F">
      <w:r>
        <w:rPr>
          <w:noProof/>
          <w:lang w:eastAsia="es-ES"/>
        </w:rPr>
        <w:drawing>
          <wp:anchor distT="0" distB="0" distL="114300" distR="114300" simplePos="0" relativeHeight="251756032" behindDoc="0" locked="0" layoutInCell="1" allowOverlap="1" wp14:anchorId="4B6A1B3D" wp14:editId="40A3D2B2">
            <wp:simplePos x="0" y="0"/>
            <wp:positionH relativeFrom="column">
              <wp:posOffset>4065905</wp:posOffset>
            </wp:positionH>
            <wp:positionV relativeFrom="paragraph">
              <wp:posOffset>17780</wp:posOffset>
            </wp:positionV>
            <wp:extent cx="2332355" cy="1359535"/>
            <wp:effectExtent l="0" t="0" r="0" b="0"/>
            <wp:wrapSquare wrapText="bothSides"/>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on.jpg"/>
                    <pic:cNvPicPr/>
                  </pic:nvPicPr>
                  <pic:blipFill rotWithShape="1">
                    <a:blip r:embed="rId36" cstate="print">
                      <a:extLst>
                        <a:ext uri="{28A0092B-C50C-407E-A947-70E740481C1C}">
                          <a14:useLocalDpi xmlns:a14="http://schemas.microsoft.com/office/drawing/2010/main" val="0"/>
                        </a:ext>
                      </a:extLst>
                    </a:blip>
                    <a:srcRect l="-3621" r="-1"/>
                    <a:stretch/>
                  </pic:blipFill>
                  <pic:spPr bwMode="auto">
                    <a:xfrm>
                      <a:off x="0" y="0"/>
                      <a:ext cx="2332355" cy="135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10F" w:rsidRDefault="006D210F" w:rsidP="006D210F">
      <w:r>
        <w:t>Para simular una pulsación con el rel</w:t>
      </w:r>
      <w:r w:rsidR="008A1561">
        <w:t>é</w:t>
      </w:r>
      <w:r>
        <w:t xml:space="preserve"> se debe de conectar dos cables al botón utilizado para abrir la puerta. Como podemos ver en el diagrama del botón, los cables se deben de conectar a las 2 patillas del mismo lado del botón, puesto que los dos extremos están comunicados externamente. En la imagen del mando indico que dos conexiones hay que soldar</w:t>
      </w:r>
      <w:r w:rsidR="00F649CE">
        <w:t xml:space="preserve">, </w:t>
      </w:r>
      <w:r w:rsidR="008A1561">
        <w:t xml:space="preserve">usando el </w:t>
      </w:r>
      <w:r w:rsidR="00F649CE">
        <w:t>interruptor superior izquierdo</w:t>
      </w:r>
      <w:r w:rsidR="008A1561">
        <w:t xml:space="preserve"> como ejemplo</w:t>
      </w:r>
      <w:r>
        <w:t>.</w:t>
      </w:r>
    </w:p>
    <w:p w:rsidR="00E43911" w:rsidRDefault="00FB226A" w:rsidP="00E43911">
      <w:pPr>
        <w:jc w:val="center"/>
      </w:pPr>
      <w:r>
        <w:rPr>
          <w:noProof/>
          <w:lang w:eastAsia="es-ES"/>
        </w:rPr>
        <mc:AlternateContent>
          <mc:Choice Requires="wps">
            <w:drawing>
              <wp:anchor distT="0" distB="0" distL="114300" distR="114300" simplePos="0" relativeHeight="251759104" behindDoc="0" locked="0" layoutInCell="1" allowOverlap="1" wp14:anchorId="67D6C0D7" wp14:editId="34B0F191">
                <wp:simplePos x="0" y="0"/>
                <wp:positionH relativeFrom="column">
                  <wp:posOffset>1780540</wp:posOffset>
                </wp:positionH>
                <wp:positionV relativeFrom="paragraph">
                  <wp:posOffset>927735</wp:posOffset>
                </wp:positionV>
                <wp:extent cx="245745" cy="444500"/>
                <wp:effectExtent l="0" t="0" r="20955" b="12700"/>
                <wp:wrapNone/>
                <wp:docPr id="308" name="308 Elipse"/>
                <wp:cNvGraphicFramePr/>
                <a:graphic xmlns:a="http://schemas.openxmlformats.org/drawingml/2006/main">
                  <a:graphicData uri="http://schemas.microsoft.com/office/word/2010/wordprocessingShape">
                    <wps:wsp>
                      <wps:cNvSpPr/>
                      <wps:spPr>
                        <a:xfrm>
                          <a:off x="0" y="0"/>
                          <a:ext cx="245745" cy="4445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08 Elipse" o:spid="_x0000_s1026" style="position:absolute;margin-left:140.2pt;margin-top:73.05pt;width:19.35pt;height: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" filled="f" strokecolor="yellow" strokeweight="2pt"/>
            </w:pict>
          </mc:Fallback>
        </mc:AlternateContent>
      </w:r>
      <w:r>
        <w:rPr>
          <w:noProof/>
          <w:lang w:eastAsia="es-ES"/>
        </w:rPr>
        <mc:AlternateContent>
          <mc:Choice Requires="wps">
            <w:drawing>
              <wp:anchor distT="0" distB="0" distL="114300" distR="114300" simplePos="0" relativeHeight="251757056" behindDoc="0" locked="0" layoutInCell="1" allowOverlap="1" wp14:anchorId="03300C04" wp14:editId="65499BBD">
                <wp:simplePos x="0" y="0"/>
                <wp:positionH relativeFrom="column">
                  <wp:posOffset>4493260</wp:posOffset>
                </wp:positionH>
                <wp:positionV relativeFrom="paragraph">
                  <wp:posOffset>932815</wp:posOffset>
                </wp:positionV>
                <wp:extent cx="245745" cy="444500"/>
                <wp:effectExtent l="0" t="0" r="20955" b="12700"/>
                <wp:wrapNone/>
                <wp:docPr id="306" name="306 Elipse"/>
                <wp:cNvGraphicFramePr/>
                <a:graphic xmlns:a="http://schemas.openxmlformats.org/drawingml/2006/main">
                  <a:graphicData uri="http://schemas.microsoft.com/office/word/2010/wordprocessingShape">
                    <wps:wsp>
                      <wps:cNvSpPr/>
                      <wps:spPr>
                        <a:xfrm>
                          <a:off x="0" y="0"/>
                          <a:ext cx="245745" cy="4445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306 Elipse" o:spid="_x0000_s1026" style="position:absolute;margin-left:353.8pt;margin-top:73.45pt;width:19.35pt;height: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" filled="f" strokecolor="yellow" strokeweight="2pt"/>
            </w:pict>
          </mc:Fallback>
        </mc:AlternateContent>
      </w:r>
      <w:r w:rsidR="004000A6">
        <w:rPr>
          <w:noProof/>
          <w:lang w:eastAsia="es-ES"/>
        </w:rPr>
        <w:drawing>
          <wp:inline distT="0" distB="0" distL="0" distR="0" wp14:anchorId="53E89AE5" wp14:editId="1D8B2FFD">
            <wp:extent cx="2679070" cy="2880000"/>
            <wp:effectExtent l="0" t="0" r="6985" b="0"/>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do_front.png"/>
                    <pic:cNvPicPr/>
                  </pic:nvPicPr>
                  <pic:blipFill>
                    <a:blip r:embed="rId37">
                      <a:extLst>
                        <a:ext uri="{28A0092B-C50C-407E-A947-70E740481C1C}">
                          <a14:useLocalDpi xmlns:a14="http://schemas.microsoft.com/office/drawing/2010/main" val="0"/>
                        </a:ext>
                      </a:extLst>
                    </a:blip>
                    <a:stretch>
                      <a:fillRect/>
                    </a:stretch>
                  </pic:blipFill>
                  <pic:spPr>
                    <a:xfrm>
                      <a:off x="0" y="0"/>
                      <a:ext cx="2679070" cy="2880000"/>
                    </a:xfrm>
                    <a:prstGeom prst="rect">
                      <a:avLst/>
                    </a:prstGeom>
                  </pic:spPr>
                </pic:pic>
              </a:graphicData>
            </a:graphic>
          </wp:inline>
        </w:drawing>
      </w:r>
      <w:r w:rsidR="004000A6">
        <w:rPr>
          <w:noProof/>
          <w:lang w:eastAsia="es-ES"/>
        </w:rPr>
        <w:drawing>
          <wp:inline distT="0" distB="0" distL="0" distR="0" wp14:anchorId="7FBCCCDB" wp14:editId="090BE67F">
            <wp:extent cx="2679070" cy="2880000"/>
            <wp:effectExtent l="0" t="0" r="6985"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do_back.png"/>
                    <pic:cNvPicPr/>
                  </pic:nvPicPr>
                  <pic:blipFill>
                    <a:blip r:embed="rId38">
                      <a:extLst>
                        <a:ext uri="{28A0092B-C50C-407E-A947-70E740481C1C}">
                          <a14:useLocalDpi xmlns:a14="http://schemas.microsoft.com/office/drawing/2010/main" val="0"/>
                        </a:ext>
                      </a:extLst>
                    </a:blip>
                    <a:stretch>
                      <a:fillRect/>
                    </a:stretch>
                  </pic:blipFill>
                  <pic:spPr>
                    <a:xfrm>
                      <a:off x="0" y="0"/>
                      <a:ext cx="2679070" cy="2880000"/>
                    </a:xfrm>
                    <a:prstGeom prst="rect">
                      <a:avLst/>
                    </a:prstGeom>
                  </pic:spPr>
                </pic:pic>
              </a:graphicData>
            </a:graphic>
          </wp:inline>
        </w:drawing>
      </w:r>
    </w:p>
    <w:p w:rsidR="00F649CE" w:rsidRDefault="00F649CE" w:rsidP="00F649CE">
      <w:r>
        <w:t>Como los cables se sueldan por la parte trasera hay que tener en cuenta que las conexiones están invertidas</w:t>
      </w:r>
      <w:r w:rsidR="008A1561">
        <w:t>.</w:t>
      </w:r>
    </w:p>
    <w:p w:rsidR="00C106DA" w:rsidRDefault="00C106DA" w:rsidP="00337A86"/>
    <w:p w:rsidR="00555FD9" w:rsidRDefault="00555FD9" w:rsidP="00337A86">
      <w:pPr>
        <w:pStyle w:val="Level3"/>
      </w:pPr>
      <w:r>
        <w:t>3.4.2. Software</w:t>
      </w:r>
      <w:r w:rsidR="002006F0">
        <w:t xml:space="preserve"> para el desarrollo</w:t>
      </w:r>
    </w:p>
    <w:p w:rsidR="00784536" w:rsidRDefault="001F62AE" w:rsidP="00027D80">
      <w:pPr>
        <w:pStyle w:val="Level4"/>
      </w:pPr>
      <w:r>
        <w:rPr>
          <w:noProof/>
          <w:lang w:eastAsia="es-ES"/>
        </w:rPr>
        <w:drawing>
          <wp:anchor distT="0" distB="0" distL="114300" distR="114300" simplePos="0" relativeHeight="251744768" behindDoc="0" locked="0" layoutInCell="1" allowOverlap="1" wp14:anchorId="2896500F" wp14:editId="298A1296">
            <wp:simplePos x="0" y="0"/>
            <wp:positionH relativeFrom="column">
              <wp:posOffset>5452110</wp:posOffset>
            </wp:positionH>
            <wp:positionV relativeFrom="paragraph">
              <wp:posOffset>34925</wp:posOffset>
            </wp:positionV>
            <wp:extent cx="958850" cy="944880"/>
            <wp:effectExtent l="0" t="0" r="0" b="0"/>
            <wp:wrapSquare wrapText="bothSides"/>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Studio.png"/>
                    <pic:cNvPicPr/>
                  </pic:nvPicPr>
                  <pic:blipFill rotWithShape="1">
                    <a:blip r:embed="rId39" cstate="print">
                      <a:extLst>
                        <a:ext uri="{28A0092B-C50C-407E-A947-70E740481C1C}">
                          <a14:useLocalDpi xmlns:a14="http://schemas.microsoft.com/office/drawing/2010/main" val="0"/>
                        </a:ext>
                      </a:extLst>
                    </a:blip>
                    <a:srcRect l="-1517"/>
                    <a:stretch/>
                  </pic:blipFill>
                  <pic:spPr bwMode="auto">
                    <a:xfrm>
                      <a:off x="0" y="0"/>
                      <a:ext cx="958850" cy="944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FD9">
        <w:t xml:space="preserve">Android </w:t>
      </w:r>
      <w:r w:rsidR="00027D80">
        <w:t>S</w:t>
      </w:r>
      <w:r w:rsidR="00555FD9">
        <w:t>tudio</w:t>
      </w:r>
    </w:p>
    <w:p w:rsidR="00784536" w:rsidRDefault="00027D80" w:rsidP="00784536">
      <w:r>
        <w:t>E</w:t>
      </w:r>
      <w:r w:rsidR="00784536">
        <w:t xml:space="preserve">s el IDE oficial para el desarrollo de apps Android basado en </w:t>
      </w:r>
      <w:r w:rsidR="00784536" w:rsidRPr="00784536">
        <w:t>IntelliJ IDEA</w:t>
      </w:r>
      <w:r w:rsidR="00784536">
        <w:t>. Permite compilar las aplicaciones con Gradle y probarlas con un emulador integrado compatible con todas las versiones de Android. Integra GitHub, herramientas de Lint y plantillas de c</w:t>
      </w:r>
      <w:r w:rsidR="00764FBA">
        <w:t>ódigo.</w:t>
      </w:r>
    </w:p>
    <w:p w:rsidR="00E43911" w:rsidRDefault="00E43911" w:rsidP="00784536"/>
    <w:p w:rsidR="00784536" w:rsidRDefault="001F62AE" w:rsidP="00784536">
      <w:r>
        <w:rPr>
          <w:noProof/>
          <w:lang w:eastAsia="es-ES"/>
        </w:rPr>
        <w:drawing>
          <wp:anchor distT="0" distB="0" distL="114300" distR="114300" simplePos="0" relativeHeight="251745792" behindDoc="0" locked="0" layoutInCell="1" allowOverlap="1" wp14:anchorId="30F7D4BE" wp14:editId="2EA9451B">
            <wp:simplePos x="0" y="0"/>
            <wp:positionH relativeFrom="column">
              <wp:posOffset>125730</wp:posOffset>
            </wp:positionH>
            <wp:positionV relativeFrom="paragraph">
              <wp:posOffset>123825</wp:posOffset>
            </wp:positionV>
            <wp:extent cx="746760" cy="707390"/>
            <wp:effectExtent l="0" t="0" r="0" b="0"/>
            <wp:wrapSquare wrapText="bothSides"/>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torm.png"/>
                    <pic:cNvPicPr/>
                  </pic:nvPicPr>
                  <pic:blipFill rotWithShape="1">
                    <a:blip r:embed="rId40" cstate="print">
                      <a:extLst>
                        <a:ext uri="{28A0092B-C50C-407E-A947-70E740481C1C}">
                          <a14:useLocalDpi xmlns:a14="http://schemas.microsoft.com/office/drawing/2010/main" val="0"/>
                        </a:ext>
                      </a:extLst>
                    </a:blip>
                    <a:srcRect l="1" r="-5618"/>
                    <a:stretch/>
                  </pic:blipFill>
                  <pic:spPr bwMode="auto">
                    <a:xfrm>
                      <a:off x="0" y="0"/>
                      <a:ext cx="746760" cy="707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5FD9" w:rsidRDefault="00764FBA" w:rsidP="008D258A">
      <w:pPr>
        <w:pStyle w:val="Level4"/>
      </w:pPr>
      <w:r>
        <w:t>WebS</w:t>
      </w:r>
      <w:r w:rsidR="00555FD9">
        <w:t>torm</w:t>
      </w:r>
    </w:p>
    <w:p w:rsidR="00027D80" w:rsidRDefault="00841A7C" w:rsidP="00784536">
      <w:r>
        <w:t>Es el IDE de JetBrains para JavaScript. Incluye las comodidades de Android Studio, compartidas entre todos los IDEs basados en I</w:t>
      </w:r>
      <w:r w:rsidRPr="00784536">
        <w:t>ntelliJ IDEA</w:t>
      </w:r>
      <w:r w:rsidR="009F6945">
        <w:t>.</w:t>
      </w:r>
    </w:p>
    <w:p w:rsidR="00902F56" w:rsidRDefault="00902F56" w:rsidP="00784536"/>
    <w:p w:rsidR="00E43911" w:rsidRDefault="00E43911" w:rsidP="00784536"/>
    <w:p w:rsidR="00555FD9" w:rsidRDefault="001F62AE" w:rsidP="00CA3E16">
      <w:pPr>
        <w:pStyle w:val="Level4"/>
      </w:pPr>
      <w:r>
        <w:rPr>
          <w:noProof/>
          <w:lang w:eastAsia="es-ES"/>
        </w:rPr>
        <w:lastRenderedPageBreak/>
        <w:drawing>
          <wp:anchor distT="0" distB="0" distL="114300" distR="114300" simplePos="0" relativeHeight="251746816" behindDoc="0" locked="0" layoutInCell="1" allowOverlap="1" wp14:anchorId="2ECCEC9C" wp14:editId="069DE14F">
            <wp:simplePos x="0" y="0"/>
            <wp:positionH relativeFrom="column">
              <wp:posOffset>5215890</wp:posOffset>
            </wp:positionH>
            <wp:positionV relativeFrom="paragraph">
              <wp:posOffset>179705</wp:posOffset>
            </wp:positionV>
            <wp:extent cx="1043940" cy="960120"/>
            <wp:effectExtent l="0" t="0" r="3810" b="0"/>
            <wp:wrapSquare wrapText="bothSides"/>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code.png"/>
                    <pic:cNvPicPr/>
                  </pic:nvPicPr>
                  <pic:blipFill rotWithShape="1">
                    <a:blip r:embed="rId41" cstate="print">
                      <a:extLst>
                        <a:ext uri="{28A0092B-C50C-407E-A947-70E740481C1C}">
                          <a14:useLocalDpi xmlns:a14="http://schemas.microsoft.com/office/drawing/2010/main" val="0"/>
                        </a:ext>
                      </a:extLst>
                    </a:blip>
                    <a:srcRect l="-8730" r="1"/>
                    <a:stretch/>
                  </pic:blipFill>
                  <pic:spPr bwMode="auto">
                    <a:xfrm>
                      <a:off x="0" y="0"/>
                      <a:ext cx="1043940" cy="96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FD9">
        <w:t>V</w:t>
      </w:r>
      <w:r w:rsidR="00F2048A">
        <w:t>isual Studio C</w:t>
      </w:r>
      <w:r w:rsidR="00555FD9">
        <w:t>ode</w:t>
      </w:r>
    </w:p>
    <w:p w:rsidR="00CA3E16" w:rsidRDefault="00CA3E16" w:rsidP="00337A86">
      <w:r>
        <w:t>Es un potente editor de texto orientado a la programación. Funciona a partir de módulos programados por la comunidad que añaden funcionalidades. Nativamente incluye IntelliSense, una herramienta que añade funcionalidades de resaltado de sintaxis y completación de código. A pesar de no ser un IDE permite debuguear desde el propio editor, siendo compatible con multitud de lenguajes y plataformas.</w:t>
      </w:r>
    </w:p>
    <w:p w:rsidR="00CA3E16" w:rsidRDefault="00CA3E16" w:rsidP="00337A86"/>
    <w:p w:rsidR="00B10DED" w:rsidRDefault="00F85618" w:rsidP="009F6945">
      <w:pPr>
        <w:pStyle w:val="Level4"/>
      </w:pPr>
      <w:r>
        <w:rPr>
          <w:noProof/>
          <w:lang w:eastAsia="es-ES"/>
        </w:rPr>
        <w:drawing>
          <wp:anchor distT="0" distB="0" distL="114300" distR="114300" simplePos="0" relativeHeight="251747840" behindDoc="0" locked="0" layoutInCell="1" allowOverlap="1" wp14:anchorId="71D955DC" wp14:editId="39BFC1AC">
            <wp:simplePos x="0" y="0"/>
            <wp:positionH relativeFrom="column">
              <wp:posOffset>87630</wp:posOffset>
            </wp:positionH>
            <wp:positionV relativeFrom="paragraph">
              <wp:posOffset>8255</wp:posOffset>
            </wp:positionV>
            <wp:extent cx="1554480" cy="922020"/>
            <wp:effectExtent l="0" t="0" r="7620" b="0"/>
            <wp:wrapSquare wrapText="bothSides"/>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down.png"/>
                    <pic:cNvPicPr/>
                  </pic:nvPicPr>
                  <pic:blipFill rotWithShape="1">
                    <a:blip r:embed="rId42" cstate="print">
                      <a:extLst>
                        <a:ext uri="{28A0092B-C50C-407E-A947-70E740481C1C}">
                          <a14:useLocalDpi xmlns:a14="http://schemas.microsoft.com/office/drawing/2010/main" val="0"/>
                        </a:ext>
                      </a:extLst>
                    </a:blip>
                    <a:srcRect r="-3773"/>
                    <a:stretch/>
                  </pic:blipFill>
                  <pic:spPr bwMode="auto">
                    <a:xfrm>
                      <a:off x="0" y="0"/>
                      <a:ext cx="1554480" cy="92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0DED">
        <w:t>Markdown</w:t>
      </w:r>
    </w:p>
    <w:p w:rsidR="009F6945" w:rsidRDefault="009F6945" w:rsidP="009F6945">
      <w:r>
        <w:t>Es un l</w:t>
      </w:r>
      <w:r w:rsidRPr="009F6945">
        <w:t>enguaje de marcado para texto plano que permite aplicar estilos de forma sencilla sin necesita</w:t>
      </w:r>
      <w:r>
        <w:t>d de</w:t>
      </w:r>
      <w:r w:rsidRPr="009F6945">
        <w:t xml:space="preserve"> un editor específico. Fue creado para escribir páginas HTML de forma que fuese sencillo leer el texto fuente</w:t>
      </w:r>
      <w:r w:rsidR="00B14093">
        <w:t>. Utilizado en un principio para escribir esta memoria.</w:t>
      </w:r>
    </w:p>
    <w:p w:rsidR="001D659A" w:rsidRDefault="001D659A" w:rsidP="00337A86"/>
    <w:p w:rsidR="00D97B4E" w:rsidRDefault="00D97B4E" w:rsidP="00B14093">
      <w:pPr>
        <w:pStyle w:val="Level4"/>
        <w:sectPr w:rsidR="00D97B4E" w:rsidSect="005D61AF">
          <w:type w:val="continuous"/>
          <w:pgSz w:w="12240" w:h="15840" w:code="1"/>
          <w:pgMar w:top="990" w:right="990" w:bottom="1620" w:left="990" w:header="360" w:footer="371" w:gutter="0"/>
          <w:cols w:space="708"/>
          <w:docGrid w:linePitch="360"/>
        </w:sectPr>
      </w:pPr>
    </w:p>
    <w:p w:rsidR="00B10DED" w:rsidRDefault="00B10DED" w:rsidP="00B14093">
      <w:pPr>
        <w:pStyle w:val="Level4"/>
      </w:pPr>
      <w:r>
        <w:lastRenderedPageBreak/>
        <w:t>Mermaid</w:t>
      </w:r>
    </w:p>
    <w:p w:rsidR="00B14093" w:rsidRDefault="00475085" w:rsidP="00B14093">
      <w:r>
        <w:rPr>
          <w:noProof/>
          <w:lang w:eastAsia="es-ES"/>
        </w:rPr>
        <w:drawing>
          <wp:anchor distT="0" distB="0" distL="114300" distR="114300" simplePos="0" relativeHeight="251748864" behindDoc="0" locked="0" layoutInCell="1" allowOverlap="1" wp14:anchorId="44AAAC79" wp14:editId="62A7807C">
            <wp:simplePos x="0" y="0"/>
            <wp:positionH relativeFrom="column">
              <wp:posOffset>4377055</wp:posOffset>
            </wp:positionH>
            <wp:positionV relativeFrom="paragraph">
              <wp:posOffset>471170</wp:posOffset>
            </wp:positionV>
            <wp:extent cx="1886585" cy="1217295"/>
            <wp:effectExtent l="0" t="0" r="0" b="1905"/>
            <wp:wrapSquare wrapText="bothSides"/>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doc.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86585" cy="1217295"/>
                    </a:xfrm>
                    <a:prstGeom prst="rect">
                      <a:avLst/>
                    </a:prstGeom>
                  </pic:spPr>
                </pic:pic>
              </a:graphicData>
            </a:graphic>
            <wp14:sizeRelH relativeFrom="page">
              <wp14:pctWidth>0</wp14:pctWidth>
            </wp14:sizeRelH>
            <wp14:sizeRelV relativeFrom="page">
              <wp14:pctHeight>0</wp14:pctHeight>
            </wp14:sizeRelV>
          </wp:anchor>
        </w:drawing>
      </w:r>
      <w:r w:rsidR="00B14093" w:rsidRPr="00B14093">
        <w:t xml:space="preserve">Es un script de JavaScript que permite dibujar diagramas a usando la sintaxis de </w:t>
      </w:r>
      <w:r w:rsidR="006452D4">
        <w:t>M</w:t>
      </w:r>
      <w:r w:rsidR="006452D4" w:rsidRPr="00B14093">
        <w:t>arkdown</w:t>
      </w:r>
      <w:r w:rsidR="00B14093" w:rsidRPr="00B14093">
        <w:t>. Permite generar diagramas de flujo, de secuencia, de Gantt, de clases, de estado, de tarta y m</w:t>
      </w:r>
      <w:r w:rsidR="00B14093">
        <w:t>á</w:t>
      </w:r>
      <w:r w:rsidR="00B14093" w:rsidRPr="00B14093">
        <w:t>s</w:t>
      </w:r>
      <w:r w:rsidR="00B14093">
        <w:t>.</w:t>
      </w:r>
    </w:p>
    <w:p w:rsidR="00B14093" w:rsidRDefault="00B14093" w:rsidP="00B14093">
      <w:pPr>
        <w:pStyle w:val="Level4"/>
      </w:pPr>
      <w:r>
        <w:t xml:space="preserve">Mermaid </w:t>
      </w:r>
      <w:r w:rsidR="00314D43">
        <w:t xml:space="preserve">Live </w:t>
      </w:r>
      <w:r>
        <w:t>Editor</w:t>
      </w:r>
    </w:p>
    <w:p w:rsidR="00B14093" w:rsidRDefault="00B14093" w:rsidP="00337A86">
      <w:r>
        <w:t xml:space="preserve">Editor online de </w:t>
      </w:r>
      <w:r w:rsidR="006452D4">
        <w:t>Mermaid</w:t>
      </w:r>
      <w:r>
        <w:t xml:space="preserve"> utilizado para exportar los diagramas.</w:t>
      </w:r>
    </w:p>
    <w:p w:rsidR="00D97B4E" w:rsidRDefault="00D97B4E" w:rsidP="00337A86">
      <w:pPr>
        <w:sectPr w:rsidR="00D97B4E" w:rsidSect="005D61AF">
          <w:type w:val="continuous"/>
          <w:pgSz w:w="12240" w:h="15840" w:code="1"/>
          <w:pgMar w:top="990" w:right="990" w:bottom="1620" w:left="990" w:header="360" w:footer="371" w:gutter="0"/>
          <w:cols w:space="708"/>
          <w:docGrid w:linePitch="360"/>
        </w:sectPr>
      </w:pPr>
    </w:p>
    <w:p w:rsidR="00B14093" w:rsidRDefault="00B14093" w:rsidP="00337A86"/>
    <w:p w:rsidR="00B10DED" w:rsidRDefault="00B10DED" w:rsidP="0063237C">
      <w:pPr>
        <w:pStyle w:val="Level4"/>
      </w:pPr>
      <w:r>
        <w:t>Pandoc</w:t>
      </w:r>
    </w:p>
    <w:p w:rsidR="0063237C" w:rsidRDefault="0063237C" w:rsidP="00337A86">
      <w:r>
        <w:t xml:space="preserve">Es un conversor de texto libre y de código abierto capaz de convertir múltiples formatos entre sí, incluyendo Markdown a Word. </w:t>
      </w:r>
    </w:p>
    <w:p w:rsidR="0063237C" w:rsidRDefault="0063237C" w:rsidP="00337A86"/>
    <w:p w:rsidR="00B10DED" w:rsidRDefault="00AE2806" w:rsidP="00D16596">
      <w:pPr>
        <w:pStyle w:val="Level4"/>
      </w:pPr>
      <w:r>
        <w:rPr>
          <w:noProof/>
          <w:lang w:eastAsia="es-ES"/>
        </w:rPr>
        <w:drawing>
          <wp:anchor distT="0" distB="0" distL="114300" distR="114300" simplePos="0" relativeHeight="251749888" behindDoc="0" locked="0" layoutInCell="1" allowOverlap="1" wp14:anchorId="4EF90FC7" wp14:editId="43DF335D">
            <wp:simplePos x="0" y="0"/>
            <wp:positionH relativeFrom="column">
              <wp:posOffset>95250</wp:posOffset>
            </wp:positionH>
            <wp:positionV relativeFrom="paragraph">
              <wp:posOffset>3810</wp:posOffset>
            </wp:positionV>
            <wp:extent cx="899160" cy="899160"/>
            <wp:effectExtent l="0" t="0" r="0" b="0"/>
            <wp:wrapSquare wrapText="bothSides"/>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Tasker.png"/>
                    <pic:cNvPicPr/>
                  </pic:nvPicPr>
                  <pic:blipFill rotWithShape="1">
                    <a:blip r:embed="rId44">
                      <a:extLst>
                        <a:ext uri="{28A0092B-C50C-407E-A947-70E740481C1C}">
                          <a14:useLocalDpi xmlns:a14="http://schemas.microsoft.com/office/drawing/2010/main" val="0"/>
                        </a:ext>
                      </a:extLst>
                    </a:blip>
                    <a:srcRect l="27111" t="27111" r="27111" b="27111"/>
                    <a:stretch/>
                  </pic:blipFill>
                  <pic:spPr bwMode="auto">
                    <a:xfrm>
                      <a:off x="0" y="0"/>
                      <a:ext cx="899160"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D43">
        <w:t>Kanban T</w:t>
      </w:r>
      <w:r w:rsidR="00B10DED">
        <w:t>asker</w:t>
      </w:r>
    </w:p>
    <w:p w:rsidR="00D16596" w:rsidRDefault="0055010E" w:rsidP="00D16596">
      <w:r>
        <w:t>P</w:t>
      </w:r>
      <w:r w:rsidRPr="0055010E">
        <w:t>ermite organizar el trabajo mediante metodologías ágiles. Funciona agregando tarjetas para cada tarea que se debe realizar y ubicándolas en una columna según su estado (en reserva, por hacer, en proceso, revisar y terminado) y según su prioridad (alta, normal y baja). De esta forma se puede ver el estado del proyecto de forma sencilla.</w:t>
      </w:r>
    </w:p>
    <w:p w:rsidR="0055010E" w:rsidRDefault="00AE2806" w:rsidP="00D16596">
      <w:r>
        <w:rPr>
          <w:noProof/>
          <w:lang w:eastAsia="es-ES"/>
        </w:rPr>
        <w:drawing>
          <wp:anchor distT="0" distB="0" distL="114300" distR="114300" simplePos="0" relativeHeight="251750912" behindDoc="0" locked="0" layoutInCell="1" allowOverlap="1" wp14:anchorId="64C24A1A" wp14:editId="0CA1C70D">
            <wp:simplePos x="0" y="0"/>
            <wp:positionH relativeFrom="column">
              <wp:posOffset>3649980</wp:posOffset>
            </wp:positionH>
            <wp:positionV relativeFrom="paragraph">
              <wp:posOffset>170815</wp:posOffset>
            </wp:positionV>
            <wp:extent cx="1783080" cy="711835"/>
            <wp:effectExtent l="0" t="0" r="7620" b="0"/>
            <wp:wrapSquare wrapText="bothSides"/>
            <wp:docPr id="2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jpg"/>
                    <pic:cNvPicPr/>
                  </pic:nvPicPr>
                  <pic:blipFill rotWithShape="1">
                    <a:blip r:embed="rId45" cstate="print">
                      <a:extLst>
                        <a:ext uri="{28A0092B-C50C-407E-A947-70E740481C1C}">
                          <a14:useLocalDpi xmlns:a14="http://schemas.microsoft.com/office/drawing/2010/main" val="0"/>
                        </a:ext>
                      </a:extLst>
                    </a:blip>
                    <a:srcRect l="15700" t="17155" r="15700" b="17155"/>
                    <a:stretch/>
                  </pic:blipFill>
                  <pic:spPr bwMode="auto">
                    <a:xfrm>
                      <a:off x="0" y="0"/>
                      <a:ext cx="1783080" cy="71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0DED" w:rsidRDefault="00B10DED" w:rsidP="0055010E">
      <w:pPr>
        <w:pStyle w:val="Level4"/>
      </w:pPr>
      <w:r>
        <w:t>GitHub desktop</w:t>
      </w:r>
    </w:p>
    <w:p w:rsidR="0055010E" w:rsidRDefault="006452D4" w:rsidP="00AE2806">
      <w:r>
        <w:t>Versión</w:t>
      </w:r>
      <w:r w:rsidR="0055010E">
        <w:t xml:space="preserve"> de GitHub para escritorio. Permite gestionar el repositor</w:t>
      </w:r>
      <w:r w:rsidR="00AE2806">
        <w:t>i</w:t>
      </w:r>
      <w:r w:rsidR="0055010E">
        <w:t>o cómodamente, comparar versiones y actualizar el repositorio.</w:t>
      </w:r>
    </w:p>
    <w:p w:rsidR="00AE2806" w:rsidRDefault="00AE2806" w:rsidP="00AE2806">
      <w:r>
        <w:rPr>
          <w:noProof/>
          <w:lang w:eastAsia="es-ES"/>
        </w:rPr>
        <w:drawing>
          <wp:anchor distT="0" distB="0" distL="114300" distR="114300" simplePos="0" relativeHeight="251751936" behindDoc="0" locked="0" layoutInCell="1" allowOverlap="1" wp14:anchorId="355DFE03" wp14:editId="71E68D15">
            <wp:simplePos x="0" y="0"/>
            <wp:positionH relativeFrom="column">
              <wp:posOffset>110490</wp:posOffset>
            </wp:positionH>
            <wp:positionV relativeFrom="paragraph">
              <wp:posOffset>126365</wp:posOffset>
            </wp:positionV>
            <wp:extent cx="1173480" cy="838200"/>
            <wp:effectExtent l="0" t="0" r="7620" b="0"/>
            <wp:wrapSquare wrapText="bothSides"/>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ench.png"/>
                    <pic:cNvPicPr/>
                  </pic:nvPicPr>
                  <pic:blipFill rotWithShape="1">
                    <a:blip r:embed="rId46" cstate="print">
                      <a:extLst>
                        <a:ext uri="{28A0092B-C50C-407E-A947-70E740481C1C}">
                          <a14:useLocalDpi xmlns:a14="http://schemas.microsoft.com/office/drawing/2010/main" val="0"/>
                        </a:ext>
                      </a:extLst>
                    </a:blip>
                    <a:srcRect r="-5000"/>
                    <a:stretch/>
                  </pic:blipFill>
                  <pic:spPr bwMode="auto">
                    <a:xfrm>
                      <a:off x="0" y="0"/>
                      <a:ext cx="1173480"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3D90" w:rsidRDefault="004E3D90" w:rsidP="0055010E">
      <w:pPr>
        <w:pStyle w:val="Level4"/>
      </w:pPr>
      <w:r>
        <w:t>My</w:t>
      </w:r>
      <w:r w:rsidR="00B10DED">
        <w:t>SQL</w:t>
      </w:r>
      <w:r>
        <w:t xml:space="preserve"> </w:t>
      </w:r>
      <w:r w:rsidR="00B10DED">
        <w:t>W</w:t>
      </w:r>
      <w:r>
        <w:t>orkbench</w:t>
      </w:r>
    </w:p>
    <w:p w:rsidR="00475085" w:rsidRDefault="00D57786" w:rsidP="00337A86">
      <w:r>
        <w:t>Es una herramienta</w:t>
      </w:r>
      <w:r w:rsidR="0033194A">
        <w:t xml:space="preserve"> visual </w:t>
      </w:r>
      <w:r>
        <w:t>para el diseño gestión y mantenimiento de bases de datos</w:t>
      </w:r>
      <w:r w:rsidR="0033194A">
        <w:t xml:space="preserve"> MySQL. En este proyecto se ha utilizado para crear diagramas físicos de la mase de datos.</w:t>
      </w:r>
    </w:p>
    <w:p w:rsidR="00475085" w:rsidRPr="00475085" w:rsidRDefault="00475085" w:rsidP="00337A86"/>
    <w:p w:rsidR="00B10DED" w:rsidRDefault="00AE2806" w:rsidP="0055010E">
      <w:pPr>
        <w:pStyle w:val="Level4"/>
      </w:pPr>
      <w:r>
        <w:rPr>
          <w:noProof/>
          <w:lang w:eastAsia="es-ES"/>
        </w:rPr>
        <w:drawing>
          <wp:anchor distT="0" distB="0" distL="114300" distR="114300" simplePos="0" relativeHeight="251752960" behindDoc="0" locked="0" layoutInCell="1" allowOverlap="1" wp14:anchorId="34BF5039" wp14:editId="2A755C45">
            <wp:simplePos x="0" y="0"/>
            <wp:positionH relativeFrom="column">
              <wp:posOffset>5254625</wp:posOffset>
            </wp:positionH>
            <wp:positionV relativeFrom="paragraph">
              <wp:posOffset>167640</wp:posOffset>
            </wp:positionV>
            <wp:extent cx="1066800" cy="998220"/>
            <wp:effectExtent l="0" t="0" r="0" b="0"/>
            <wp:wrapSquare wrapText="bothSides"/>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nc.png"/>
                    <pic:cNvPicPr/>
                  </pic:nvPicPr>
                  <pic:blipFill rotWithShape="1">
                    <a:blip r:embed="rId47">
                      <a:extLst>
                        <a:ext uri="{28A0092B-C50C-407E-A947-70E740481C1C}">
                          <a14:useLocalDpi xmlns:a14="http://schemas.microsoft.com/office/drawing/2010/main" val="0"/>
                        </a:ext>
                      </a:extLst>
                    </a:blip>
                    <a:srcRect l="-6870" r="-1"/>
                    <a:stretch/>
                  </pic:blipFill>
                  <pic:spPr bwMode="auto">
                    <a:xfrm>
                      <a:off x="0" y="0"/>
                      <a:ext cx="1066800"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6972">
        <w:t xml:space="preserve">Real </w:t>
      </w:r>
      <w:r w:rsidR="00B10DED">
        <w:t>VNC</w:t>
      </w:r>
    </w:p>
    <w:p w:rsidR="00E86972" w:rsidRDefault="00E86972" w:rsidP="00E86972">
      <w:r>
        <w:t>VNC significa Virtual Network Computing. Es un programa que permite controlar otro ordenador de forma remota a través de internet</w:t>
      </w:r>
      <w:r w:rsidR="00DD1267">
        <w:t xml:space="preserve">. Ha sido utilizado para acceder a la Raspberry sin necesidad de teclado </w:t>
      </w:r>
      <w:r w:rsidR="006452D4">
        <w:t>ratón</w:t>
      </w:r>
      <w:r w:rsidR="00DD1267">
        <w:t xml:space="preserve"> ni monitor. Consta de dos partes, la parte del servidor, instalada en la Raspberry, y la parte del cliente, instalada en el ordenador utilizado para el desarrollo.</w:t>
      </w:r>
    </w:p>
    <w:p w:rsidR="00475085" w:rsidRDefault="00475085" w:rsidP="00E86972"/>
    <w:p w:rsidR="00475085" w:rsidRPr="00DD1267" w:rsidRDefault="00475085" w:rsidP="00E86972">
      <w:pPr>
        <w:rPr>
          <w:u w:val="single"/>
        </w:rPr>
      </w:pPr>
    </w:p>
    <w:p w:rsidR="002006F0" w:rsidRDefault="002006F0" w:rsidP="00337A86">
      <w:pPr>
        <w:pStyle w:val="Level3"/>
      </w:pPr>
      <w:r>
        <w:lastRenderedPageBreak/>
        <w:t>3.4.3. Software parte del proyecto</w:t>
      </w:r>
    </w:p>
    <w:p w:rsidR="002006F0" w:rsidRPr="00337A86" w:rsidRDefault="002006F0" w:rsidP="00B5654A">
      <w:pPr>
        <w:pStyle w:val="Level4"/>
      </w:pPr>
      <w:r w:rsidRPr="00337A86">
        <w:t>Node</w:t>
      </w:r>
      <w:r w:rsidR="00D26BA3" w:rsidRPr="00337A86">
        <w:t>.js</w:t>
      </w:r>
    </w:p>
    <w:p w:rsidR="008C69C0" w:rsidRDefault="00680389" w:rsidP="00337A86">
      <w:r>
        <w:rPr>
          <w:noProof/>
          <w:lang w:eastAsia="es-ES"/>
        </w:rPr>
        <w:drawing>
          <wp:anchor distT="0" distB="0" distL="114300" distR="114300" simplePos="0" relativeHeight="251740672" behindDoc="0" locked="0" layoutInCell="1" allowOverlap="1" wp14:anchorId="73619A6E" wp14:editId="026E663A">
            <wp:simplePos x="0" y="0"/>
            <wp:positionH relativeFrom="column">
              <wp:posOffset>4133850</wp:posOffset>
            </wp:positionH>
            <wp:positionV relativeFrom="paragraph">
              <wp:posOffset>8890</wp:posOffset>
            </wp:positionV>
            <wp:extent cx="2758440" cy="1562100"/>
            <wp:effectExtent l="0" t="0" r="0" b="0"/>
            <wp:wrapSquare wrapText="bothSides"/>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ng"/>
                    <pic:cNvPicPr/>
                  </pic:nvPicPr>
                  <pic:blipFill rotWithShape="1">
                    <a:blip r:embed="rId48">
                      <a:extLst>
                        <a:ext uri="{28A0092B-C50C-407E-A947-70E740481C1C}">
                          <a14:useLocalDpi xmlns:a14="http://schemas.microsoft.com/office/drawing/2010/main" val="0"/>
                        </a:ext>
                      </a:extLst>
                    </a:blip>
                    <a:srcRect l="-5454" t="-10908" r="-4242" b="-13334"/>
                    <a:stretch/>
                  </pic:blipFill>
                  <pic:spPr bwMode="auto">
                    <a:xfrm>
                      <a:off x="0" y="0"/>
                      <a:ext cx="275844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9C0">
        <w:t xml:space="preserve">Es un entorno de ejecución que permite ejecutar </w:t>
      </w:r>
      <w:r w:rsidR="000F06F1">
        <w:t>código</w:t>
      </w:r>
      <w:r w:rsidR="008C69C0">
        <w:t xml:space="preserve"> </w:t>
      </w:r>
      <w:r w:rsidR="000F06F1">
        <w:t>J</w:t>
      </w:r>
      <w:r w:rsidR="008C69C0">
        <w:t>ava</w:t>
      </w:r>
      <w:r w:rsidR="000F06F1">
        <w:t>S</w:t>
      </w:r>
      <w:r w:rsidR="008C69C0">
        <w:t xml:space="preserve">cript </w:t>
      </w:r>
      <w:r w:rsidR="00E5494E">
        <w:t>sin necesidad</w:t>
      </w:r>
      <w:r w:rsidR="008C69C0">
        <w:t xml:space="preserve"> de</w:t>
      </w:r>
      <w:r w:rsidR="000F06F1">
        <w:t xml:space="preserve"> un navegador, haciendo posible crear aplicaciones independientes que corran como servidores. Node funciona de tal forma que es capaz de procesar </w:t>
      </w:r>
      <w:r w:rsidR="00E5494E">
        <w:t xml:space="preserve">múltiples peticiones </w:t>
      </w:r>
      <w:r w:rsidR="000F06F1">
        <w:t xml:space="preserve">desde un </w:t>
      </w:r>
      <w:r w:rsidR="00E5494E">
        <w:t xml:space="preserve">único subproceso </w:t>
      </w:r>
      <w:r w:rsidR="000F06F1">
        <w:t>que se llama nodo, apartando de la ejecución un evento cuando se bloquea y comenzando a procesar el siguiente de forma instant</w:t>
      </w:r>
      <w:r w:rsidR="00E5494E">
        <w:t>ánea, para volver al anterior en cuanto sea posible. Su forma de trabajar hace que tenga muy poc</w:t>
      </w:r>
      <w:r w:rsidR="007F29F2">
        <w:t>a sobrecarga, sea ligero y, al i</w:t>
      </w:r>
      <w:r w:rsidR="00E5494E">
        <w:t xml:space="preserve">nterpretar </w:t>
      </w:r>
      <w:r w:rsidR="006452D4">
        <w:t>JavaScript</w:t>
      </w:r>
      <w:r w:rsidR="00E5494E">
        <w:t>, que sea muy sencillo de programar.</w:t>
      </w:r>
    </w:p>
    <w:p w:rsidR="00E5494E" w:rsidRPr="00D26BA3" w:rsidRDefault="00E5494E" w:rsidP="00337A86"/>
    <w:p w:rsidR="00337A86" w:rsidRDefault="00680389" w:rsidP="00B5654A">
      <w:pPr>
        <w:pStyle w:val="Level4"/>
      </w:pPr>
      <w:r>
        <w:rPr>
          <w:noProof/>
          <w:lang w:eastAsia="es-ES"/>
        </w:rPr>
        <w:drawing>
          <wp:anchor distT="0" distB="0" distL="114300" distR="114300" simplePos="0" relativeHeight="251741696" behindDoc="0" locked="0" layoutInCell="1" allowOverlap="1" wp14:anchorId="605460B6" wp14:editId="200F1551">
            <wp:simplePos x="0" y="0"/>
            <wp:positionH relativeFrom="column">
              <wp:posOffset>58420</wp:posOffset>
            </wp:positionH>
            <wp:positionV relativeFrom="paragraph">
              <wp:posOffset>8890</wp:posOffset>
            </wp:positionV>
            <wp:extent cx="1158240" cy="1234440"/>
            <wp:effectExtent l="0" t="0" r="0" b="0"/>
            <wp:wrapSquare wrapText="bothSides"/>
            <wp:docPr id="2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ian.png"/>
                    <pic:cNvPicPr/>
                  </pic:nvPicPr>
                  <pic:blipFill rotWithShape="1">
                    <a:blip r:embed="rId49" cstate="print">
                      <a:extLst>
                        <a:ext uri="{28A0092B-C50C-407E-A947-70E740481C1C}">
                          <a14:useLocalDpi xmlns:a14="http://schemas.microsoft.com/office/drawing/2010/main" val="0"/>
                        </a:ext>
                      </a:extLst>
                    </a:blip>
                    <a:srcRect l="15351" r="18860" b="29866"/>
                    <a:stretch/>
                  </pic:blipFill>
                  <pic:spPr bwMode="auto">
                    <a:xfrm>
                      <a:off x="0" y="0"/>
                      <a:ext cx="1158240" cy="123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06F0">
        <w:t>Raspbian</w:t>
      </w:r>
    </w:p>
    <w:p w:rsidR="00894E83" w:rsidRDefault="009F3F71" w:rsidP="00337A86">
      <w:r>
        <w:t xml:space="preserve">Es un sistema operativo basado en Debian optimizado para el hardware de la </w:t>
      </w:r>
      <w:r w:rsidR="006452D4">
        <w:t>Raspberry</w:t>
      </w:r>
      <w:r>
        <w:t xml:space="preserve">. Viene en dos paquetes diferentes. Raspbian Pixel incluye un entorno gráfico y está diseñado para su uso </w:t>
      </w:r>
      <w:r w:rsidR="006452D4">
        <w:t>como</w:t>
      </w:r>
      <w:r>
        <w:t xml:space="preserve"> ordenador de escritorio. Raspbian Lite funciona exclusivamente por consola y está diseñado para usuarios avanzados y su uso como servidor. En este proyecto se ha utilizado la versión Pixel por comodidad, pero sería sencillo implementar el servidor y la base de datos en la versión Lite.</w:t>
      </w:r>
    </w:p>
    <w:p w:rsidR="00894E83" w:rsidRDefault="00894E83" w:rsidP="00337A86">
      <w:pPr>
        <w:pStyle w:val="Prrafodelista"/>
      </w:pPr>
    </w:p>
    <w:p w:rsidR="00894E83" w:rsidRDefault="00680389" w:rsidP="00B5654A">
      <w:pPr>
        <w:pStyle w:val="Level4"/>
      </w:pPr>
      <w:r>
        <w:rPr>
          <w:noProof/>
          <w:lang w:eastAsia="es-ES"/>
        </w:rPr>
        <w:drawing>
          <wp:anchor distT="0" distB="0" distL="114300" distR="114300" simplePos="0" relativeHeight="251742720" behindDoc="0" locked="0" layoutInCell="1" allowOverlap="1" wp14:anchorId="7DB17DD1" wp14:editId="1D34C060">
            <wp:simplePos x="0" y="0"/>
            <wp:positionH relativeFrom="column">
              <wp:posOffset>4219575</wp:posOffset>
            </wp:positionH>
            <wp:positionV relativeFrom="paragraph">
              <wp:posOffset>74930</wp:posOffset>
            </wp:positionV>
            <wp:extent cx="2461260" cy="1859280"/>
            <wp:effectExtent l="0" t="0" r="0" b="0"/>
            <wp:wrapSquare wrapText="bothSides"/>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db.png"/>
                    <pic:cNvPicPr/>
                  </pic:nvPicPr>
                  <pic:blipFill rotWithShape="1">
                    <a:blip r:embed="rId50" cstate="print">
                      <a:extLst>
                        <a:ext uri="{28A0092B-C50C-407E-A947-70E740481C1C}">
                          <a14:useLocalDpi xmlns:a14="http://schemas.microsoft.com/office/drawing/2010/main" val="0"/>
                        </a:ext>
                      </a:extLst>
                    </a:blip>
                    <a:srcRect l="-7274" t="-12500" r="-10216" b="-14584"/>
                    <a:stretch/>
                  </pic:blipFill>
                  <pic:spPr bwMode="auto">
                    <a:xfrm>
                      <a:off x="0" y="0"/>
                      <a:ext cx="2461260" cy="185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4E83">
        <w:t>Noobs</w:t>
      </w:r>
      <w:r w:rsidR="00F441B5">
        <w:t xml:space="preserve"> (New Out </w:t>
      </w:r>
      <w:r w:rsidR="000157BE">
        <w:t>o</w:t>
      </w:r>
      <w:r w:rsidR="00F441B5">
        <w:t>f Box Software)</w:t>
      </w:r>
    </w:p>
    <w:p w:rsidR="002006F0" w:rsidRDefault="00894E83" w:rsidP="00337A86">
      <w:r>
        <w:t>Es el instalador de Raspbian. Permite su instalación a través de un asistente sencillo que se encarga de formatear la tarjeta SD y quemar la imagen ISO elegida con un solo clic.</w:t>
      </w:r>
    </w:p>
    <w:p w:rsidR="009F3F71" w:rsidRDefault="009F3F71" w:rsidP="00337A86"/>
    <w:p w:rsidR="002006F0" w:rsidRPr="00337A86" w:rsidRDefault="002006F0" w:rsidP="00B5654A">
      <w:pPr>
        <w:pStyle w:val="Level4"/>
      </w:pPr>
      <w:r w:rsidRPr="00337A86">
        <w:t>MariaDB</w:t>
      </w:r>
    </w:p>
    <w:p w:rsidR="00894E83" w:rsidRPr="00337A86" w:rsidRDefault="00894E83" w:rsidP="00337A86">
      <w:pPr>
        <w:rPr>
          <w:u w:val="single"/>
        </w:rPr>
      </w:pPr>
      <w:r>
        <w:t>Es un sistema gestor de bases de datos relaci</w:t>
      </w:r>
      <w:r w:rsidR="00CB59B9">
        <w:t>onal basado en MySQL, que toma su código fuente original y lo mejora y libera como open source. Comparado con MySQL amplía los mecanismos de almacenamiento y la velocidad.</w:t>
      </w:r>
    </w:p>
    <w:p w:rsidR="00CB59B9" w:rsidRPr="00CB59B9" w:rsidRDefault="00CB59B9" w:rsidP="00680389"/>
    <w:p w:rsidR="00270881" w:rsidRDefault="002006F0" w:rsidP="00B5654A">
      <w:pPr>
        <w:pStyle w:val="Level4"/>
      </w:pPr>
      <w:r>
        <w:t>Dependencias del servidor</w:t>
      </w:r>
      <w:r w:rsidR="00270881">
        <w:t xml:space="preserve"> (</w:t>
      </w:r>
      <w:r>
        <w:t>express</w:t>
      </w:r>
      <w:r w:rsidR="00270881">
        <w:t>,</w:t>
      </w:r>
      <w:r>
        <w:t xml:space="preserve"> https</w:t>
      </w:r>
      <w:r w:rsidR="00270881">
        <w:t>,</w:t>
      </w:r>
      <w:r>
        <w:t xml:space="preserve"> fs</w:t>
      </w:r>
      <w:r w:rsidR="00270881">
        <w:t>,</w:t>
      </w:r>
      <w:r>
        <w:t xml:space="preserve"> </w:t>
      </w:r>
      <w:r w:rsidR="006452D4">
        <w:t>Firebase</w:t>
      </w:r>
      <w:r w:rsidR="00270881">
        <w:t xml:space="preserve"> </w:t>
      </w:r>
      <w:r>
        <w:t>admin</w:t>
      </w:r>
      <w:r w:rsidR="00270881">
        <w:t>,</w:t>
      </w:r>
      <w:r>
        <w:t xml:space="preserve"> dotenv</w:t>
      </w:r>
      <w:r w:rsidR="00270881">
        <w:t>,</w:t>
      </w:r>
      <w:r>
        <w:t xml:space="preserve"> </w:t>
      </w:r>
      <w:r w:rsidR="006452D4">
        <w:t>MariaDB</w:t>
      </w:r>
      <w:r w:rsidR="00270881">
        <w:t>,</w:t>
      </w:r>
      <w:r>
        <w:t xml:space="preserve"> gpio</w:t>
      </w:r>
      <w:r w:rsidR="00270881">
        <w:t>)</w:t>
      </w:r>
    </w:p>
    <w:p w:rsidR="00270881" w:rsidRDefault="00270881" w:rsidP="00337A86">
      <w:r>
        <w:t xml:space="preserve">Como ya se ha explicado permiten el funcionamiento del servidor, otorgando seguridad, acceso y control a la base de datos, </w:t>
      </w:r>
      <w:r w:rsidR="006452D4">
        <w:t>Firebase</w:t>
      </w:r>
      <w:r>
        <w:t xml:space="preserve"> y los pines de la Raspberry.</w:t>
      </w:r>
    </w:p>
    <w:p w:rsidR="00270881" w:rsidRDefault="00680389" w:rsidP="00337A86">
      <w:r>
        <w:rPr>
          <w:noProof/>
          <w:lang w:eastAsia="es-ES"/>
        </w:rPr>
        <w:drawing>
          <wp:anchor distT="0" distB="0" distL="114300" distR="114300" simplePos="0" relativeHeight="251743744" behindDoc="0" locked="0" layoutInCell="1" allowOverlap="1" wp14:anchorId="0BC4E9B0" wp14:editId="1C45AB01">
            <wp:simplePos x="0" y="0"/>
            <wp:positionH relativeFrom="column">
              <wp:posOffset>156210</wp:posOffset>
            </wp:positionH>
            <wp:positionV relativeFrom="paragraph">
              <wp:posOffset>44450</wp:posOffset>
            </wp:positionV>
            <wp:extent cx="1325880" cy="1508760"/>
            <wp:effectExtent l="0" t="0" r="0" b="0"/>
            <wp:wrapSquare wrapText="bothSides"/>
            <wp:docPr id="2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base.png"/>
                    <pic:cNvPicPr/>
                  </pic:nvPicPr>
                  <pic:blipFill rotWithShape="1">
                    <a:blip r:embed="rId51" cstate="print">
                      <a:extLst>
                        <a:ext uri="{28A0092B-C50C-407E-A947-70E740481C1C}">
                          <a14:useLocalDpi xmlns:a14="http://schemas.microsoft.com/office/drawing/2010/main" val="0"/>
                        </a:ext>
                      </a:extLst>
                    </a:blip>
                    <a:srcRect l="11842" t="6579" r="11842" b="6579"/>
                    <a:stretch/>
                  </pic:blipFill>
                  <pic:spPr bwMode="auto">
                    <a:xfrm>
                      <a:off x="0" y="0"/>
                      <a:ext cx="132588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06F0" w:rsidRPr="00B5654A" w:rsidRDefault="002006F0" w:rsidP="00B5654A">
      <w:pPr>
        <w:pStyle w:val="Level4"/>
      </w:pPr>
      <w:r w:rsidRPr="00B5654A">
        <w:t>Firebase</w:t>
      </w:r>
    </w:p>
    <w:p w:rsidR="001E104F" w:rsidRDefault="001E104F" w:rsidP="00337A86">
      <w:r>
        <w:t>Es una plataforma de google que ofrece herramientas que facilitan el desarrollo de las aplicaciones, con la intención de aumentar la cantidad de usuarios y la cantidad de ingresos</w:t>
      </w:r>
      <w:r w:rsidR="009E1404">
        <w:t>. Ofrece herramientas para el desarrollo, mejora de calidad, analíticas y crecimiento.</w:t>
      </w:r>
      <w:r w:rsidR="00270881">
        <w:t xml:space="preserve"> Entre ellas las de autenticación, mensajería, control de fallos, bases de datos, almacenamiento y hosting. El uso de Firebase es gratuito con una cuota de usuarios limitada.</w:t>
      </w:r>
    </w:p>
    <w:p w:rsidR="00CB59B9" w:rsidRDefault="00CB59B9" w:rsidP="00337A86">
      <w:pPr>
        <w:pStyle w:val="Prrafodelista"/>
      </w:pPr>
    </w:p>
    <w:p w:rsidR="002006F0" w:rsidRPr="00555FD9" w:rsidRDefault="002006F0" w:rsidP="00337A86"/>
    <w:p w:rsidR="00C72E79" w:rsidRDefault="00C72E79">
      <w:pPr>
        <w:jc w:val="left"/>
        <w:rPr>
          <w:b/>
          <w:color w:val="336699" w:themeColor="accent2"/>
          <w:sz w:val="28"/>
        </w:rPr>
      </w:pPr>
      <w:r>
        <w:br w:type="page"/>
      </w:r>
    </w:p>
    <w:p w:rsidR="00003DD3" w:rsidRPr="00337A86" w:rsidRDefault="002006F0" w:rsidP="00B5654A">
      <w:pPr>
        <w:pStyle w:val="Level3"/>
      </w:pPr>
      <w:r w:rsidRPr="00337A86">
        <w:lastRenderedPageBreak/>
        <w:t>3.4.4</w:t>
      </w:r>
      <w:r w:rsidR="00555FD9" w:rsidRPr="00337A86">
        <w:t xml:space="preserve">. </w:t>
      </w:r>
      <w:r w:rsidR="006452D4" w:rsidRPr="00337A86">
        <w:t>Bibliografía</w:t>
      </w:r>
      <w:r w:rsidR="00555FD9" w:rsidRPr="00337A86">
        <w:t>/Webgrafia</w:t>
      </w:r>
    </w:p>
    <w:p w:rsidR="00B1291C" w:rsidRDefault="00B1291C" w:rsidP="00337A86">
      <w:r>
        <w:t>Proyectos similares:</w:t>
      </w:r>
    </w:p>
    <w:p w:rsidR="00B1291C" w:rsidRDefault="00F74B06" w:rsidP="00337A86">
      <w:hyperlink r:id="rId52" w:history="1">
        <w:r w:rsidR="00B1291C">
          <w:rPr>
            <w:rStyle w:val="Hipervnculo"/>
          </w:rPr>
          <w:t>https://www.youtube.com/watch?v=fCUJgj_pb4E</w:t>
        </w:r>
      </w:hyperlink>
    </w:p>
    <w:p w:rsidR="00B1291C" w:rsidRDefault="00F74B06" w:rsidP="00337A86">
      <w:hyperlink r:id="rId53" w:history="1">
        <w:r w:rsidR="00B1291C">
          <w:rPr>
            <w:rStyle w:val="Hipervnculo"/>
          </w:rPr>
          <w:t>https://www.youtube.com/watch?v=wQlXgi7THG8</w:t>
        </w:r>
      </w:hyperlink>
    </w:p>
    <w:p w:rsidR="003B74C4" w:rsidRDefault="00F74B06" w:rsidP="00784536">
      <w:hyperlink r:id="rId54" w:history="1">
        <w:r w:rsidR="00B1291C">
          <w:rPr>
            <w:rStyle w:val="Hipervnculo"/>
          </w:rPr>
          <w:t>https://www.youtube.com/watch?v=NQINLrnciYM</w:t>
        </w:r>
      </w:hyperlink>
      <w:r w:rsidR="00784536">
        <w:t xml:space="preserve"> </w:t>
      </w:r>
    </w:p>
    <w:p w:rsidR="002F1EEA" w:rsidRDefault="002F1EEA" w:rsidP="00784536">
      <w:hyperlink r:id="rId55" w:history="1">
        <w:r>
          <w:rPr>
            <w:rStyle w:val="Hipervnculo"/>
          </w:rPr>
          <w:t>https://circuitdigest.com/microcontroller-projects/iot-smart-garage-door-opener-using-raspberry-pi</w:t>
        </w:r>
      </w:hyperlink>
    </w:p>
    <w:p w:rsidR="002371EE" w:rsidRDefault="003B74C4" w:rsidP="00337A86">
      <w:r>
        <w:t>Insta</w:t>
      </w:r>
      <w:r w:rsidR="00B1291C">
        <w:t>lar</w:t>
      </w:r>
      <w:r>
        <w:t xml:space="preserve"> de </w:t>
      </w:r>
      <w:r w:rsidR="002371EE">
        <w:t>Node</w:t>
      </w:r>
    </w:p>
    <w:p w:rsidR="002371EE" w:rsidRDefault="00F74B06" w:rsidP="00337A86">
      <w:pPr>
        <w:rPr>
          <w:rStyle w:val="Hipervnculo"/>
        </w:rPr>
      </w:pPr>
      <w:hyperlink r:id="rId56" w:history="1">
        <w:r w:rsidR="002371EE" w:rsidRPr="00E1629F">
          <w:rPr>
            <w:rStyle w:val="Hipervnculo"/>
          </w:rPr>
          <w:t>https://www.instructables.com/id/Install-Nodejs-and-Npm-on-Raspberry-Pi/</w:t>
        </w:r>
      </w:hyperlink>
    </w:p>
    <w:p w:rsidR="004C54B8" w:rsidRDefault="00F74B06" w:rsidP="00337A86">
      <w:hyperlink r:id="rId57" w:history="1">
        <w:r w:rsidR="004C54B8">
          <w:rPr>
            <w:rStyle w:val="Hipervnculo"/>
          </w:rPr>
          <w:t>https://openwebinars.net/blog/que-es-nodejs/</w:t>
        </w:r>
      </w:hyperlink>
    </w:p>
    <w:p w:rsidR="00784536" w:rsidRDefault="00784536" w:rsidP="00784536">
      <w:r>
        <w:t>File system:</w:t>
      </w:r>
    </w:p>
    <w:p w:rsidR="00784536" w:rsidRDefault="00F74B06" w:rsidP="00784536">
      <w:hyperlink r:id="rId58" w:history="1">
        <w:r w:rsidR="00784536" w:rsidRPr="00E1629F">
          <w:rPr>
            <w:rStyle w:val="Hipervnculo"/>
          </w:rPr>
          <w:t>https://www.npmjs.com/package/file-system</w:t>
        </w:r>
      </w:hyperlink>
    </w:p>
    <w:p w:rsidR="003B74C4" w:rsidRDefault="003B74C4" w:rsidP="00337A86">
      <w:r>
        <w:t>Instalar express:</w:t>
      </w:r>
    </w:p>
    <w:p w:rsidR="00784536" w:rsidRPr="00B1291C" w:rsidRDefault="00F74B06" w:rsidP="00784536">
      <w:hyperlink r:id="rId59" w:history="1">
        <w:r w:rsidR="003B74C4" w:rsidRPr="00E1629F">
          <w:rPr>
            <w:rStyle w:val="Hipervnculo"/>
          </w:rPr>
          <w:t>https://expressjs.com/es/starter/installing.html</w:t>
        </w:r>
      </w:hyperlink>
      <w:r w:rsidR="00784536" w:rsidRPr="00784536">
        <w:t xml:space="preserve"> </w:t>
      </w:r>
    </w:p>
    <w:p w:rsidR="001E64E6" w:rsidRDefault="003B74C4" w:rsidP="00337A86">
      <w:r>
        <w:t>Añadir seguridad a express</w:t>
      </w:r>
      <w:r w:rsidR="001E64E6">
        <w:t xml:space="preserve">: </w:t>
      </w:r>
    </w:p>
    <w:p w:rsidR="001E64E6" w:rsidRDefault="00F74B06" w:rsidP="00337A86">
      <w:hyperlink r:id="rId60" w:history="1">
        <w:r w:rsidR="001E64E6" w:rsidRPr="00E1629F">
          <w:rPr>
            <w:rStyle w:val="Hipervnculo"/>
          </w:rPr>
          <w:t>https://stackoverflow.com/questions/11744975/enabling-https-on-express-js</w:t>
        </w:r>
      </w:hyperlink>
    </w:p>
    <w:p w:rsidR="00784536" w:rsidRDefault="00F74B06" w:rsidP="00784536">
      <w:hyperlink r:id="rId61" w:anchor="https_https_createserver_options_requestlistener" w:history="1">
        <w:r w:rsidR="001E64E6" w:rsidRPr="00E1629F">
          <w:rPr>
            <w:rStyle w:val="Hipervnculo"/>
          </w:rPr>
          <w:t>https://nodejs.org/api/https.html#https_https_createserver_options_requestlistener</w:t>
        </w:r>
      </w:hyperlink>
      <w:r w:rsidR="001E64E6" w:rsidRPr="001E64E6">
        <w:t xml:space="preserve"> </w:t>
      </w:r>
      <w:hyperlink r:id="rId62" w:history="1">
        <w:r w:rsidR="001E64E6" w:rsidRPr="00E1629F">
          <w:rPr>
            <w:rStyle w:val="Hipervnculo"/>
          </w:rPr>
          <w:t>https://www.npmjs.com/package/https</w:t>
        </w:r>
      </w:hyperlink>
      <w:r w:rsidR="00784536" w:rsidRPr="00784536">
        <w:t xml:space="preserve"> </w:t>
      </w:r>
    </w:p>
    <w:p w:rsidR="001E64E6" w:rsidRDefault="003B74C4" w:rsidP="00337A86">
      <w:r>
        <w:t xml:space="preserve">Firmar certificados con </w:t>
      </w:r>
      <w:r w:rsidR="001E64E6">
        <w:t>OpenSSL:</w:t>
      </w:r>
    </w:p>
    <w:p w:rsidR="001E64E6" w:rsidRDefault="00F74B06" w:rsidP="00337A86">
      <w:hyperlink r:id="rId63" w:history="1">
        <w:r w:rsidR="001E64E6" w:rsidRPr="00E1629F">
          <w:rPr>
            <w:rStyle w:val="Hipervnculo"/>
          </w:rPr>
          <w:t>https://github.com/sagardere/set-up-SSL-in-nodejs</w:t>
        </w:r>
      </w:hyperlink>
    </w:p>
    <w:p w:rsidR="001E64E6" w:rsidRDefault="00F74B06" w:rsidP="00337A86">
      <w:hyperlink r:id="rId64" w:history="1">
        <w:r w:rsidR="001E64E6" w:rsidRPr="00E1629F">
          <w:rPr>
            <w:rStyle w:val="Hipervnculo"/>
          </w:rPr>
          <w:t>https://slproweb.com/products/Win32OpenSSL.html</w:t>
        </w:r>
      </w:hyperlink>
    </w:p>
    <w:p w:rsidR="002371EE" w:rsidRDefault="002371EE" w:rsidP="00337A86">
      <w:r>
        <w:t>Averiguar clave SHA1 de Android Studio</w:t>
      </w:r>
    </w:p>
    <w:p w:rsidR="002371EE" w:rsidRDefault="00F74B06" w:rsidP="00337A86">
      <w:hyperlink r:id="rId65" w:history="1">
        <w:r w:rsidR="002371EE" w:rsidRPr="00E1629F">
          <w:rPr>
            <w:rStyle w:val="Hipervnculo"/>
          </w:rPr>
          <w:t>https://stackoverflow.com/questions/42663114/keystore-file-does-not-exist/46138449</w:t>
        </w:r>
      </w:hyperlink>
    </w:p>
    <w:p w:rsidR="003B74C4" w:rsidRDefault="003B74C4" w:rsidP="00337A86">
      <w:r>
        <w:t xml:space="preserve">Enviar </w:t>
      </w:r>
      <w:r w:rsidRPr="002371EE">
        <w:t>parámetros</w:t>
      </w:r>
      <w:r>
        <w:t xml:space="preserve"> </w:t>
      </w:r>
      <w:r w:rsidR="00B1291C">
        <w:t>con</w:t>
      </w:r>
      <w:r>
        <w:t xml:space="preserve"> Volley:</w:t>
      </w:r>
    </w:p>
    <w:p w:rsidR="003B74C4" w:rsidRDefault="00F74B06" w:rsidP="00337A86">
      <w:hyperlink r:id="rId66" w:history="1">
        <w:r w:rsidR="003B74C4" w:rsidRPr="00E1629F">
          <w:rPr>
            <w:rStyle w:val="Hipervnculo"/>
          </w:rPr>
          <w:t>https://www.itsalif.info/content/android-volley-tutorial-http-get-post-put</w:t>
        </w:r>
      </w:hyperlink>
    </w:p>
    <w:p w:rsidR="002371EE" w:rsidRDefault="002371EE" w:rsidP="00337A86">
      <w:r>
        <w:t>Descargar imagen en Android Studio</w:t>
      </w:r>
    </w:p>
    <w:p w:rsidR="001E64E6" w:rsidRDefault="00F74B06" w:rsidP="00337A86">
      <w:hyperlink r:id="rId67" w:history="1">
        <w:r w:rsidR="002371EE" w:rsidRPr="00E1629F">
          <w:rPr>
            <w:rStyle w:val="Hipervnculo"/>
          </w:rPr>
          <w:t>https://stackoverflow.com/questions/18210700/best-method-to-download-image-from-url-in-android</w:t>
        </w:r>
      </w:hyperlink>
    </w:p>
    <w:p w:rsidR="002371EE" w:rsidRDefault="00784536" w:rsidP="00337A86">
      <w:r>
        <w:t>Redondear imagen en</w:t>
      </w:r>
      <w:r w:rsidR="002371EE">
        <w:t xml:space="preserve"> Android Studio</w:t>
      </w:r>
    </w:p>
    <w:p w:rsidR="001E64E6" w:rsidRDefault="00F74B06" w:rsidP="00337A86">
      <w:hyperlink r:id="rId68" w:history="1">
        <w:r w:rsidR="002371EE" w:rsidRPr="00E1629F">
          <w:rPr>
            <w:rStyle w:val="Hipervnculo"/>
          </w:rPr>
          <w:t>https://stackoverflow.com/questions/2459916/how-to-make-an-imageview-with-rounded-corners</w:t>
        </w:r>
      </w:hyperlink>
    </w:p>
    <w:p w:rsidR="003B74C4" w:rsidRDefault="003B74C4" w:rsidP="00337A86">
      <w:r>
        <w:t>MariaDB</w:t>
      </w:r>
    </w:p>
    <w:p w:rsidR="003B74C4" w:rsidRDefault="00F74B06" w:rsidP="00337A86">
      <w:pPr>
        <w:rPr>
          <w:rStyle w:val="Hipervnculo"/>
        </w:rPr>
      </w:pPr>
      <w:hyperlink r:id="rId69" w:history="1">
        <w:r w:rsidR="003B74C4" w:rsidRPr="00E1629F">
          <w:rPr>
            <w:rStyle w:val="Hipervnculo"/>
          </w:rPr>
          <w:t>https://howtoraspberrypi.com/mariadb-raspbian-raspberry-pi/</w:t>
        </w:r>
      </w:hyperlink>
    </w:p>
    <w:p w:rsidR="00894E83" w:rsidRDefault="00894E83" w:rsidP="00337A86">
      <w:r w:rsidRPr="00894E83">
        <w:t>Raspberry</w:t>
      </w:r>
    </w:p>
    <w:p w:rsidR="00894E83" w:rsidRDefault="00F74B06" w:rsidP="00337A86">
      <w:hyperlink r:id="rId70" w:history="1">
        <w:r w:rsidR="00894E83">
          <w:rPr>
            <w:rStyle w:val="Hipervnculo"/>
          </w:rPr>
          <w:t>https://www.programoergosum.com/cursos-online/raspberry-pi/232-curso-de-introduccion-a-raspberry-pi/instalar-raspbian</w:t>
        </w:r>
      </w:hyperlink>
    </w:p>
    <w:p w:rsidR="00894E83" w:rsidRDefault="00F74B06" w:rsidP="00337A86">
      <w:hyperlink r:id="rId71" w:history="1">
        <w:r w:rsidR="00894E83">
          <w:rPr>
            <w:rStyle w:val="Hipervnculo"/>
          </w:rPr>
          <w:t>https://www.raspberrypi.org/downloads/</w:t>
        </w:r>
      </w:hyperlink>
    </w:p>
    <w:p w:rsidR="00894E83" w:rsidRPr="00894E83" w:rsidRDefault="00F74B06" w:rsidP="00337A86">
      <w:hyperlink r:id="rId72" w:history="1">
        <w:r w:rsidR="00894E83">
          <w:rPr>
            <w:rStyle w:val="Hipervnculo"/>
          </w:rPr>
          <w:t>https://www.raspberrypi.org/products/raspberry-pi-3-model-b-plus/</w:t>
        </w:r>
      </w:hyperlink>
    </w:p>
    <w:p w:rsidR="002371EE" w:rsidRDefault="002371EE" w:rsidP="00337A86">
      <w:r>
        <w:t>Ejecutar servidor al inicio en Raspberry</w:t>
      </w:r>
    </w:p>
    <w:p w:rsidR="001E64E6" w:rsidRDefault="00F74B06" w:rsidP="00337A86">
      <w:hyperlink r:id="rId73" w:history="1">
        <w:r w:rsidR="002371EE" w:rsidRPr="00E1629F">
          <w:rPr>
            <w:rStyle w:val="Hipervnculo"/>
          </w:rPr>
          <w:t>https://www.dexterindustries.com/howto/run-a-program-on-your-raspberry-pi-at-startup/</w:t>
        </w:r>
      </w:hyperlink>
    </w:p>
    <w:p w:rsidR="002371EE" w:rsidRDefault="002371EE" w:rsidP="00337A86">
      <w:r>
        <w:t>Controlar pines Raspberry</w:t>
      </w:r>
    </w:p>
    <w:p w:rsidR="002371EE" w:rsidRDefault="00F74B06" w:rsidP="00337A86">
      <w:hyperlink r:id="rId74" w:history="1">
        <w:r w:rsidR="002371EE" w:rsidRPr="00E1629F">
          <w:rPr>
            <w:rStyle w:val="Hipervnculo"/>
          </w:rPr>
          <w:t>https://www.npmjs.com/package/rpio</w:t>
        </w:r>
      </w:hyperlink>
    </w:p>
    <w:p w:rsidR="002371EE" w:rsidRDefault="00F74B06" w:rsidP="00337A86">
      <w:pPr>
        <w:rPr>
          <w:rStyle w:val="Hipervnculo"/>
        </w:rPr>
      </w:pPr>
      <w:hyperlink r:id="rId75" w:history="1">
        <w:r w:rsidR="002371EE" w:rsidRPr="00E1629F">
          <w:rPr>
            <w:rStyle w:val="Hipervnculo"/>
          </w:rPr>
          <w:t>https://www.npmjs.com/package/gpio</w:t>
        </w:r>
      </w:hyperlink>
    </w:p>
    <w:p w:rsidR="000372B0" w:rsidRDefault="000372B0" w:rsidP="000372B0">
      <w:r>
        <w:t>Relé</w:t>
      </w:r>
    </w:p>
    <w:p w:rsidR="000372B0" w:rsidRDefault="00F74B06" w:rsidP="000372B0">
      <w:hyperlink r:id="rId76" w:history="1">
        <w:r w:rsidR="001B5BC7">
          <w:rPr>
            <w:rStyle w:val="Hipervnculo"/>
          </w:rPr>
          <w:t>https://como-funciona.co/un-rele-o-relevador/</w:t>
        </w:r>
      </w:hyperlink>
    </w:p>
    <w:p w:rsidR="001B5BC7" w:rsidRDefault="00F74B06" w:rsidP="000372B0">
      <w:hyperlink r:id="rId77" w:anchor="1" w:history="1">
        <w:r w:rsidR="001B5BC7">
          <w:rPr>
            <w:rStyle w:val="Hipervnculo"/>
          </w:rPr>
          <w:t>https://app.emaze.com/@AZLOQQLQ</w:t>
        </w:r>
      </w:hyperlink>
    </w:p>
    <w:p w:rsidR="000372B0" w:rsidRDefault="000372B0" w:rsidP="000372B0">
      <w:r>
        <w:t>Mando de garaje</w:t>
      </w:r>
    </w:p>
    <w:p w:rsidR="001D659A" w:rsidRDefault="00F74B06" w:rsidP="00784536">
      <w:hyperlink r:id="rId78" w:history="1">
        <w:r w:rsidR="001D659A">
          <w:rPr>
            <w:rStyle w:val="Hipervnculo"/>
          </w:rPr>
          <w:t>http://comprarmandogaraje.blogspot.com/2014/10/control-remoto-rf-tipica-diseno-de-pcb.html</w:t>
        </w:r>
      </w:hyperlink>
    </w:p>
    <w:p w:rsidR="00784536" w:rsidRPr="00784536" w:rsidRDefault="00784536" w:rsidP="00784536">
      <w:r w:rsidRPr="00784536">
        <w:t>Android Stud</w:t>
      </w:r>
      <w:r>
        <w:t>io</w:t>
      </w:r>
    </w:p>
    <w:p w:rsidR="00784536" w:rsidRDefault="00F74B06" w:rsidP="00337A86">
      <w:pPr>
        <w:rPr>
          <w:rStyle w:val="Hipervnculo"/>
        </w:rPr>
      </w:pPr>
      <w:hyperlink r:id="rId79" w:history="1">
        <w:r w:rsidR="00784536">
          <w:rPr>
            <w:rStyle w:val="Hipervnculo"/>
          </w:rPr>
          <w:t>https://developer.android.com/studio/intro</w:t>
        </w:r>
      </w:hyperlink>
    </w:p>
    <w:p w:rsidR="00E9345C" w:rsidRDefault="00E9345C" w:rsidP="00337A86">
      <w:pPr>
        <w:rPr>
          <w:rStyle w:val="Hipervnculo"/>
        </w:rPr>
      </w:pPr>
    </w:p>
    <w:p w:rsidR="00B04EFD" w:rsidRDefault="00B04EFD" w:rsidP="005E4352">
      <w:r>
        <w:t>Visual Studio Code</w:t>
      </w:r>
    </w:p>
    <w:p w:rsidR="00B04EFD" w:rsidRDefault="00F74B06" w:rsidP="005E4352">
      <w:hyperlink r:id="rId80" w:history="1">
        <w:r w:rsidR="00B04EFD">
          <w:rPr>
            <w:rStyle w:val="Hipervnculo"/>
          </w:rPr>
          <w:t>https://blogs.itpro.es/eduardocloud/2016/08/22/visual-studio-code-que-es-y-que-no-es/</w:t>
        </w:r>
      </w:hyperlink>
    </w:p>
    <w:p w:rsidR="00CA3E16" w:rsidRDefault="00F74B06" w:rsidP="005E4352">
      <w:hyperlink r:id="rId81" w:history="1">
        <w:r w:rsidR="00CA3E16">
          <w:rPr>
            <w:rStyle w:val="Hipervnculo"/>
          </w:rPr>
          <w:t>https://code.visualstudio.com/</w:t>
        </w:r>
      </w:hyperlink>
    </w:p>
    <w:p w:rsidR="00B04EFD" w:rsidRDefault="00B14093" w:rsidP="005E4352">
      <w:r>
        <w:t>Markdown</w:t>
      </w:r>
    </w:p>
    <w:p w:rsidR="00B14093" w:rsidRDefault="00F74B06" w:rsidP="005E4352">
      <w:hyperlink r:id="rId82" w:history="1">
        <w:r w:rsidR="00B14093" w:rsidRPr="00942FD7">
          <w:rPr>
            <w:rStyle w:val="Hipervnculo"/>
          </w:rPr>
          <w:t>https://github.com/adam-p/markdown-here/wiki/Markdown-Cheatsheet</w:t>
        </w:r>
      </w:hyperlink>
    </w:p>
    <w:p w:rsidR="00B14093" w:rsidRDefault="00F74B06" w:rsidP="005E4352">
      <w:hyperlink r:id="rId83" w:history="1">
        <w:r w:rsidR="00B14093" w:rsidRPr="00942FD7">
          <w:rPr>
            <w:rStyle w:val="Hipervnculo"/>
          </w:rPr>
          <w:t>https://daringfireball.net/projects/markdown/</w:t>
        </w:r>
      </w:hyperlink>
    </w:p>
    <w:p w:rsidR="00B14093" w:rsidRDefault="00B14093" w:rsidP="005E4352">
      <w:r>
        <w:t>Mermaid</w:t>
      </w:r>
    </w:p>
    <w:p w:rsidR="00B04EFD" w:rsidRDefault="00F74B06" w:rsidP="005E4352">
      <w:hyperlink r:id="rId84" w:anchor="/" w:history="1">
        <w:r w:rsidR="00B14093" w:rsidRPr="00942FD7">
          <w:rPr>
            <w:rStyle w:val="Hipervnculo"/>
          </w:rPr>
          <w:t>https://mermaid-js.github.io/mermaid/#/</w:t>
        </w:r>
      </w:hyperlink>
    </w:p>
    <w:p w:rsidR="00B14093" w:rsidRDefault="00B14093" w:rsidP="00B14093">
      <w:r>
        <w:t>Mermaid Live Editor</w:t>
      </w:r>
    </w:p>
    <w:p w:rsidR="00B14093" w:rsidRDefault="00F74B06" w:rsidP="00B14093">
      <w:hyperlink r:id="rId85" w:history="1">
        <w:r w:rsidR="00B14093" w:rsidRPr="00942FD7">
          <w:rPr>
            <w:rStyle w:val="Hipervnculo"/>
          </w:rPr>
          <w:t>https://mermaid-js.github.io/mermaid-live-editor/</w:t>
        </w:r>
      </w:hyperlink>
    </w:p>
    <w:p w:rsidR="00B14093" w:rsidRDefault="00314D43" w:rsidP="00B14093">
      <w:r>
        <w:t>GitHub Desktop</w:t>
      </w:r>
    </w:p>
    <w:p w:rsidR="00314D43" w:rsidRDefault="00F74B06" w:rsidP="00B14093">
      <w:hyperlink r:id="rId86" w:history="1">
        <w:r w:rsidR="00314D43">
          <w:rPr>
            <w:rStyle w:val="Hipervnculo"/>
          </w:rPr>
          <w:t>https://desktop.github.com/</w:t>
        </w:r>
      </w:hyperlink>
    </w:p>
    <w:p w:rsidR="00DD1267" w:rsidRDefault="00DD1267" w:rsidP="00B14093">
      <w:r>
        <w:t>MySQL Workbench</w:t>
      </w:r>
    </w:p>
    <w:p w:rsidR="00DD1267" w:rsidRDefault="00F74B06" w:rsidP="00B14093">
      <w:hyperlink r:id="rId87" w:history="1">
        <w:r w:rsidR="00DD1267">
          <w:rPr>
            <w:rStyle w:val="Hipervnculo"/>
          </w:rPr>
          <w:t>https://es.wikipedia.org/wiki/MySQL_Workbench</w:t>
        </w:r>
      </w:hyperlink>
    </w:p>
    <w:p w:rsidR="00DD1267" w:rsidRDefault="00F74B06" w:rsidP="00B14093">
      <w:hyperlink r:id="rId88" w:history="1">
        <w:r w:rsidR="00DD1267">
          <w:rPr>
            <w:rStyle w:val="Hipervnculo"/>
          </w:rPr>
          <w:t>https://www.mysql.com/products/workbench/</w:t>
        </w:r>
      </w:hyperlink>
    </w:p>
    <w:p w:rsidR="00314D43" w:rsidRDefault="00DD1267" w:rsidP="00B14093">
      <w:r>
        <w:t>Real VNC</w:t>
      </w:r>
    </w:p>
    <w:p w:rsidR="00DD1267" w:rsidRDefault="00F74B06" w:rsidP="00B14093">
      <w:hyperlink r:id="rId89" w:history="1">
        <w:r w:rsidR="00DD1267">
          <w:rPr>
            <w:rStyle w:val="Hipervnculo"/>
          </w:rPr>
          <w:t>https://www.realvnc.com/en/</w:t>
        </w:r>
      </w:hyperlink>
    </w:p>
    <w:p w:rsidR="00B14093" w:rsidRDefault="00F74B06" w:rsidP="00B14093">
      <w:hyperlink r:id="rId90" w:history="1">
        <w:r w:rsidR="00DD1267">
          <w:rPr>
            <w:rStyle w:val="Hipervnculo"/>
          </w:rPr>
          <w:t>https://es.wikipedia.org/wiki/RealVNC</w:t>
        </w:r>
      </w:hyperlink>
    </w:p>
    <w:p w:rsidR="005E4352" w:rsidRDefault="005E4352" w:rsidP="005E4352">
      <w:r>
        <w:t>Quick Settings Tiles</w:t>
      </w:r>
    </w:p>
    <w:p w:rsidR="005E4352" w:rsidRDefault="00F74B06" w:rsidP="005E4352">
      <w:hyperlink r:id="rId91" w:history="1">
        <w:r w:rsidR="005E4352">
          <w:rPr>
            <w:rStyle w:val="Hipervnculo"/>
          </w:rPr>
          <w:t>https://www.youtube.com/watch?v=xwvU6Pj3ATQ</w:t>
        </w:r>
      </w:hyperlink>
    </w:p>
    <w:p w:rsidR="00CC4037" w:rsidRDefault="00CC4037" w:rsidP="005E4352">
      <w:r>
        <w:t>Código QR</w:t>
      </w:r>
    </w:p>
    <w:p w:rsidR="00CC4037" w:rsidRDefault="00F74B06" w:rsidP="005E4352">
      <w:hyperlink r:id="rId92" w:history="1">
        <w:r w:rsidR="00CC4037">
          <w:rPr>
            <w:rStyle w:val="Hipervnculo"/>
          </w:rPr>
          <w:t>https://www.the-qrcode-generator.com/</w:t>
        </w:r>
      </w:hyperlink>
    </w:p>
    <w:p w:rsidR="00B5654A" w:rsidRDefault="00B5654A" w:rsidP="005E4352"/>
    <w:p w:rsidR="00B5654A" w:rsidRDefault="00B5654A" w:rsidP="00B5654A">
      <w:pPr>
        <w:pStyle w:val="Level3"/>
      </w:pPr>
      <w:r>
        <w:t>3.4.5. Fuentes de imágenes</w:t>
      </w:r>
    </w:p>
    <w:p w:rsidR="00FE2268" w:rsidRDefault="00FE2268" w:rsidP="00B5654A">
      <w:r>
        <w:t xml:space="preserve">Portada: </w:t>
      </w:r>
      <w:hyperlink r:id="rId93" w:history="1">
        <w:r>
          <w:rPr>
            <w:rStyle w:val="Hipervnculo"/>
          </w:rPr>
          <w:t>https://www.freepik.es/foto-gratis/mano-sujetando-</w:t>
        </w:r>
        <w:r>
          <w:rPr>
            <w:rStyle w:val="Hipervnculo"/>
          </w:rPr>
          <w:t>s</w:t>
        </w:r>
        <w:r>
          <w:rPr>
            <w:rStyle w:val="Hipervnculo"/>
          </w:rPr>
          <w:t>martphone-pantalla-blanco_987726.htm</w:t>
        </w:r>
      </w:hyperlink>
    </w:p>
    <w:p w:rsidR="00B5654A" w:rsidRDefault="004F0EF9" w:rsidP="00B5654A">
      <w:r>
        <w:t xml:space="preserve">Raspberry: </w:t>
      </w:r>
      <w:hyperlink r:id="rId94" w:history="1">
        <w:r w:rsidR="00B5654A">
          <w:rPr>
            <w:rStyle w:val="Hipervnculo"/>
          </w:rPr>
          <w:t>https://es.wikipedia.org/wiki/Raspberry_Pi</w:t>
        </w:r>
      </w:hyperlink>
    </w:p>
    <w:p w:rsidR="004F0EF9" w:rsidRDefault="004F0EF9" w:rsidP="00B5654A">
      <w:r>
        <w:t xml:space="preserve">Relé: </w:t>
      </w:r>
      <w:hyperlink r:id="rId95" w:history="1">
        <w:r w:rsidR="00B5654A">
          <w:rPr>
            <w:rStyle w:val="Hipervnculo"/>
          </w:rPr>
          <w:t>https://createc3d.com/es/modulos-y-sensores/579-comprar-modulo-rele-5v-compatible-con-arduino-1-canal-precio-oferta.html</w:t>
        </w:r>
      </w:hyperlink>
    </w:p>
    <w:p w:rsidR="004F0EF9" w:rsidRDefault="004F0EF9" w:rsidP="00B5654A">
      <w:r>
        <w:t xml:space="preserve">Leds: </w:t>
      </w:r>
      <w:hyperlink r:id="rId96" w:history="1">
        <w:r>
          <w:rPr>
            <w:rStyle w:val="Hipervnculo"/>
          </w:rPr>
          <w:t>https://es.dhgate.com/product/5-colors-5mm-round-led-diode-light-bulb-super/449074219.html</w:t>
        </w:r>
      </w:hyperlink>
    </w:p>
    <w:p w:rsidR="004F0EF9" w:rsidRDefault="004F0EF9" w:rsidP="00B5654A">
      <w:pPr>
        <w:rPr>
          <w:rStyle w:val="Hipervnculo"/>
        </w:rPr>
      </w:pPr>
      <w:r>
        <w:t xml:space="preserve">Mando de garaje: </w:t>
      </w:r>
      <w:hyperlink r:id="rId97" w:history="1">
        <w:r>
          <w:rPr>
            <w:rStyle w:val="Hipervnculo"/>
          </w:rPr>
          <w:t>http://comprarmandogaraje.blogspot.com/2014/10/control-remoto-rf-tipica-diseno-de-pcb.html</w:t>
        </w:r>
      </w:hyperlink>
    </w:p>
    <w:p w:rsidR="006D210F" w:rsidRDefault="00F74B06" w:rsidP="00B5654A">
      <w:hyperlink r:id="rId98" w:history="1">
        <w:r w:rsidR="006D210F">
          <w:rPr>
            <w:rStyle w:val="Hipervnculo"/>
          </w:rPr>
          <w:t>https://es.aliexpress.com/item/33020841416.html</w:t>
        </w:r>
      </w:hyperlink>
    </w:p>
    <w:p w:rsidR="004F0EF9" w:rsidRDefault="004F0EF9" w:rsidP="00B5654A">
      <w:r>
        <w:t xml:space="preserve">Android Studio: </w:t>
      </w:r>
      <w:hyperlink r:id="rId99" w:history="1">
        <w:r>
          <w:rPr>
            <w:rStyle w:val="Hipervnculo"/>
          </w:rPr>
          <w:t>https://commons.wikimedia.org/wiki/File:Android_Studio_icon.svg</w:t>
        </w:r>
      </w:hyperlink>
    </w:p>
    <w:p w:rsidR="004F0EF9" w:rsidRDefault="004F0EF9" w:rsidP="004F0EF9">
      <w:r>
        <w:t xml:space="preserve">Webstorm: </w:t>
      </w:r>
      <w:hyperlink r:id="rId100" w:history="1">
        <w:r>
          <w:rPr>
            <w:rStyle w:val="Hipervnculo"/>
          </w:rPr>
          <w:t>https://logonoid.com/webstorm-logo/</w:t>
        </w:r>
      </w:hyperlink>
    </w:p>
    <w:p w:rsidR="004F0EF9" w:rsidRDefault="004F0EF9" w:rsidP="004F0EF9">
      <w:r>
        <w:t xml:space="preserve">Visual Studio Code: </w:t>
      </w:r>
      <w:hyperlink r:id="rId101" w:history="1">
        <w:r>
          <w:rPr>
            <w:rStyle w:val="Hipervnculo"/>
          </w:rPr>
          <w:t>https://commons.wikimedia.org/wiki/File:Visual_Studio_Code_1.35_icon.svg</w:t>
        </w:r>
      </w:hyperlink>
    </w:p>
    <w:p w:rsidR="004F0EF9" w:rsidRDefault="004F0EF9" w:rsidP="004F0EF9">
      <w:r>
        <w:t xml:space="preserve">Markdown: </w:t>
      </w:r>
      <w:hyperlink r:id="rId102" w:history="1">
        <w:r>
          <w:rPr>
            <w:rStyle w:val="Hipervnculo"/>
          </w:rPr>
          <w:t>https://es.wikipedia.org/wiki/Archivo:Markdown-mark.svg</w:t>
        </w:r>
      </w:hyperlink>
    </w:p>
    <w:p w:rsidR="004942DC" w:rsidRPr="00D97B4E" w:rsidRDefault="004942DC" w:rsidP="00D97B4E">
      <w:r>
        <w:t xml:space="preserve">Pandoc: </w:t>
      </w:r>
      <w:hyperlink r:id="rId103" w:anchor="!topic/pandoc-discuss/1bKIuyBnWaQ/discussion%5B201-225%5D" w:history="1">
        <w:r>
          <w:rPr>
            <w:rStyle w:val="Hipervnculo"/>
          </w:rPr>
          <w:t>https://groups.google.com/forum/#!topic/pandoc-discuss/1bKIuyBnWaQ/discussion%5B201-225%5D</w:t>
        </w:r>
      </w:hyperlink>
    </w:p>
    <w:p w:rsidR="004F0EF9" w:rsidRDefault="004F0EF9" w:rsidP="004F0EF9">
      <w:r>
        <w:t>GitHub desktop</w:t>
      </w:r>
      <w:r w:rsidR="00F7484A">
        <w:t xml:space="preserve">: </w:t>
      </w:r>
      <w:hyperlink r:id="rId104" w:history="1">
        <w:r w:rsidR="00F7484A">
          <w:rPr>
            <w:rStyle w:val="Hipervnculo"/>
          </w:rPr>
          <w:t>https://www.boel.co.jp/tips/vol32_github_desktop.html</w:t>
        </w:r>
      </w:hyperlink>
    </w:p>
    <w:p w:rsidR="004F0EF9" w:rsidRDefault="004F0EF9" w:rsidP="004F0EF9">
      <w:r>
        <w:t>Git</w:t>
      </w:r>
      <w:r w:rsidR="00F7484A">
        <w:t xml:space="preserve">: </w:t>
      </w:r>
      <w:hyperlink r:id="rId105" w:history="1">
        <w:r w:rsidR="00F7484A">
          <w:rPr>
            <w:rStyle w:val="Hipervnculo"/>
          </w:rPr>
          <w:t>https://blog.muktek.com/git-y-github-627858e07167</w:t>
        </w:r>
      </w:hyperlink>
    </w:p>
    <w:p w:rsidR="004F0EF9" w:rsidRDefault="004F0EF9" w:rsidP="004F0EF9">
      <w:r>
        <w:t>MySQL Workbench</w:t>
      </w:r>
      <w:r w:rsidR="00F7484A">
        <w:t xml:space="preserve">: </w:t>
      </w:r>
      <w:hyperlink r:id="rId106" w:history="1">
        <w:r w:rsidR="00F7484A">
          <w:rPr>
            <w:rStyle w:val="Hipervnculo"/>
          </w:rPr>
          <w:t>https://www.pngocean.com/gratis-png-clipart-dlexd</w:t>
        </w:r>
      </w:hyperlink>
    </w:p>
    <w:p w:rsidR="005D61AF" w:rsidRDefault="00F7484A" w:rsidP="004F0EF9">
      <w:pPr>
        <w:sectPr w:rsidR="005D61AF" w:rsidSect="005D61AF">
          <w:type w:val="continuous"/>
          <w:pgSz w:w="12240" w:h="15840" w:code="1"/>
          <w:pgMar w:top="990" w:right="990" w:bottom="1620" w:left="990" w:header="360" w:footer="371" w:gutter="0"/>
          <w:cols w:space="708"/>
          <w:docGrid w:linePitch="360"/>
        </w:sectPr>
      </w:pPr>
      <w:r>
        <w:t xml:space="preserve">Real </w:t>
      </w:r>
      <w:r w:rsidR="004F0EF9">
        <w:t>VNC</w:t>
      </w:r>
      <w:r>
        <w:t xml:space="preserve">: </w:t>
      </w:r>
    </w:p>
    <w:p w:rsidR="004F0EF9" w:rsidRDefault="00F74B06" w:rsidP="004F0EF9">
      <w:hyperlink r:id="rId107" w:history="1">
        <w:r w:rsidR="00F7484A">
          <w:rPr>
            <w:rStyle w:val="Hipervnculo"/>
          </w:rPr>
          <w:t>https://apps.apple.com/es/app/vnc-viewer-remote-desktop/id352019548?l=en</w:t>
        </w:r>
      </w:hyperlink>
    </w:p>
    <w:p w:rsidR="00137027" w:rsidRDefault="00137027" w:rsidP="00B5654A">
      <w:pPr>
        <w:rPr>
          <w:rStyle w:val="Hipervnculo"/>
        </w:rPr>
      </w:pPr>
      <w:r>
        <w:t xml:space="preserve">Node: </w:t>
      </w:r>
      <w:hyperlink r:id="rId108" w:history="1">
        <w:r>
          <w:rPr>
            <w:rStyle w:val="Hipervnculo"/>
          </w:rPr>
          <w:t>http://ediciones.openexpo.es/event/meetup-nodejs/</w:t>
        </w:r>
      </w:hyperlink>
    </w:p>
    <w:p w:rsidR="00137027" w:rsidRDefault="00137027" w:rsidP="00B5654A">
      <w:r>
        <w:t xml:space="preserve">Debian: </w:t>
      </w:r>
      <w:hyperlink r:id="rId109" w:history="1">
        <w:r>
          <w:rPr>
            <w:rStyle w:val="Hipervnculo"/>
          </w:rPr>
          <w:t>https://felfa.github.io/culturilla/2017/01/09/debian-logo.html</w:t>
        </w:r>
      </w:hyperlink>
    </w:p>
    <w:p w:rsidR="00137027" w:rsidRDefault="00137027" w:rsidP="00B5654A">
      <w:r>
        <w:t xml:space="preserve">MariaDB: </w:t>
      </w:r>
      <w:hyperlink r:id="rId110" w:history="1">
        <w:r>
          <w:rPr>
            <w:rStyle w:val="Hipervnculo"/>
          </w:rPr>
          <w:t>https://www.nicepng.com/ourpic/u2e6a9u2i1w7r5y3_mariadb-logo-png/</w:t>
        </w:r>
      </w:hyperlink>
    </w:p>
    <w:p w:rsidR="000C089E" w:rsidRDefault="00137027" w:rsidP="00B5654A">
      <w:pPr>
        <w:rPr>
          <w:rStyle w:val="Hipervnculo"/>
        </w:rPr>
      </w:pPr>
      <w:r>
        <w:lastRenderedPageBreak/>
        <w:t xml:space="preserve">Firebase: </w:t>
      </w:r>
      <w:hyperlink r:id="rId111" w:history="1">
        <w:r>
          <w:rPr>
            <w:rStyle w:val="Hipervnculo"/>
          </w:rPr>
          <w:t>https://www.elharrakfonts.com/2019/03/logo-firebase.html</w:t>
        </w:r>
      </w:hyperlink>
    </w:p>
    <w:p w:rsidR="005D61AF" w:rsidRDefault="005D61AF" w:rsidP="00B5654A">
      <w:pPr>
        <w:sectPr w:rsidR="005D61AF" w:rsidSect="005D61AF">
          <w:type w:val="continuous"/>
          <w:pgSz w:w="12240" w:h="15840" w:code="1"/>
          <w:pgMar w:top="990" w:right="990" w:bottom="1620" w:left="990" w:header="360" w:footer="371" w:gutter="0"/>
          <w:cols w:space="708"/>
          <w:docGrid w:linePitch="360"/>
        </w:sectPr>
      </w:pPr>
    </w:p>
    <w:p w:rsidR="00742593" w:rsidRDefault="000C089E" w:rsidP="00B5654A">
      <w:r w:rsidRPr="000C089E">
        <w:lastRenderedPageBreak/>
        <w:t>Foto de perfil:</w:t>
      </w:r>
      <w:r>
        <w:rPr>
          <w:rStyle w:val="Hipervnculo"/>
        </w:rPr>
        <w:t xml:space="preserve"> </w:t>
      </w:r>
      <w:hyperlink r:id="rId112" w:history="1">
        <w:r>
          <w:rPr>
            <w:rStyle w:val="Hipervnculo"/>
          </w:rPr>
          <w:t>https://pixabay.com/es/vectors/foto-de-perfil-en-blanco-973460/</w:t>
        </w:r>
      </w:hyperlink>
    </w:p>
    <w:p w:rsidR="0066130C" w:rsidRDefault="00742593" w:rsidP="00B5654A">
      <w:r>
        <w:t xml:space="preserve">Ubuntu: </w:t>
      </w:r>
      <w:hyperlink r:id="rId113" w:history="1">
        <w:r>
          <w:rPr>
            <w:rStyle w:val="Hipervnculo"/>
          </w:rPr>
          <w:t>https://ca.wikipedia.org/wiki/Fitxer:Logo-ubuntu_cof-orange-hex.svg</w:t>
        </w:r>
      </w:hyperlink>
    </w:p>
    <w:p w:rsidR="00E7429B" w:rsidRDefault="0066130C" w:rsidP="00B5654A">
      <w:r>
        <w:t xml:space="preserve">JSON: </w:t>
      </w:r>
      <w:hyperlink r:id="rId114" w:history="1">
        <w:r>
          <w:rPr>
            <w:rStyle w:val="Hipervnculo"/>
          </w:rPr>
          <w:t>https://es.wikipedia.org/wiki/JSON</w:t>
        </w:r>
      </w:hyperlink>
    </w:p>
    <w:p w:rsidR="00762F28" w:rsidRDefault="00E7429B" w:rsidP="00B5654A">
      <w:pPr>
        <w:rPr>
          <w:rStyle w:val="Hipervnculo"/>
        </w:rPr>
      </w:pPr>
      <w:r>
        <w:t xml:space="preserve">Promesas: </w:t>
      </w:r>
      <w:hyperlink r:id="rId115" w:history="1">
        <w:r>
          <w:rPr>
            <w:rStyle w:val="Hipervnculo"/>
          </w:rPr>
          <w:t>https://developer.mozilla.org/es/docs/Web/JavaScript/Referencia/Objetos_globales/Promise</w:t>
        </w:r>
      </w:hyperlink>
    </w:p>
    <w:p w:rsidR="00762F28" w:rsidRPr="00762F28" w:rsidRDefault="00762F28" w:rsidP="00762F28">
      <w:r>
        <w:t xml:space="preserve">Git push: </w:t>
      </w:r>
      <w:hyperlink r:id="rId116" w:history="1">
        <w:r>
          <w:rPr>
            <w:rStyle w:val="Hipervnculo"/>
          </w:rPr>
          <w:t>https://www.pngkit.com/bigpic/u2r5t4i1e6a9e6a9/</w:t>
        </w:r>
      </w:hyperlink>
    </w:p>
    <w:p w:rsidR="00434B07" w:rsidRDefault="00434B07" w:rsidP="00B5654A">
      <w:r>
        <w:t xml:space="preserve">Triggers: </w:t>
      </w:r>
      <w:hyperlink r:id="rId117" w:history="1">
        <w:r>
          <w:rPr>
            <w:rStyle w:val="Hipervnculo"/>
          </w:rPr>
          <w:t>https://www.youtube.com/watch?v=uTx7xd4ojkk</w:t>
        </w:r>
      </w:hyperlink>
    </w:p>
    <w:p w:rsidR="005D61AF" w:rsidRDefault="00CE3791" w:rsidP="00337A86">
      <w:pPr>
        <w:sectPr w:rsidR="005D61AF" w:rsidSect="005D61AF">
          <w:type w:val="continuous"/>
          <w:pgSz w:w="12240" w:h="15840" w:code="1"/>
          <w:pgMar w:top="990" w:right="990" w:bottom="1620" w:left="990" w:header="360" w:footer="371" w:gutter="0"/>
          <w:cols w:space="708"/>
          <w:docGrid w:linePitch="360"/>
        </w:sectPr>
      </w:pPr>
      <w:r>
        <w:br w:type="page"/>
      </w:r>
    </w:p>
    <w:p w:rsidR="003A78C1" w:rsidRPr="004508DE" w:rsidRDefault="003A78C1" w:rsidP="00337A86"/>
    <w:p w:rsidR="003A78C1" w:rsidRPr="004508DE" w:rsidRDefault="00BD759B" w:rsidP="00337A86">
      <w:r w:rsidRPr="004508DE">
        <w:rPr>
          <w:noProof/>
          <w:lang w:eastAsia="es-ES"/>
        </w:rPr>
        <mc:AlternateContent>
          <mc:Choice Requires="wps">
            <w:drawing>
              <wp:anchor distT="0" distB="0" distL="114300" distR="114300" simplePos="0" relativeHeight="251723264" behindDoc="0" locked="0" layoutInCell="1" allowOverlap="1" wp14:anchorId="79E5CFD2" wp14:editId="0062AA12">
                <wp:simplePos x="0" y="0"/>
                <wp:positionH relativeFrom="column">
                  <wp:posOffset>-316018</wp:posOffset>
                </wp:positionH>
                <wp:positionV relativeFrom="paragraph">
                  <wp:posOffset>-322580</wp:posOffset>
                </wp:positionV>
                <wp:extent cx="7644130" cy="548640"/>
                <wp:effectExtent l="0" t="0" r="0" b="3810"/>
                <wp:wrapNone/>
                <wp:docPr id="7"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Pr="006621AA" w:rsidRDefault="00675AA9" w:rsidP="00337A86">
                            <w:pPr>
                              <w:pStyle w:val="Level1"/>
                            </w:pPr>
                            <w:r>
                              <w:t>Resultado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left:0;text-align:left;margin-left:-24.9pt;margin-top:-25.4pt;width:601.9pt;height:43.2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" fillcolor="#47a8ec [3204]" stroked="f" strokeweight="2pt">
                <v:textbox>
                  <w:txbxContent>
                    <w:p w:rsidR="00675AA9" w:rsidRPr="006621AA" w:rsidRDefault="00675AA9" w:rsidP="00337A86">
                      <w:pPr>
                        <w:pStyle w:val="Level1"/>
                      </w:pPr>
                      <w:r>
                        <w:t>Resultado del proyecto</w:t>
                      </w:r>
                    </w:p>
                  </w:txbxContent>
                </v:textbox>
              </v:rect>
            </w:pict>
          </mc:Fallback>
        </mc:AlternateContent>
      </w:r>
    </w:p>
    <w:p w:rsidR="00386F89" w:rsidRPr="004508DE" w:rsidRDefault="00386F89" w:rsidP="00337A86"/>
    <w:p w:rsidR="00FE03C4" w:rsidRDefault="00FE03C4" w:rsidP="00337A86">
      <w:pPr>
        <w:pStyle w:val="Level2"/>
        <w:sectPr w:rsidR="00FE03C4" w:rsidSect="00FE03C4">
          <w:type w:val="continuous"/>
          <w:pgSz w:w="12240" w:h="15840" w:code="1"/>
          <w:pgMar w:top="990" w:right="990" w:bottom="1620" w:left="990" w:header="360" w:footer="371" w:gutter="0"/>
          <w:cols w:num="2" w:space="708"/>
          <w:docGrid w:linePitch="360"/>
        </w:sectPr>
      </w:pPr>
    </w:p>
    <w:p w:rsidR="00FE03C4" w:rsidRDefault="00FE03C4" w:rsidP="00FE03C4">
      <w:pPr>
        <w:pStyle w:val="Level2"/>
      </w:pPr>
    </w:p>
    <w:p w:rsidR="00386F89" w:rsidRPr="004508DE" w:rsidRDefault="004E3D90" w:rsidP="00FE03C4">
      <w:pPr>
        <w:pStyle w:val="Level2"/>
      </w:pPr>
      <w:r>
        <w:t>4</w:t>
      </w:r>
      <w:r w:rsidR="00386F89" w:rsidRPr="004508DE">
        <w:t xml:space="preserve">.1. </w:t>
      </w:r>
      <w:r w:rsidR="00CC2A1D">
        <w:t>Grado de consecución</w:t>
      </w:r>
      <w:r>
        <w:t xml:space="preserve"> del proyecto</w:t>
      </w:r>
    </w:p>
    <w:p w:rsidR="00FE03C4" w:rsidRDefault="00FE03C4">
      <w:pPr>
        <w:jc w:val="left"/>
        <w:sectPr w:rsidR="00FE03C4" w:rsidSect="00FE03C4">
          <w:type w:val="continuous"/>
          <w:pgSz w:w="12240" w:h="15840" w:code="1"/>
          <w:pgMar w:top="990" w:right="990" w:bottom="1620" w:left="990" w:header="360" w:footer="371" w:gutter="0"/>
          <w:cols w:space="708"/>
          <w:docGrid w:linePitch="360"/>
        </w:sectPr>
      </w:pPr>
    </w:p>
    <w:p w:rsidR="00370CF7" w:rsidRDefault="00FE03C4" w:rsidP="00F764BE">
      <w:r>
        <w:lastRenderedPageBreak/>
        <w:t>Se han completado todas las características planificadas para este proyecto</w:t>
      </w:r>
      <w:r w:rsidR="00F8326E">
        <w:t xml:space="preserve">, y se han añadido algunas de las opcionales. </w:t>
      </w:r>
    </w:p>
    <w:p w:rsidR="00370CF7" w:rsidRDefault="00370CF7" w:rsidP="00F764BE"/>
    <w:p w:rsidR="0021181E" w:rsidRDefault="0021181E" w:rsidP="00F764BE">
      <w:r>
        <w:t>Android</w:t>
      </w:r>
      <w:r w:rsidR="00370CF7">
        <w:t xml:space="preserve"> utiliza fragmentos para separar las diferentes pantallas y restringir las diferentes acciones que se pueden realizar. Implementa Firebase para la autenticación de usuarios con la cuenta de google y realiza peticiones al servidor a través de Volley, ante los que </w:t>
      </w:r>
      <w:r>
        <w:t>muestra mensajes personalizados</w:t>
      </w:r>
      <w:r w:rsidR="00370CF7">
        <w:t xml:space="preserve"> para los idiomas español e inglés</w:t>
      </w:r>
      <w:r>
        <w:t xml:space="preserve"> </w:t>
      </w:r>
    </w:p>
    <w:p w:rsidR="00370CF7" w:rsidRDefault="00370CF7" w:rsidP="00F764BE"/>
    <w:p w:rsidR="00370CF7" w:rsidRDefault="00370CF7" w:rsidP="00F764BE">
      <w:r>
        <w:t xml:space="preserve">El servidor web está escrito en JavaScript y se ejecuta sobre Node. Tiene seguridad HTTPS y sirve una API </w:t>
      </w:r>
      <w:r w:rsidR="00685342">
        <w:t xml:space="preserve">REST con dos rutas disponibles, una es utilizada por la aplicación Android y la otra muestra el estado del servidor. Además implementa </w:t>
      </w:r>
      <w:r w:rsidR="00607842">
        <w:t>interacción</w:t>
      </w:r>
      <w:r w:rsidR="00685342">
        <w:t xml:space="preserve"> con el circuito electrónico externo y con la base de datos, realizando consultas de los usuarios dados de alta, </w:t>
      </w:r>
      <w:r w:rsidR="00607842">
        <w:t>registrando cada conexión y ejecutando el procedure que desactiva los usuarios vencidos diariamente.</w:t>
      </w:r>
    </w:p>
    <w:p w:rsidR="00607842" w:rsidRDefault="00607842" w:rsidP="00F764BE"/>
    <w:p w:rsidR="00607842" w:rsidRDefault="00607842" w:rsidP="00F764BE">
      <w:r>
        <w:t>La base de datos contiene dos tablas que almacenan las conexiones realizadas y los usuarios. La tabla que almacena los usuarios contiene un campo en el que se guarda la fecha de vencimiento de cada usuario (opcional), y se ha creado un procedimiento que comprueba todos los usuarios y da de baja aquellos que ya no deberían de ser válidos.</w:t>
      </w:r>
    </w:p>
    <w:p w:rsidR="00607842" w:rsidRDefault="00607842" w:rsidP="00F764BE"/>
    <w:p w:rsidR="00607842" w:rsidRDefault="00607842" w:rsidP="00F764BE">
      <w:r>
        <w:t>La Raspberry Pi corre el sistema operativo Raspbian Pixel aunque podría funcionar con la versión Lite. En él está instalado Node, MariaDB y la última versión del servidor. Además se ha diseñado un circuito para interactuar con el mando y se ha instalado una versión reducida para demostrar su funcionamiento</w:t>
      </w:r>
      <w:r w:rsidR="00AC5F99">
        <w:t>. Para hacer posible las pruebas se ha configurado el router para reenviar puertos a la Raspberry.</w:t>
      </w:r>
    </w:p>
    <w:p w:rsidR="00762EF1" w:rsidRDefault="00AC5F99">
      <w:pPr>
        <w:jc w:val="left"/>
        <w:rPr>
          <w:b/>
          <w:color w:val="336699" w:themeColor="accent2"/>
          <w:sz w:val="32"/>
        </w:rPr>
      </w:pPr>
      <w:r w:rsidRPr="004508DE">
        <w:rPr>
          <w:noProof/>
          <w:lang w:eastAsia="es-ES"/>
        </w:rPr>
        <mc:AlternateContent>
          <mc:Choice Requires="wps">
            <w:drawing>
              <wp:anchor distT="0" distB="0" distL="114300" distR="114300" simplePos="0" relativeHeight="251769344" behindDoc="0" locked="0" layoutInCell="1" allowOverlap="1" wp14:anchorId="592A6B2F" wp14:editId="4B5ED525">
                <wp:simplePos x="0" y="0"/>
                <wp:positionH relativeFrom="column">
                  <wp:posOffset>169545</wp:posOffset>
                </wp:positionH>
                <wp:positionV relativeFrom="paragraph">
                  <wp:posOffset>378460</wp:posOffset>
                </wp:positionV>
                <wp:extent cx="6296025" cy="2446655"/>
                <wp:effectExtent l="0" t="0" r="9525" b="0"/>
                <wp:wrapTopAndBottom/>
                <wp:docPr id="319" name="Rectangle 198"/>
                <wp:cNvGraphicFramePr/>
                <a:graphic xmlns:a="http://schemas.openxmlformats.org/drawingml/2006/main">
                  <a:graphicData uri="http://schemas.microsoft.com/office/word/2010/wordprocessingShape">
                    <wps:wsp>
                      <wps:cNvSpPr/>
                      <wps:spPr>
                        <a:xfrm>
                          <a:off x="0" y="0"/>
                          <a:ext cx="6296025" cy="24466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75AA9" w:rsidRDefault="00675AA9" w:rsidP="00AC5F99">
                            <w:pPr>
                              <w:pStyle w:val="Level2"/>
                              <w:jc w:val="center"/>
                              <w:rPr>
                                <w:color w:val="FFFFFF" w:themeColor="background1"/>
                              </w:rPr>
                            </w:pPr>
                            <w:r>
                              <w:rPr>
                                <w:color w:val="FFFFFF" w:themeColor="background1"/>
                              </w:rPr>
                              <w:t>CARACTERÍSTICAS AÑADIDAS A LA PLANIFICACIÓN</w:t>
                            </w:r>
                          </w:p>
                          <w:p w:rsidR="00675AA9" w:rsidRDefault="00675AA9" w:rsidP="00AC5F99">
                            <w:pPr>
                              <w:pStyle w:val="Level2"/>
                              <w:rPr>
                                <w:color w:val="FFFFFF" w:themeColor="background1"/>
                              </w:rPr>
                            </w:pPr>
                          </w:p>
                          <w:p w:rsidR="00675AA9" w:rsidRPr="00AC5F99" w:rsidRDefault="00675AA9" w:rsidP="00AC5F99">
                            <w:pPr>
                              <w:pStyle w:val="Prrafodelista"/>
                              <w:numPr>
                                <w:ilvl w:val="0"/>
                                <w:numId w:val="27"/>
                              </w:numPr>
                              <w:rPr>
                                <w:rStyle w:val="sowc"/>
                              </w:rPr>
                            </w:pPr>
                            <w:r w:rsidRPr="00AC5F99">
                              <w:rPr>
                                <w:rStyle w:val="sowc"/>
                              </w:rPr>
                              <w:t>Vencimiento de usuarios en la base de datos</w:t>
                            </w:r>
                          </w:p>
                          <w:p w:rsidR="00675AA9" w:rsidRDefault="00675AA9" w:rsidP="00AC5F99">
                            <w:pPr>
                              <w:pStyle w:val="Prrafodelista"/>
                              <w:numPr>
                                <w:ilvl w:val="0"/>
                                <w:numId w:val="27"/>
                              </w:numPr>
                              <w:rPr>
                                <w:rStyle w:val="sowc"/>
                              </w:rPr>
                            </w:pPr>
                            <w:r w:rsidRPr="00AC5F99">
                              <w:rPr>
                                <w:rStyle w:val="sowc"/>
                              </w:rPr>
                              <w:t>Comprobaci</w:t>
                            </w:r>
                            <w:r>
                              <w:rPr>
                                <w:rStyle w:val="sowc"/>
                              </w:rPr>
                              <w:t>ó</w:t>
                            </w:r>
                            <w:r w:rsidRPr="00AC5F99">
                              <w:rPr>
                                <w:rStyle w:val="sowc"/>
                              </w:rPr>
                              <w:t>n diaria de dichos usuarios</w:t>
                            </w:r>
                          </w:p>
                          <w:p w:rsidR="00675AA9" w:rsidRDefault="00675AA9" w:rsidP="00AC5F99">
                            <w:pPr>
                              <w:pStyle w:val="Prrafodelista"/>
                              <w:numPr>
                                <w:ilvl w:val="0"/>
                                <w:numId w:val="27"/>
                              </w:numPr>
                              <w:rPr>
                                <w:rStyle w:val="sowc"/>
                              </w:rPr>
                            </w:pPr>
                            <w:r>
                              <w:rPr>
                                <w:rStyle w:val="sowc"/>
                              </w:rPr>
                              <w:t>Mensajes personalizados en español e inglés en Android y servidor</w:t>
                            </w:r>
                          </w:p>
                          <w:p w:rsidR="00675AA9" w:rsidRDefault="00675AA9" w:rsidP="00AC5F99">
                            <w:pPr>
                              <w:pStyle w:val="Prrafodelista"/>
                              <w:numPr>
                                <w:ilvl w:val="0"/>
                                <w:numId w:val="27"/>
                              </w:numPr>
                              <w:rPr>
                                <w:rStyle w:val="sowc"/>
                              </w:rPr>
                            </w:pPr>
                            <w:r>
                              <w:rPr>
                                <w:rStyle w:val="sowc"/>
                              </w:rPr>
                              <w:t>Configuración de router y redes</w:t>
                            </w:r>
                          </w:p>
                          <w:p w:rsidR="00675AA9" w:rsidRDefault="00675AA9" w:rsidP="00AC5F99">
                            <w:pPr>
                              <w:pStyle w:val="Prrafodelista"/>
                              <w:numPr>
                                <w:ilvl w:val="0"/>
                                <w:numId w:val="27"/>
                              </w:numPr>
                              <w:rPr>
                                <w:rStyle w:val="sowc"/>
                              </w:rPr>
                            </w:pPr>
                            <w:r>
                              <w:rPr>
                                <w:rStyle w:val="sowc"/>
                              </w:rPr>
                              <w:t>Diseño de un circuito alternativo simplificado para la demostración</w:t>
                            </w:r>
                          </w:p>
                          <w:p w:rsidR="00675AA9" w:rsidRDefault="00675AA9" w:rsidP="00AC5F99">
                            <w:pPr>
                              <w:pStyle w:val="Prrafodelista"/>
                              <w:numPr>
                                <w:ilvl w:val="0"/>
                                <w:numId w:val="27"/>
                              </w:numPr>
                              <w:rPr>
                                <w:rStyle w:val="sowc"/>
                              </w:rPr>
                            </w:pPr>
                            <w:r>
                              <w:rPr>
                                <w:rStyle w:val="sowc"/>
                              </w:rPr>
                              <w:t>Implementación de dicho circuito</w:t>
                            </w:r>
                          </w:p>
                          <w:p w:rsidR="00675AA9" w:rsidRPr="00AC5F99" w:rsidRDefault="00675AA9" w:rsidP="00AC5F99">
                            <w:pPr>
                              <w:pStyle w:val="Prrafodelista"/>
                              <w:numPr>
                                <w:ilvl w:val="0"/>
                                <w:numId w:val="27"/>
                              </w:numPr>
                              <w:rPr>
                                <w:rStyle w:val="sowc"/>
                              </w:rPr>
                            </w:pPr>
                            <w:r>
                              <w:rPr>
                                <w:rStyle w:val="sowc"/>
                              </w:rPr>
                              <w:t>Diseño de diagramas</w:t>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margin-left:13.35pt;margin-top:29.8pt;width:495.75pt;height:192.6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" fillcolor="#47a8ec [3204]" stroked="f" strokeweight="2pt">
                <v:textbox inset="21.6pt,21.6pt,21.6pt,21.6pt">
                  <w:txbxContent>
                    <w:p w:rsidR="00675AA9" w:rsidRDefault="00675AA9" w:rsidP="00AC5F99">
                      <w:pPr>
                        <w:pStyle w:val="Level2"/>
                        <w:jc w:val="center"/>
                        <w:rPr>
                          <w:color w:val="FFFFFF" w:themeColor="background1"/>
                        </w:rPr>
                      </w:pPr>
                      <w:r>
                        <w:rPr>
                          <w:color w:val="FFFFFF" w:themeColor="background1"/>
                        </w:rPr>
                        <w:t>CARACTERÍSTICAS AÑADIDAS A LA PLANIFICACIÓN</w:t>
                      </w:r>
                    </w:p>
                    <w:p w:rsidR="00675AA9" w:rsidRDefault="00675AA9" w:rsidP="00AC5F99">
                      <w:pPr>
                        <w:pStyle w:val="Level2"/>
                        <w:rPr>
                          <w:color w:val="FFFFFF" w:themeColor="background1"/>
                        </w:rPr>
                      </w:pPr>
                    </w:p>
                    <w:p w:rsidR="00675AA9" w:rsidRPr="00AC5F99" w:rsidRDefault="00675AA9" w:rsidP="00AC5F99">
                      <w:pPr>
                        <w:pStyle w:val="Prrafodelista"/>
                        <w:numPr>
                          <w:ilvl w:val="0"/>
                          <w:numId w:val="27"/>
                        </w:numPr>
                        <w:rPr>
                          <w:rStyle w:val="sowc"/>
                        </w:rPr>
                      </w:pPr>
                      <w:r w:rsidRPr="00AC5F99">
                        <w:rPr>
                          <w:rStyle w:val="sowc"/>
                        </w:rPr>
                        <w:t>Vencimiento de usuarios en la base de datos</w:t>
                      </w:r>
                    </w:p>
                    <w:p w:rsidR="00675AA9" w:rsidRDefault="00675AA9" w:rsidP="00AC5F99">
                      <w:pPr>
                        <w:pStyle w:val="Prrafodelista"/>
                        <w:numPr>
                          <w:ilvl w:val="0"/>
                          <w:numId w:val="27"/>
                        </w:numPr>
                        <w:rPr>
                          <w:rStyle w:val="sowc"/>
                        </w:rPr>
                      </w:pPr>
                      <w:r w:rsidRPr="00AC5F99">
                        <w:rPr>
                          <w:rStyle w:val="sowc"/>
                        </w:rPr>
                        <w:t>Comprobaci</w:t>
                      </w:r>
                      <w:r>
                        <w:rPr>
                          <w:rStyle w:val="sowc"/>
                        </w:rPr>
                        <w:t>ó</w:t>
                      </w:r>
                      <w:r w:rsidRPr="00AC5F99">
                        <w:rPr>
                          <w:rStyle w:val="sowc"/>
                        </w:rPr>
                        <w:t>n diaria de dichos usuarios</w:t>
                      </w:r>
                    </w:p>
                    <w:p w:rsidR="00675AA9" w:rsidRDefault="00675AA9" w:rsidP="00AC5F99">
                      <w:pPr>
                        <w:pStyle w:val="Prrafodelista"/>
                        <w:numPr>
                          <w:ilvl w:val="0"/>
                          <w:numId w:val="27"/>
                        </w:numPr>
                        <w:rPr>
                          <w:rStyle w:val="sowc"/>
                        </w:rPr>
                      </w:pPr>
                      <w:r>
                        <w:rPr>
                          <w:rStyle w:val="sowc"/>
                        </w:rPr>
                        <w:t>Mensajes personalizados en español e inglés en Android y servidor</w:t>
                      </w:r>
                    </w:p>
                    <w:p w:rsidR="00675AA9" w:rsidRDefault="00675AA9" w:rsidP="00AC5F99">
                      <w:pPr>
                        <w:pStyle w:val="Prrafodelista"/>
                        <w:numPr>
                          <w:ilvl w:val="0"/>
                          <w:numId w:val="27"/>
                        </w:numPr>
                        <w:rPr>
                          <w:rStyle w:val="sowc"/>
                        </w:rPr>
                      </w:pPr>
                      <w:r>
                        <w:rPr>
                          <w:rStyle w:val="sowc"/>
                        </w:rPr>
                        <w:t>Configuración de router y redes</w:t>
                      </w:r>
                    </w:p>
                    <w:p w:rsidR="00675AA9" w:rsidRDefault="00675AA9" w:rsidP="00AC5F99">
                      <w:pPr>
                        <w:pStyle w:val="Prrafodelista"/>
                        <w:numPr>
                          <w:ilvl w:val="0"/>
                          <w:numId w:val="27"/>
                        </w:numPr>
                        <w:rPr>
                          <w:rStyle w:val="sowc"/>
                        </w:rPr>
                      </w:pPr>
                      <w:r>
                        <w:rPr>
                          <w:rStyle w:val="sowc"/>
                        </w:rPr>
                        <w:t>Diseño de un circuito alternativo simplificado para la demostración</w:t>
                      </w:r>
                    </w:p>
                    <w:p w:rsidR="00675AA9" w:rsidRDefault="00675AA9" w:rsidP="00AC5F99">
                      <w:pPr>
                        <w:pStyle w:val="Prrafodelista"/>
                        <w:numPr>
                          <w:ilvl w:val="0"/>
                          <w:numId w:val="27"/>
                        </w:numPr>
                        <w:rPr>
                          <w:rStyle w:val="sowc"/>
                        </w:rPr>
                      </w:pPr>
                      <w:r>
                        <w:rPr>
                          <w:rStyle w:val="sowc"/>
                        </w:rPr>
                        <w:t>Implementación de dicho circuito</w:t>
                      </w:r>
                    </w:p>
                    <w:p w:rsidR="00675AA9" w:rsidRPr="00AC5F99" w:rsidRDefault="00675AA9" w:rsidP="00AC5F99">
                      <w:pPr>
                        <w:pStyle w:val="Prrafodelista"/>
                        <w:numPr>
                          <w:ilvl w:val="0"/>
                          <w:numId w:val="27"/>
                        </w:numPr>
                        <w:rPr>
                          <w:rStyle w:val="sowc"/>
                        </w:rPr>
                      </w:pPr>
                      <w:r>
                        <w:rPr>
                          <w:rStyle w:val="sowc"/>
                        </w:rPr>
                        <w:t>Diseño de diagramas</w:t>
                      </w:r>
                    </w:p>
                  </w:txbxContent>
                </v:textbox>
                <w10:wrap type="topAndBottom"/>
              </v:rect>
            </w:pict>
          </mc:Fallback>
        </mc:AlternateContent>
      </w:r>
      <w:r w:rsidR="00762EF1">
        <w:br w:type="page"/>
      </w:r>
    </w:p>
    <w:p w:rsidR="005D61AF" w:rsidRDefault="005D61AF" w:rsidP="00337A86">
      <w:pPr>
        <w:pStyle w:val="Level2"/>
        <w:sectPr w:rsidR="005D61AF" w:rsidSect="0021181E">
          <w:type w:val="continuous"/>
          <w:pgSz w:w="12240" w:h="15840" w:code="1"/>
          <w:pgMar w:top="990" w:right="990" w:bottom="1620" w:left="990" w:header="360" w:footer="371" w:gutter="0"/>
          <w:cols w:space="708"/>
          <w:docGrid w:linePitch="360"/>
        </w:sectPr>
      </w:pPr>
    </w:p>
    <w:p w:rsidR="00386F89" w:rsidRPr="004508DE" w:rsidRDefault="004E3D90" w:rsidP="00337A86">
      <w:pPr>
        <w:pStyle w:val="Level2"/>
      </w:pPr>
      <w:r>
        <w:lastRenderedPageBreak/>
        <w:t>4</w:t>
      </w:r>
      <w:r w:rsidR="00386F89" w:rsidRPr="004508DE">
        <w:t xml:space="preserve">.2. </w:t>
      </w:r>
      <w:r>
        <w:t>Propuesta de mejora</w:t>
      </w:r>
      <w:r w:rsidR="00386F89" w:rsidRPr="004508DE">
        <w:t xml:space="preserve"> </w:t>
      </w:r>
    </w:p>
    <w:p w:rsidR="003F399D" w:rsidRDefault="003F399D" w:rsidP="00337A86">
      <w:r>
        <w:t>Una futura ampliación de este proyecto debería de tener como objetivo inmediato migrar la aplicación completa al sistema operativo IOS con la intención de dar acceso a todo el que lo desee a este servicio y asimismo eliminar los mandos a radiocontrol.</w:t>
      </w:r>
    </w:p>
    <w:p w:rsidR="00D423FD" w:rsidRDefault="00D423FD" w:rsidP="00337A86"/>
    <w:p w:rsidR="008D3558" w:rsidRDefault="00D423FD" w:rsidP="00337A86">
      <w:r>
        <w:t xml:space="preserve">Según el </w:t>
      </w:r>
      <w:r w:rsidR="00D846CB">
        <w:t xml:space="preserve">informe </w:t>
      </w:r>
      <w:r w:rsidR="008D3558">
        <w:t>‘LA SOCIEDAD EN RED. Transformación digital en España. Informe</w:t>
      </w:r>
    </w:p>
    <w:p w:rsidR="00D423FD" w:rsidRDefault="008D3558" w:rsidP="00337A86">
      <w:r>
        <w:t>Anual 2018</w:t>
      </w:r>
      <w:r w:rsidR="00D846CB">
        <w:t>’ elaborado por el equipo del ONTSI</w:t>
      </w:r>
      <w:r>
        <w:t xml:space="preserve"> </w:t>
      </w:r>
      <w:r w:rsidR="00D846CB">
        <w:t xml:space="preserve">y editado por el </w:t>
      </w:r>
      <w:r w:rsidR="00D423FD">
        <w:t xml:space="preserve">Ministerio de </w:t>
      </w:r>
      <w:r w:rsidR="00D846CB">
        <w:t>Economía y Empresa</w:t>
      </w:r>
      <w:r>
        <w:t xml:space="preserve">, </w:t>
      </w:r>
      <w:r w:rsidR="00EA10D8">
        <w:t xml:space="preserve">en 2018 </w:t>
      </w:r>
      <w:r>
        <w:t xml:space="preserve">el </w:t>
      </w:r>
      <w:r w:rsidR="0099217A">
        <w:t xml:space="preserve">81.5% del mercado de </w:t>
      </w:r>
      <w:r w:rsidR="008E360D">
        <w:t>teléfonos inteligentes</w:t>
      </w:r>
      <w:r w:rsidR="0099217A">
        <w:t xml:space="preserve"> hace uso del sistema operativo Android y el 14% de IOS, permitiendo discriminar al 4.5% restante. De la misma forma indica que los usuarios Android siguen usando en un 10.8% la versión 4 del sistema operativo, siendo conveniente asegurar la funcionalidad de la aplicación para estos dispositivos.</w:t>
      </w:r>
    </w:p>
    <w:p w:rsidR="003F45AD" w:rsidRDefault="003F45AD" w:rsidP="00337A86"/>
    <w:p w:rsidR="00A4448E" w:rsidRDefault="00A4448E" w:rsidP="00762EF1">
      <w:pPr>
        <w:jc w:val="center"/>
      </w:pPr>
      <w:r>
        <w:rPr>
          <w:noProof/>
          <w:lang w:eastAsia="es-ES"/>
        </w:rPr>
        <w:drawing>
          <wp:inline distT="0" distB="0" distL="0" distR="0" wp14:anchorId="5A13B5AF" wp14:editId="412DD28A">
            <wp:extent cx="3158610" cy="2304000"/>
            <wp:effectExtent l="0" t="0" r="3810" b="127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phone_O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58610" cy="2304000"/>
                    </a:xfrm>
                    <a:prstGeom prst="rect">
                      <a:avLst/>
                    </a:prstGeom>
                  </pic:spPr>
                </pic:pic>
              </a:graphicData>
            </a:graphic>
          </wp:inline>
        </w:drawing>
      </w:r>
      <w:r w:rsidR="00532F40">
        <w:t xml:space="preserve"> </w:t>
      </w:r>
      <w:r>
        <w:rPr>
          <w:noProof/>
          <w:lang w:eastAsia="es-ES"/>
        </w:rPr>
        <w:drawing>
          <wp:inline distT="0" distB="0" distL="0" distR="0" wp14:anchorId="15F2DB6A" wp14:editId="20D83ED6">
            <wp:extent cx="3265965" cy="2304000"/>
            <wp:effectExtent l="0" t="0" r="0" b="127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phones_androidVersions.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65965" cy="2304000"/>
                    </a:xfrm>
                    <a:prstGeom prst="rect">
                      <a:avLst/>
                    </a:prstGeom>
                  </pic:spPr>
                </pic:pic>
              </a:graphicData>
            </a:graphic>
          </wp:inline>
        </w:drawing>
      </w:r>
    </w:p>
    <w:p w:rsidR="00A4448E" w:rsidRDefault="00A4448E" w:rsidP="00337A86"/>
    <w:p w:rsidR="00CC4037" w:rsidRDefault="000D1FA0" w:rsidP="00337A86">
      <w:r>
        <w:rPr>
          <w:noProof/>
          <w:lang w:eastAsia="es-ES"/>
        </w:rPr>
        <w:drawing>
          <wp:anchor distT="0" distB="0" distL="114300" distR="114300" simplePos="0" relativeHeight="251737600" behindDoc="0" locked="0" layoutInCell="1" allowOverlap="1" wp14:anchorId="22EF5C9A" wp14:editId="53C05703">
            <wp:simplePos x="0" y="0"/>
            <wp:positionH relativeFrom="column">
              <wp:posOffset>4796790</wp:posOffset>
            </wp:positionH>
            <wp:positionV relativeFrom="paragraph">
              <wp:posOffset>59690</wp:posOffset>
            </wp:positionV>
            <wp:extent cx="1670400" cy="528705"/>
            <wp:effectExtent l="0" t="0" r="6350" b="5080"/>
            <wp:wrapSquare wrapText="bothSides"/>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ickSettings_collapsed.png"/>
                    <pic:cNvPicPr/>
                  </pic:nvPicPr>
                  <pic:blipFill rotWithShape="1">
                    <a:blip r:embed="rId120" cstate="print">
                      <a:extLst>
                        <a:ext uri="{28A0092B-C50C-407E-A947-70E740481C1C}">
                          <a14:useLocalDpi xmlns:a14="http://schemas.microsoft.com/office/drawing/2010/main" val="0"/>
                        </a:ext>
                      </a:extLst>
                    </a:blip>
                    <a:srcRect l="-2829" t="6168" r="1" b="75504"/>
                    <a:stretch/>
                  </pic:blipFill>
                  <pic:spPr bwMode="auto">
                    <a:xfrm>
                      <a:off x="0" y="0"/>
                      <a:ext cx="1670400" cy="52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GoBack"/>
      <w:r>
        <w:rPr>
          <w:noProof/>
          <w:lang w:eastAsia="es-ES"/>
        </w:rPr>
        <w:drawing>
          <wp:anchor distT="0" distB="0" distL="114300" distR="114300" simplePos="0" relativeHeight="251738624" behindDoc="0" locked="0" layoutInCell="1" allowOverlap="1" wp14:anchorId="14D6EA7B" wp14:editId="13EE22BD">
            <wp:simplePos x="0" y="0"/>
            <wp:positionH relativeFrom="column">
              <wp:posOffset>4796790</wp:posOffset>
            </wp:positionH>
            <wp:positionV relativeFrom="paragraph">
              <wp:posOffset>676910</wp:posOffset>
            </wp:positionV>
            <wp:extent cx="1668780" cy="2117725"/>
            <wp:effectExtent l="0" t="0" r="7620" b="0"/>
            <wp:wrapSquare wrapText="bothSides"/>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Settings_expanded.png"/>
                    <pic:cNvPicPr/>
                  </pic:nvPicPr>
                  <pic:blipFill rotWithShape="1">
                    <a:blip r:embed="rId121" cstate="print">
                      <a:extLst>
                        <a:ext uri="{28A0092B-C50C-407E-A947-70E740481C1C}">
                          <a14:useLocalDpi xmlns:a14="http://schemas.microsoft.com/office/drawing/2010/main" val="0"/>
                        </a:ext>
                      </a:extLst>
                    </a:blip>
                    <a:srcRect l="-2817" t="5988" b="20599"/>
                    <a:stretch/>
                  </pic:blipFill>
                  <pic:spPr bwMode="auto">
                    <a:xfrm>
                      <a:off x="0" y="0"/>
                      <a:ext cx="1668780" cy="211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00A4448E" w:rsidRPr="00337A86">
        <w:t>Desechar</w:t>
      </w:r>
      <w:r w:rsidR="003F45AD" w:rsidRPr="00337A86">
        <w:t xml:space="preserve"> los mandos existentes permitiría llevar el control de las plazas libres, y obligando a marcar cada plaza cada vez que se aparca permitiría mostrar un mapa del garaje con las plazas libres en la propia interfaz, de esta forma se p</w:t>
      </w:r>
      <w:r w:rsidR="00185153" w:rsidRPr="00337A86">
        <w:t>odría recordar a cada usuario dó</w:t>
      </w:r>
      <w:r w:rsidR="003F45AD" w:rsidRPr="00337A86">
        <w:t>nde aparcó. Sería c</w:t>
      </w:r>
      <w:r w:rsidR="00185153" w:rsidRPr="00337A86">
        <w:t xml:space="preserve">onveniente añadir iconos en </w:t>
      </w:r>
      <w:r w:rsidR="003F45AD" w:rsidRPr="00337A86">
        <w:t>el launcher</w:t>
      </w:r>
      <w:r w:rsidR="00D91876" w:rsidRPr="00337A86">
        <w:t xml:space="preserve"> y para la barra de notificaciones (</w:t>
      </w:r>
      <w:r w:rsidR="005E4352">
        <w:t>Quick Settings Tiles</w:t>
      </w:r>
      <w:r w:rsidR="00D91876" w:rsidRPr="00337A86">
        <w:t>)</w:t>
      </w:r>
      <w:r w:rsidR="003F45AD" w:rsidRPr="00337A86">
        <w:t xml:space="preserve"> que permitan abrir la puerta e indicar la plaza ocupada en una sola acción</w:t>
      </w:r>
      <w:r w:rsidR="0044549C" w:rsidRPr="00337A86">
        <w:t xml:space="preserve"> y widgets </w:t>
      </w:r>
      <w:r w:rsidR="00CC4037">
        <w:t>que muestren las plazas libres.</w:t>
      </w:r>
    </w:p>
    <w:p w:rsidR="00CC4037" w:rsidRDefault="00762EF1" w:rsidP="00337A86">
      <w:r>
        <w:rPr>
          <w:noProof/>
          <w:lang w:eastAsia="es-ES"/>
        </w:rPr>
        <w:drawing>
          <wp:anchor distT="0" distB="0" distL="114300" distR="114300" simplePos="0" relativeHeight="251739648" behindDoc="0" locked="0" layoutInCell="1" allowOverlap="1" wp14:anchorId="31B76D06" wp14:editId="64DE5A24">
            <wp:simplePos x="0" y="0"/>
            <wp:positionH relativeFrom="column">
              <wp:posOffset>11430</wp:posOffset>
            </wp:positionH>
            <wp:positionV relativeFrom="paragraph">
              <wp:posOffset>95250</wp:posOffset>
            </wp:positionV>
            <wp:extent cx="1524000" cy="1524000"/>
            <wp:effectExtent l="0" t="0" r="0" b="0"/>
            <wp:wrapSquare wrapText="bothSides"/>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rcode.png"/>
                    <pic:cNvPicPr/>
                  </pic:nvPicPr>
                  <pic:blipFill>
                    <a:blip r:embed="rId122">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p>
    <w:p w:rsidR="00345B34" w:rsidRDefault="0044549C" w:rsidP="00337A86">
      <w:r w:rsidRPr="00337A86">
        <w:t xml:space="preserve">Para asegurar que los usuarios registren la plaza que ocupan se les debería de insistir con notificaciones, y se les debería de simplificar la tarea con la opción de escanear un código QR situado cercano a la plaza, introduciendo un código o seleccionando la plaza en la propia interfaz. Liberar la plaza debería de ser tan simple como </w:t>
      </w:r>
      <w:r w:rsidR="00345B34" w:rsidRPr="00337A86">
        <w:t>pulsar un botón.</w:t>
      </w:r>
    </w:p>
    <w:p w:rsidR="00762EF1" w:rsidRDefault="00762EF1" w:rsidP="00337A86"/>
    <w:p w:rsidR="00762EF1" w:rsidRDefault="00345B34" w:rsidP="002616F9">
      <w:r>
        <w:t>Convendría añadir además la opción de establecer una contraseña tipo patrón, pin o huella dactilar que permita bloquear la aplicación por motivos de seguridad.</w:t>
      </w:r>
    </w:p>
    <w:sectPr w:rsidR="00762EF1" w:rsidSect="005D61AF">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524A" w:rsidRDefault="0042524A" w:rsidP="00337A86">
      <w:r>
        <w:separator/>
      </w:r>
    </w:p>
    <w:p w:rsidR="0042524A" w:rsidRDefault="0042524A" w:rsidP="00337A86"/>
  </w:endnote>
  <w:endnote w:type="continuationSeparator" w:id="0">
    <w:p w:rsidR="0042524A" w:rsidRDefault="0042524A" w:rsidP="00337A86">
      <w:r>
        <w:continuationSeparator/>
      </w:r>
    </w:p>
    <w:p w:rsidR="0042524A" w:rsidRDefault="0042524A" w:rsidP="00337A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5AA9" w:rsidRPr="006621AA" w:rsidRDefault="00675AA9" w:rsidP="002616F9">
    <w:pPr>
      <w:pStyle w:val="Piedepgina"/>
      <w:jc w:val="right"/>
      <w:rPr>
        <w:noProof/>
      </w:rPr>
    </w:pPr>
    <w:r w:rsidRPr="006621AA">
      <w:rPr>
        <w:noProof/>
        <w:lang w:eastAsia="es-ES"/>
      </w:rPr>
      <mc:AlternateContent>
        <mc:Choice Requires="wps">
          <w:drawing>
            <wp:anchor distT="0" distB="0" distL="114300" distR="114300" simplePos="0" relativeHeight="251663360" behindDoc="0" locked="0" layoutInCell="1" allowOverlap="1" wp14:anchorId="09741B2A" wp14:editId="4642BF46">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5AA9" w:rsidRPr="006621AA" w:rsidRDefault="00675AA9" w:rsidP="00337A8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7" type="#_x0000_t202" style="position:absolute;left:0;text-align:left;margin-left:-33.3pt;margin-top:-.25pt;width:103pt;height:4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DBktgIAALw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" filled="f" stroked="f">
              <v:textbox>
                <w:txbxContent>
                  <w:p w:rsidR="00675AA9" w:rsidRPr="006621AA" w:rsidRDefault="00675AA9" w:rsidP="00337A86"/>
                </w:txbxContent>
              </v:textbox>
            </v:shape>
          </w:pict>
        </mc:Fallback>
      </mc:AlternateContent>
    </w:r>
    <w:r w:rsidRPr="006621AA">
      <w:rPr>
        <w:noProof/>
        <w:lang w:eastAsia="es-ES"/>
      </w:rPr>
      <mc:AlternateContent>
        <mc:Choice Requires="wps">
          <w:drawing>
            <wp:anchor distT="0" distB="0" distL="114300" distR="114300" simplePos="0" relativeHeight="251661312" behindDoc="0" locked="0" layoutInCell="1" allowOverlap="1" wp14:anchorId="631329A7" wp14:editId="7131D9A9">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5AA9" w:rsidRPr="006621AA" w:rsidRDefault="00675AA9" w:rsidP="00337A8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68.7pt;margin-top:9.45pt;width:410.85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V/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" filled="f" stroked="f">
              <v:textbox>
                <w:txbxContent>
                  <w:p w:rsidR="00675AA9" w:rsidRPr="006621AA" w:rsidRDefault="00675AA9" w:rsidP="00337A86"/>
                </w:txbxContent>
              </v:textbox>
            </v:shape>
          </w:pict>
        </mc:Fallback>
      </mc:AlternateContent>
    </w:r>
    <w:r w:rsidRPr="006621AA">
      <w:rPr>
        <w:noProof/>
        <w:lang w:eastAsia="es-ES"/>
      </w:rPr>
      <mc:AlternateContent>
        <mc:Choice Requires="wps">
          <w:drawing>
            <wp:anchor distT="0" distB="0" distL="114300" distR="114300" simplePos="0" relativeHeight="251659264" behindDoc="0" locked="0" layoutInCell="1" allowOverlap="1" wp14:anchorId="09B0AFEF" wp14:editId="5A5A0C95">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21.3pt;margin-top:-18.8pt;width:556.1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47a8ec [3204]" stroked="f" strokeweight="2pt"/>
          </w:pict>
        </mc:Fallback>
      </mc:AlternateContent>
    </w:r>
    <w:r w:rsidRPr="006621AA">
      <w:rPr>
        <w:noProof/>
      </w:rPr>
      <w:t xml:space="preserve"> </w:t>
    </w:r>
    <w:r w:rsidRPr="006621AA">
      <w:rPr>
        <w:noProof/>
      </w:rPr>
      <w:fldChar w:fldCharType="begin"/>
    </w:r>
    <w:r w:rsidRPr="006621AA">
      <w:rPr>
        <w:noProof/>
      </w:rPr>
      <w:instrText xml:space="preserve"> PAGE </w:instrText>
    </w:r>
    <w:r w:rsidRPr="006621AA">
      <w:rPr>
        <w:noProof/>
      </w:rPr>
      <w:fldChar w:fldCharType="separate"/>
    </w:r>
    <w:r w:rsidR="00CC72F4">
      <w:rPr>
        <w:noProof/>
      </w:rPr>
      <w:t>24</w:t>
    </w:r>
    <w:r w:rsidRPr="006621AA">
      <w:rPr>
        <w:noProof/>
      </w:rPr>
      <w:fldChar w:fldCharType="end"/>
    </w:r>
    <w:r w:rsidRPr="006621AA">
      <w:rPr>
        <w:noProof/>
      </w:rPr>
      <w:t xml:space="preserve"> </w:t>
    </w:r>
  </w:p>
  <w:p w:rsidR="00675AA9" w:rsidRPr="006621AA" w:rsidRDefault="00675AA9" w:rsidP="00337A86">
    <w:pPr>
      <w:pStyle w:val="Piedepgina"/>
    </w:pPr>
  </w:p>
  <w:p w:rsidR="00675AA9" w:rsidRPr="006621AA" w:rsidRDefault="00675AA9" w:rsidP="00337A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524A" w:rsidRDefault="0042524A" w:rsidP="00337A86">
      <w:r>
        <w:separator/>
      </w:r>
    </w:p>
    <w:p w:rsidR="0042524A" w:rsidRDefault="0042524A" w:rsidP="00337A86"/>
  </w:footnote>
  <w:footnote w:type="continuationSeparator" w:id="0">
    <w:p w:rsidR="0042524A" w:rsidRDefault="0042524A" w:rsidP="00337A86">
      <w:r>
        <w:continuationSeparator/>
      </w:r>
    </w:p>
    <w:p w:rsidR="0042524A" w:rsidRDefault="0042524A" w:rsidP="00337A8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nsid w:val="042B1D6C"/>
    <w:multiLevelType w:val="hybridMultilevel"/>
    <w:tmpl w:val="C2BAD5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3F6944"/>
    <w:multiLevelType w:val="hybridMultilevel"/>
    <w:tmpl w:val="4C385A9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3">
    <w:nsid w:val="0B154F8E"/>
    <w:multiLevelType w:val="multilevel"/>
    <w:tmpl w:val="4586B52A"/>
    <w:lvl w:ilvl="0">
      <w:start w:val="1"/>
      <w:numFmt w:val="decimal"/>
      <w:lvlText w:val="%1."/>
      <w:lvlJc w:val="left"/>
      <w:pPr>
        <w:ind w:left="360" w:hanging="360"/>
      </w:pPr>
    </w:lvl>
    <w:lvl w:ilvl="1">
      <w:start w:val="1"/>
      <w:numFmt w:val="decimal"/>
      <w:lvlText w:val="%1.%2."/>
      <w:lvlJc w:val="left"/>
      <w:pPr>
        <w:ind w:left="4969" w:hanging="432"/>
      </w:pPr>
      <w:rPr>
        <w:color w:val="336699"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7570D39"/>
    <w:multiLevelType w:val="hybridMultilevel"/>
    <w:tmpl w:val="0BB22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8D1410C"/>
    <w:multiLevelType w:val="hybridMultilevel"/>
    <w:tmpl w:val="80363D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DDD64BD"/>
    <w:multiLevelType w:val="hybridMultilevel"/>
    <w:tmpl w:val="D878EB94"/>
    <w:lvl w:ilvl="0" w:tplc="862E3982">
      <w:start w:val="1"/>
      <w:numFmt w:val="decimal"/>
      <w:lvlText w:val="Issue #%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80F7A0B"/>
    <w:multiLevelType w:val="hybridMultilevel"/>
    <w:tmpl w:val="44E2E75C"/>
    <w:lvl w:ilvl="0" w:tplc="30DEFEC6">
      <w:start w:val="1"/>
      <w:numFmt w:val="decimal"/>
      <w:pStyle w:val="Level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C268EE"/>
    <w:multiLevelType w:val="hybridMultilevel"/>
    <w:tmpl w:val="8DBE4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6FC1F12"/>
    <w:multiLevelType w:val="hybridMultilevel"/>
    <w:tmpl w:val="6B9CB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95C2DED"/>
    <w:multiLevelType w:val="hybridMultilevel"/>
    <w:tmpl w:val="45D688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C92997"/>
    <w:multiLevelType w:val="hybridMultilevel"/>
    <w:tmpl w:val="8F4CDA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CDC11FE"/>
    <w:multiLevelType w:val="hybridMultilevel"/>
    <w:tmpl w:val="FCC22EC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5436EE"/>
    <w:multiLevelType w:val="hybridMultilevel"/>
    <w:tmpl w:val="ED36F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4164067"/>
    <w:multiLevelType w:val="hybridMultilevel"/>
    <w:tmpl w:val="5D0889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708413E"/>
    <w:multiLevelType w:val="hybridMultilevel"/>
    <w:tmpl w:val="45207162"/>
    <w:lvl w:ilvl="0" w:tplc="A95A6F00">
      <w:start w:val="1"/>
      <w:numFmt w:val="decimal"/>
      <w:lvlText w:val="#%1"/>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722318A"/>
    <w:multiLevelType w:val="hybridMultilevel"/>
    <w:tmpl w:val="5BDED980"/>
    <w:lvl w:ilvl="0" w:tplc="0C0A000F">
      <w:start w:val="1"/>
      <w:numFmt w:val="decimal"/>
      <w:lvlText w:val="%1."/>
      <w:lvlJc w:val="lef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E903E72"/>
    <w:multiLevelType w:val="hybridMultilevel"/>
    <w:tmpl w:val="AFFE4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F7A539B"/>
    <w:multiLevelType w:val="multilevel"/>
    <w:tmpl w:val="5E30C7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nsid w:val="58283567"/>
    <w:multiLevelType w:val="hybridMultilevel"/>
    <w:tmpl w:val="F83E0F4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5F4C269D"/>
    <w:multiLevelType w:val="hybridMultilevel"/>
    <w:tmpl w:val="3322F8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6F21D21"/>
    <w:multiLevelType w:val="hybridMultilevel"/>
    <w:tmpl w:val="1F205A2A"/>
    <w:lvl w:ilvl="0" w:tplc="0C0A000F">
      <w:start w:val="1"/>
      <w:numFmt w:val="decimal"/>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5">
    <w:nsid w:val="68E55CE5"/>
    <w:multiLevelType w:val="hybridMultilevel"/>
    <w:tmpl w:val="1674C7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73DF1434"/>
    <w:multiLevelType w:val="hybridMultilevel"/>
    <w:tmpl w:val="6908E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23"/>
  </w:num>
  <w:num w:numId="4">
    <w:abstractNumId w:val="7"/>
  </w:num>
  <w:num w:numId="5">
    <w:abstractNumId w:val="14"/>
  </w:num>
  <w:num w:numId="6">
    <w:abstractNumId w:val="3"/>
  </w:num>
  <w:num w:numId="7">
    <w:abstractNumId w:val="25"/>
  </w:num>
  <w:num w:numId="8">
    <w:abstractNumId w:val="20"/>
  </w:num>
  <w:num w:numId="9">
    <w:abstractNumId w:val="4"/>
  </w:num>
  <w:num w:numId="10">
    <w:abstractNumId w:val="24"/>
  </w:num>
  <w:num w:numId="11">
    <w:abstractNumId w:val="17"/>
  </w:num>
  <w:num w:numId="12">
    <w:abstractNumId w:val="2"/>
  </w:num>
  <w:num w:numId="13">
    <w:abstractNumId w:val="6"/>
  </w:num>
  <w:num w:numId="14">
    <w:abstractNumId w:val="18"/>
  </w:num>
  <w:num w:numId="15">
    <w:abstractNumId w:val="12"/>
  </w:num>
  <w:num w:numId="16">
    <w:abstractNumId w:val="19"/>
  </w:num>
  <w:num w:numId="17">
    <w:abstractNumId w:val="1"/>
  </w:num>
  <w:num w:numId="18">
    <w:abstractNumId w:val="21"/>
  </w:num>
  <w:num w:numId="19">
    <w:abstractNumId w:val="15"/>
  </w:num>
  <w:num w:numId="20">
    <w:abstractNumId w:val="5"/>
  </w:num>
  <w:num w:numId="21">
    <w:abstractNumId w:val="9"/>
  </w:num>
  <w:num w:numId="22">
    <w:abstractNumId w:val="26"/>
  </w:num>
  <w:num w:numId="23">
    <w:abstractNumId w:val="16"/>
  </w:num>
  <w:num w:numId="24">
    <w:abstractNumId w:val="10"/>
  </w:num>
  <w:num w:numId="25">
    <w:abstractNumId w:val="13"/>
  </w:num>
  <w:num w:numId="26">
    <w:abstractNumId w:val="2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A03"/>
    <w:rsid w:val="00000E96"/>
    <w:rsid w:val="00003DD3"/>
    <w:rsid w:val="000040C6"/>
    <w:rsid w:val="000058F1"/>
    <w:rsid w:val="000157BE"/>
    <w:rsid w:val="00016A00"/>
    <w:rsid w:val="00021998"/>
    <w:rsid w:val="00025F25"/>
    <w:rsid w:val="00027D80"/>
    <w:rsid w:val="00031C00"/>
    <w:rsid w:val="000372B0"/>
    <w:rsid w:val="000427FE"/>
    <w:rsid w:val="0004699F"/>
    <w:rsid w:val="0005275C"/>
    <w:rsid w:val="00055A39"/>
    <w:rsid w:val="000571FA"/>
    <w:rsid w:val="00057F33"/>
    <w:rsid w:val="00061354"/>
    <w:rsid w:val="00061BD8"/>
    <w:rsid w:val="00063428"/>
    <w:rsid w:val="000700BE"/>
    <w:rsid w:val="00070CC6"/>
    <w:rsid w:val="00071F36"/>
    <w:rsid w:val="00086D56"/>
    <w:rsid w:val="000920B6"/>
    <w:rsid w:val="00092409"/>
    <w:rsid w:val="00094223"/>
    <w:rsid w:val="000963EE"/>
    <w:rsid w:val="00096BDA"/>
    <w:rsid w:val="00097CA5"/>
    <w:rsid w:val="000A0B9C"/>
    <w:rsid w:val="000A3929"/>
    <w:rsid w:val="000B057C"/>
    <w:rsid w:val="000B7B66"/>
    <w:rsid w:val="000C089E"/>
    <w:rsid w:val="000C0E77"/>
    <w:rsid w:val="000C6CA1"/>
    <w:rsid w:val="000C7178"/>
    <w:rsid w:val="000C7B39"/>
    <w:rsid w:val="000D1FA0"/>
    <w:rsid w:val="000D3BD5"/>
    <w:rsid w:val="000E36D5"/>
    <w:rsid w:val="000F06F1"/>
    <w:rsid w:val="0010093F"/>
    <w:rsid w:val="0010514A"/>
    <w:rsid w:val="00112B87"/>
    <w:rsid w:val="0011317C"/>
    <w:rsid w:val="00113A6F"/>
    <w:rsid w:val="001145FC"/>
    <w:rsid w:val="00122133"/>
    <w:rsid w:val="00130729"/>
    <w:rsid w:val="001333F6"/>
    <w:rsid w:val="00133988"/>
    <w:rsid w:val="001351ED"/>
    <w:rsid w:val="00136E85"/>
    <w:rsid w:val="00137027"/>
    <w:rsid w:val="00170756"/>
    <w:rsid w:val="0017130D"/>
    <w:rsid w:val="00183A64"/>
    <w:rsid w:val="00185153"/>
    <w:rsid w:val="00187FE4"/>
    <w:rsid w:val="00190206"/>
    <w:rsid w:val="00192E97"/>
    <w:rsid w:val="001955E9"/>
    <w:rsid w:val="0019577A"/>
    <w:rsid w:val="001A073E"/>
    <w:rsid w:val="001A17BC"/>
    <w:rsid w:val="001A4BC7"/>
    <w:rsid w:val="001B5BC7"/>
    <w:rsid w:val="001B75FA"/>
    <w:rsid w:val="001C1558"/>
    <w:rsid w:val="001C2B99"/>
    <w:rsid w:val="001C3E2F"/>
    <w:rsid w:val="001D4728"/>
    <w:rsid w:val="001D659A"/>
    <w:rsid w:val="001D6697"/>
    <w:rsid w:val="001E0398"/>
    <w:rsid w:val="001E104F"/>
    <w:rsid w:val="001E2D65"/>
    <w:rsid w:val="001E2F23"/>
    <w:rsid w:val="001E64E6"/>
    <w:rsid w:val="001F230C"/>
    <w:rsid w:val="001F62AE"/>
    <w:rsid w:val="002003D8"/>
    <w:rsid w:val="002006F0"/>
    <w:rsid w:val="0021181E"/>
    <w:rsid w:val="00216E0B"/>
    <w:rsid w:val="0022025A"/>
    <w:rsid w:val="002206CF"/>
    <w:rsid w:val="002208D0"/>
    <w:rsid w:val="00220A22"/>
    <w:rsid w:val="002238EA"/>
    <w:rsid w:val="00236C67"/>
    <w:rsid w:val="002371EE"/>
    <w:rsid w:val="00243D13"/>
    <w:rsid w:val="00251B35"/>
    <w:rsid w:val="00251FCD"/>
    <w:rsid w:val="00253233"/>
    <w:rsid w:val="0025439C"/>
    <w:rsid w:val="00254B08"/>
    <w:rsid w:val="00255A63"/>
    <w:rsid w:val="002616F9"/>
    <w:rsid w:val="00261796"/>
    <w:rsid w:val="00266C65"/>
    <w:rsid w:val="00270881"/>
    <w:rsid w:val="00273334"/>
    <w:rsid w:val="00277ADB"/>
    <w:rsid w:val="002813E4"/>
    <w:rsid w:val="002824AE"/>
    <w:rsid w:val="00284CD0"/>
    <w:rsid w:val="002869EF"/>
    <w:rsid w:val="00287034"/>
    <w:rsid w:val="00290938"/>
    <w:rsid w:val="002A251D"/>
    <w:rsid w:val="002A2593"/>
    <w:rsid w:val="002B04D3"/>
    <w:rsid w:val="002B4007"/>
    <w:rsid w:val="002C0465"/>
    <w:rsid w:val="002C7FAA"/>
    <w:rsid w:val="002D2E2F"/>
    <w:rsid w:val="002F1EEA"/>
    <w:rsid w:val="002F52E3"/>
    <w:rsid w:val="00303BDE"/>
    <w:rsid w:val="00313B19"/>
    <w:rsid w:val="00314D43"/>
    <w:rsid w:val="00321111"/>
    <w:rsid w:val="00325B89"/>
    <w:rsid w:val="0033194A"/>
    <w:rsid w:val="00337A86"/>
    <w:rsid w:val="00345B34"/>
    <w:rsid w:val="00350681"/>
    <w:rsid w:val="003536CA"/>
    <w:rsid w:val="0036333C"/>
    <w:rsid w:val="00364D8E"/>
    <w:rsid w:val="0036613E"/>
    <w:rsid w:val="00370CF7"/>
    <w:rsid w:val="00371CE9"/>
    <w:rsid w:val="00377425"/>
    <w:rsid w:val="00377511"/>
    <w:rsid w:val="0038057F"/>
    <w:rsid w:val="00380865"/>
    <w:rsid w:val="00386F89"/>
    <w:rsid w:val="0039383C"/>
    <w:rsid w:val="00395555"/>
    <w:rsid w:val="00395593"/>
    <w:rsid w:val="003A78C1"/>
    <w:rsid w:val="003A7A03"/>
    <w:rsid w:val="003B06ED"/>
    <w:rsid w:val="003B70C8"/>
    <w:rsid w:val="003B74C4"/>
    <w:rsid w:val="003C7872"/>
    <w:rsid w:val="003D1779"/>
    <w:rsid w:val="003E257F"/>
    <w:rsid w:val="003E26AC"/>
    <w:rsid w:val="003E46D9"/>
    <w:rsid w:val="003F1241"/>
    <w:rsid w:val="003F320B"/>
    <w:rsid w:val="003F399D"/>
    <w:rsid w:val="003F45AD"/>
    <w:rsid w:val="004000A6"/>
    <w:rsid w:val="004060E8"/>
    <w:rsid w:val="00415ED0"/>
    <w:rsid w:val="00416318"/>
    <w:rsid w:val="00417ED0"/>
    <w:rsid w:val="0042524A"/>
    <w:rsid w:val="00434B07"/>
    <w:rsid w:val="00440C82"/>
    <w:rsid w:val="004413B9"/>
    <w:rsid w:val="004430B4"/>
    <w:rsid w:val="0044549C"/>
    <w:rsid w:val="004462C9"/>
    <w:rsid w:val="004478A2"/>
    <w:rsid w:val="004508DE"/>
    <w:rsid w:val="004556E3"/>
    <w:rsid w:val="004569BD"/>
    <w:rsid w:val="00456B8A"/>
    <w:rsid w:val="00462251"/>
    <w:rsid w:val="00463F3D"/>
    <w:rsid w:val="00475085"/>
    <w:rsid w:val="00480526"/>
    <w:rsid w:val="00486629"/>
    <w:rsid w:val="00490C12"/>
    <w:rsid w:val="004942DC"/>
    <w:rsid w:val="00497BED"/>
    <w:rsid w:val="004A61C2"/>
    <w:rsid w:val="004A73BF"/>
    <w:rsid w:val="004A780E"/>
    <w:rsid w:val="004B4EB0"/>
    <w:rsid w:val="004B5F1D"/>
    <w:rsid w:val="004B63DC"/>
    <w:rsid w:val="004C54B8"/>
    <w:rsid w:val="004D03BB"/>
    <w:rsid w:val="004D5BB0"/>
    <w:rsid w:val="004D6C4E"/>
    <w:rsid w:val="004D6D17"/>
    <w:rsid w:val="004E18FD"/>
    <w:rsid w:val="004E2CF2"/>
    <w:rsid w:val="004E3D90"/>
    <w:rsid w:val="004F0EF9"/>
    <w:rsid w:val="004F1FC0"/>
    <w:rsid w:val="004F3293"/>
    <w:rsid w:val="004F35D5"/>
    <w:rsid w:val="004F6FD5"/>
    <w:rsid w:val="00506B1D"/>
    <w:rsid w:val="00512233"/>
    <w:rsid w:val="00514CF7"/>
    <w:rsid w:val="005245F8"/>
    <w:rsid w:val="0052664E"/>
    <w:rsid w:val="00532F40"/>
    <w:rsid w:val="005372FC"/>
    <w:rsid w:val="0055010E"/>
    <w:rsid w:val="005521D8"/>
    <w:rsid w:val="00552C27"/>
    <w:rsid w:val="00555FD9"/>
    <w:rsid w:val="0056063E"/>
    <w:rsid w:val="005659D2"/>
    <w:rsid w:val="00573C3E"/>
    <w:rsid w:val="00580A29"/>
    <w:rsid w:val="00592170"/>
    <w:rsid w:val="00595FE1"/>
    <w:rsid w:val="005B1725"/>
    <w:rsid w:val="005B397D"/>
    <w:rsid w:val="005C0B73"/>
    <w:rsid w:val="005D1D78"/>
    <w:rsid w:val="005D4644"/>
    <w:rsid w:val="005D5995"/>
    <w:rsid w:val="005D61AF"/>
    <w:rsid w:val="005D6DD2"/>
    <w:rsid w:val="005E3BF5"/>
    <w:rsid w:val="005E4352"/>
    <w:rsid w:val="005F2495"/>
    <w:rsid w:val="005F5AE4"/>
    <w:rsid w:val="006001D2"/>
    <w:rsid w:val="00607842"/>
    <w:rsid w:val="00612F56"/>
    <w:rsid w:val="00613870"/>
    <w:rsid w:val="00613D04"/>
    <w:rsid w:val="00620AD1"/>
    <w:rsid w:val="006226CE"/>
    <w:rsid w:val="00622FDF"/>
    <w:rsid w:val="0063237C"/>
    <w:rsid w:val="006452D4"/>
    <w:rsid w:val="0065053F"/>
    <w:rsid w:val="006526C7"/>
    <w:rsid w:val="00652C74"/>
    <w:rsid w:val="0065314E"/>
    <w:rsid w:val="006534DC"/>
    <w:rsid w:val="006577AB"/>
    <w:rsid w:val="0066130C"/>
    <w:rsid w:val="006621AA"/>
    <w:rsid w:val="00664743"/>
    <w:rsid w:val="0066658E"/>
    <w:rsid w:val="00675AA9"/>
    <w:rsid w:val="00676252"/>
    <w:rsid w:val="00680389"/>
    <w:rsid w:val="0068279F"/>
    <w:rsid w:val="006844B2"/>
    <w:rsid w:val="00685342"/>
    <w:rsid w:val="006877B6"/>
    <w:rsid w:val="00687D09"/>
    <w:rsid w:val="006A0E81"/>
    <w:rsid w:val="006A7493"/>
    <w:rsid w:val="006B053E"/>
    <w:rsid w:val="006B1FB9"/>
    <w:rsid w:val="006C7324"/>
    <w:rsid w:val="006D1AD3"/>
    <w:rsid w:val="006D1F76"/>
    <w:rsid w:val="006D210F"/>
    <w:rsid w:val="006D2354"/>
    <w:rsid w:val="006D3317"/>
    <w:rsid w:val="006D613D"/>
    <w:rsid w:val="006D68CE"/>
    <w:rsid w:val="006D74BB"/>
    <w:rsid w:val="006D7D65"/>
    <w:rsid w:val="006F7ABA"/>
    <w:rsid w:val="00702632"/>
    <w:rsid w:val="00703BD4"/>
    <w:rsid w:val="00710357"/>
    <w:rsid w:val="0071084E"/>
    <w:rsid w:val="00717756"/>
    <w:rsid w:val="0071799F"/>
    <w:rsid w:val="007335DC"/>
    <w:rsid w:val="00734513"/>
    <w:rsid w:val="00742593"/>
    <w:rsid w:val="00751400"/>
    <w:rsid w:val="00754A79"/>
    <w:rsid w:val="00755ABF"/>
    <w:rsid w:val="00762EF1"/>
    <w:rsid w:val="00762F28"/>
    <w:rsid w:val="00764FBA"/>
    <w:rsid w:val="00765B41"/>
    <w:rsid w:val="00770182"/>
    <w:rsid w:val="00770D39"/>
    <w:rsid w:val="00771302"/>
    <w:rsid w:val="00772C11"/>
    <w:rsid w:val="00784536"/>
    <w:rsid w:val="00785EF6"/>
    <w:rsid w:val="00786C53"/>
    <w:rsid w:val="00792798"/>
    <w:rsid w:val="007A1ED6"/>
    <w:rsid w:val="007B53B8"/>
    <w:rsid w:val="007B6F36"/>
    <w:rsid w:val="007B7D0C"/>
    <w:rsid w:val="007C61A8"/>
    <w:rsid w:val="007D1B16"/>
    <w:rsid w:val="007D4655"/>
    <w:rsid w:val="007D5AC1"/>
    <w:rsid w:val="007D5EDF"/>
    <w:rsid w:val="007D69E5"/>
    <w:rsid w:val="007F0FA5"/>
    <w:rsid w:val="007F29F2"/>
    <w:rsid w:val="0080096A"/>
    <w:rsid w:val="008035E4"/>
    <w:rsid w:val="00807BA0"/>
    <w:rsid w:val="00813D9A"/>
    <w:rsid w:val="00814252"/>
    <w:rsid w:val="00815DCC"/>
    <w:rsid w:val="00817C09"/>
    <w:rsid w:val="008235F0"/>
    <w:rsid w:val="00824589"/>
    <w:rsid w:val="00827355"/>
    <w:rsid w:val="00832378"/>
    <w:rsid w:val="00841A7C"/>
    <w:rsid w:val="00850708"/>
    <w:rsid w:val="0085299B"/>
    <w:rsid w:val="00861F16"/>
    <w:rsid w:val="00862156"/>
    <w:rsid w:val="00864A54"/>
    <w:rsid w:val="00866C50"/>
    <w:rsid w:val="0087103A"/>
    <w:rsid w:val="00877104"/>
    <w:rsid w:val="0088083A"/>
    <w:rsid w:val="0088367A"/>
    <w:rsid w:val="00887BC7"/>
    <w:rsid w:val="00890F6E"/>
    <w:rsid w:val="00891C5C"/>
    <w:rsid w:val="008946D5"/>
    <w:rsid w:val="00894E83"/>
    <w:rsid w:val="008A1561"/>
    <w:rsid w:val="008A29F7"/>
    <w:rsid w:val="008C69C0"/>
    <w:rsid w:val="008D258A"/>
    <w:rsid w:val="008D3558"/>
    <w:rsid w:val="008D5AE9"/>
    <w:rsid w:val="008E360D"/>
    <w:rsid w:val="008F3B12"/>
    <w:rsid w:val="00902F56"/>
    <w:rsid w:val="0090444B"/>
    <w:rsid w:val="009065E7"/>
    <w:rsid w:val="00911927"/>
    <w:rsid w:val="00914716"/>
    <w:rsid w:val="00914DEE"/>
    <w:rsid w:val="00916CC1"/>
    <w:rsid w:val="0093088E"/>
    <w:rsid w:val="00943BC7"/>
    <w:rsid w:val="00951419"/>
    <w:rsid w:val="00957114"/>
    <w:rsid w:val="00960E1D"/>
    <w:rsid w:val="00971CA2"/>
    <w:rsid w:val="0097289A"/>
    <w:rsid w:val="00980019"/>
    <w:rsid w:val="009838AD"/>
    <w:rsid w:val="00983AE3"/>
    <w:rsid w:val="0098736C"/>
    <w:rsid w:val="0099217A"/>
    <w:rsid w:val="009A0EA9"/>
    <w:rsid w:val="009A5556"/>
    <w:rsid w:val="009B1030"/>
    <w:rsid w:val="009B3EF6"/>
    <w:rsid w:val="009C3557"/>
    <w:rsid w:val="009C6DAC"/>
    <w:rsid w:val="009D2B5B"/>
    <w:rsid w:val="009D3274"/>
    <w:rsid w:val="009E1404"/>
    <w:rsid w:val="009F1702"/>
    <w:rsid w:val="009F1CD1"/>
    <w:rsid w:val="009F2DC1"/>
    <w:rsid w:val="009F3F71"/>
    <w:rsid w:val="009F6945"/>
    <w:rsid w:val="00A057F1"/>
    <w:rsid w:val="00A123C9"/>
    <w:rsid w:val="00A16378"/>
    <w:rsid w:val="00A175AD"/>
    <w:rsid w:val="00A201ED"/>
    <w:rsid w:val="00A22CA7"/>
    <w:rsid w:val="00A24937"/>
    <w:rsid w:val="00A30F8E"/>
    <w:rsid w:val="00A31738"/>
    <w:rsid w:val="00A32F4B"/>
    <w:rsid w:val="00A37E8F"/>
    <w:rsid w:val="00A4448E"/>
    <w:rsid w:val="00A61293"/>
    <w:rsid w:val="00A700D4"/>
    <w:rsid w:val="00A80198"/>
    <w:rsid w:val="00A826FE"/>
    <w:rsid w:val="00A87BD2"/>
    <w:rsid w:val="00A87CEC"/>
    <w:rsid w:val="00A903A8"/>
    <w:rsid w:val="00A92C90"/>
    <w:rsid w:val="00A93039"/>
    <w:rsid w:val="00A970C0"/>
    <w:rsid w:val="00AA0056"/>
    <w:rsid w:val="00AB0430"/>
    <w:rsid w:val="00AB7D80"/>
    <w:rsid w:val="00AC5F99"/>
    <w:rsid w:val="00AE2806"/>
    <w:rsid w:val="00AF3BBF"/>
    <w:rsid w:val="00B02080"/>
    <w:rsid w:val="00B04EFD"/>
    <w:rsid w:val="00B05281"/>
    <w:rsid w:val="00B10DED"/>
    <w:rsid w:val="00B11C41"/>
    <w:rsid w:val="00B1291C"/>
    <w:rsid w:val="00B14093"/>
    <w:rsid w:val="00B17236"/>
    <w:rsid w:val="00B20B3E"/>
    <w:rsid w:val="00B20D2A"/>
    <w:rsid w:val="00B24CA3"/>
    <w:rsid w:val="00B267F5"/>
    <w:rsid w:val="00B3059B"/>
    <w:rsid w:val="00B30707"/>
    <w:rsid w:val="00B30918"/>
    <w:rsid w:val="00B335EE"/>
    <w:rsid w:val="00B4127A"/>
    <w:rsid w:val="00B53D3B"/>
    <w:rsid w:val="00B56242"/>
    <w:rsid w:val="00B5654A"/>
    <w:rsid w:val="00B62F80"/>
    <w:rsid w:val="00B70876"/>
    <w:rsid w:val="00B73862"/>
    <w:rsid w:val="00B923B3"/>
    <w:rsid w:val="00B9764F"/>
    <w:rsid w:val="00BA018F"/>
    <w:rsid w:val="00BB1C38"/>
    <w:rsid w:val="00BB7100"/>
    <w:rsid w:val="00BD354C"/>
    <w:rsid w:val="00BD6627"/>
    <w:rsid w:val="00BD759B"/>
    <w:rsid w:val="00BE121F"/>
    <w:rsid w:val="00BE34C5"/>
    <w:rsid w:val="00C0563B"/>
    <w:rsid w:val="00C106DA"/>
    <w:rsid w:val="00C23471"/>
    <w:rsid w:val="00C25407"/>
    <w:rsid w:val="00C26CA0"/>
    <w:rsid w:val="00C3734D"/>
    <w:rsid w:val="00C37991"/>
    <w:rsid w:val="00C42C04"/>
    <w:rsid w:val="00C64195"/>
    <w:rsid w:val="00C6620A"/>
    <w:rsid w:val="00C72E79"/>
    <w:rsid w:val="00C751CB"/>
    <w:rsid w:val="00C83B4A"/>
    <w:rsid w:val="00C875D7"/>
    <w:rsid w:val="00C91E9E"/>
    <w:rsid w:val="00CA2E36"/>
    <w:rsid w:val="00CA3AE9"/>
    <w:rsid w:val="00CA3E16"/>
    <w:rsid w:val="00CA569B"/>
    <w:rsid w:val="00CA7B07"/>
    <w:rsid w:val="00CB0577"/>
    <w:rsid w:val="00CB3BD3"/>
    <w:rsid w:val="00CB59B9"/>
    <w:rsid w:val="00CB5F47"/>
    <w:rsid w:val="00CC2A1D"/>
    <w:rsid w:val="00CC4037"/>
    <w:rsid w:val="00CC44D3"/>
    <w:rsid w:val="00CC5582"/>
    <w:rsid w:val="00CC72F4"/>
    <w:rsid w:val="00CD15E6"/>
    <w:rsid w:val="00CD1673"/>
    <w:rsid w:val="00CE3791"/>
    <w:rsid w:val="00CE60C0"/>
    <w:rsid w:val="00CF32F1"/>
    <w:rsid w:val="00CF6B3F"/>
    <w:rsid w:val="00D133BF"/>
    <w:rsid w:val="00D16596"/>
    <w:rsid w:val="00D26BA3"/>
    <w:rsid w:val="00D278F8"/>
    <w:rsid w:val="00D3445C"/>
    <w:rsid w:val="00D348B0"/>
    <w:rsid w:val="00D423FD"/>
    <w:rsid w:val="00D44CE9"/>
    <w:rsid w:val="00D47489"/>
    <w:rsid w:val="00D51A5C"/>
    <w:rsid w:val="00D52A3C"/>
    <w:rsid w:val="00D57786"/>
    <w:rsid w:val="00D72677"/>
    <w:rsid w:val="00D743D1"/>
    <w:rsid w:val="00D80E13"/>
    <w:rsid w:val="00D83470"/>
    <w:rsid w:val="00D836E3"/>
    <w:rsid w:val="00D846CB"/>
    <w:rsid w:val="00D91876"/>
    <w:rsid w:val="00D96621"/>
    <w:rsid w:val="00D97B4E"/>
    <w:rsid w:val="00DA082D"/>
    <w:rsid w:val="00DA4DB2"/>
    <w:rsid w:val="00DA6864"/>
    <w:rsid w:val="00DB4667"/>
    <w:rsid w:val="00DB5434"/>
    <w:rsid w:val="00DC1F16"/>
    <w:rsid w:val="00DC216E"/>
    <w:rsid w:val="00DC260E"/>
    <w:rsid w:val="00DD04C0"/>
    <w:rsid w:val="00DD1267"/>
    <w:rsid w:val="00DD6337"/>
    <w:rsid w:val="00DE1645"/>
    <w:rsid w:val="00DF03EC"/>
    <w:rsid w:val="00DF0C56"/>
    <w:rsid w:val="00E02D7D"/>
    <w:rsid w:val="00E0375C"/>
    <w:rsid w:val="00E053FE"/>
    <w:rsid w:val="00E05802"/>
    <w:rsid w:val="00E06F59"/>
    <w:rsid w:val="00E16DAA"/>
    <w:rsid w:val="00E228D6"/>
    <w:rsid w:val="00E27DED"/>
    <w:rsid w:val="00E37FD9"/>
    <w:rsid w:val="00E41708"/>
    <w:rsid w:val="00E41C09"/>
    <w:rsid w:val="00E43911"/>
    <w:rsid w:val="00E44045"/>
    <w:rsid w:val="00E502A9"/>
    <w:rsid w:val="00E50A29"/>
    <w:rsid w:val="00E5494E"/>
    <w:rsid w:val="00E55666"/>
    <w:rsid w:val="00E670C8"/>
    <w:rsid w:val="00E6767D"/>
    <w:rsid w:val="00E7429B"/>
    <w:rsid w:val="00E807CA"/>
    <w:rsid w:val="00E86972"/>
    <w:rsid w:val="00E9345C"/>
    <w:rsid w:val="00E9456D"/>
    <w:rsid w:val="00EA10D8"/>
    <w:rsid w:val="00EA64E4"/>
    <w:rsid w:val="00EB3104"/>
    <w:rsid w:val="00EB4A4C"/>
    <w:rsid w:val="00EB51BE"/>
    <w:rsid w:val="00ED0E42"/>
    <w:rsid w:val="00ED3AF2"/>
    <w:rsid w:val="00ED72A3"/>
    <w:rsid w:val="00EE6C78"/>
    <w:rsid w:val="00F01CAE"/>
    <w:rsid w:val="00F0441F"/>
    <w:rsid w:val="00F07763"/>
    <w:rsid w:val="00F2048A"/>
    <w:rsid w:val="00F23049"/>
    <w:rsid w:val="00F26225"/>
    <w:rsid w:val="00F33635"/>
    <w:rsid w:val="00F360ED"/>
    <w:rsid w:val="00F406CE"/>
    <w:rsid w:val="00F441B5"/>
    <w:rsid w:val="00F5566E"/>
    <w:rsid w:val="00F56394"/>
    <w:rsid w:val="00F635DA"/>
    <w:rsid w:val="00F649CE"/>
    <w:rsid w:val="00F7196E"/>
    <w:rsid w:val="00F7484A"/>
    <w:rsid w:val="00F74B06"/>
    <w:rsid w:val="00F764BE"/>
    <w:rsid w:val="00F77AE4"/>
    <w:rsid w:val="00F80C77"/>
    <w:rsid w:val="00F81E87"/>
    <w:rsid w:val="00F8326E"/>
    <w:rsid w:val="00F83383"/>
    <w:rsid w:val="00F83876"/>
    <w:rsid w:val="00F85618"/>
    <w:rsid w:val="00F87441"/>
    <w:rsid w:val="00F90D3D"/>
    <w:rsid w:val="00F9296A"/>
    <w:rsid w:val="00FA0B0F"/>
    <w:rsid w:val="00FA3433"/>
    <w:rsid w:val="00FA42E4"/>
    <w:rsid w:val="00FB226A"/>
    <w:rsid w:val="00FB40E4"/>
    <w:rsid w:val="00FB435D"/>
    <w:rsid w:val="00FC1460"/>
    <w:rsid w:val="00FC3453"/>
    <w:rsid w:val="00FC4CD3"/>
    <w:rsid w:val="00FC558E"/>
    <w:rsid w:val="00FC6C37"/>
    <w:rsid w:val="00FD4598"/>
    <w:rsid w:val="00FD5515"/>
    <w:rsid w:val="00FD7487"/>
    <w:rsid w:val="00FE03C4"/>
    <w:rsid w:val="00FE2268"/>
    <w:rsid w:val="00FE45F6"/>
    <w:rsid w:val="00FE506B"/>
    <w:rsid w:val="00FE68F4"/>
    <w:rsid w:val="00FF2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F2E19"/>
    <w:pPr>
      <w:jc w:val="both"/>
    </w:pPr>
    <w:rPr>
      <w:sz w:val="24"/>
      <w:szCs w:val="24"/>
      <w:lang w:val="es-ES"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Prrafodelista"/>
    <w:qFormat/>
    <w:rsid w:val="00337A86"/>
    <w:pPr>
      <w:numPr>
        <w:numId w:val="4"/>
      </w:numPr>
    </w:pPr>
    <w:rPr>
      <w:b/>
      <w:color w:val="FFFFFF" w:themeColor="background1"/>
      <w:sz w:val="56"/>
      <w:szCs w:val="56"/>
    </w:rPr>
  </w:style>
  <w:style w:type="paragraph" w:customStyle="1" w:styleId="Level2">
    <w:name w:val="Level 2"/>
    <w:basedOn w:val="Prrafodelista"/>
    <w:qFormat/>
    <w:rsid w:val="00337A86"/>
    <w:pPr>
      <w:spacing w:line="276" w:lineRule="auto"/>
      <w:ind w:left="630" w:hanging="630"/>
    </w:pPr>
    <w:rPr>
      <w:b/>
      <w:color w:val="336699" w:themeColor="accent2"/>
      <w:sz w:val="32"/>
    </w:rPr>
  </w:style>
  <w:style w:type="paragraph" w:customStyle="1" w:styleId="Level3">
    <w:name w:val="Level 3"/>
    <w:basedOn w:val="Normal"/>
    <w:link w:val="Level3Car"/>
    <w:qFormat/>
    <w:rsid w:val="00337A86"/>
    <w:pPr>
      <w:spacing w:line="276" w:lineRule="auto"/>
    </w:pPr>
    <w:rPr>
      <w:b/>
      <w:color w:val="336699" w:themeColor="accent2"/>
      <w:sz w:val="28"/>
    </w:rPr>
  </w:style>
  <w:style w:type="paragraph" w:styleId="TDC1">
    <w:name w:val="toc 1"/>
    <w:basedOn w:val="Normal"/>
    <w:next w:val="Normal"/>
    <w:autoRedefine/>
    <w:uiPriority w:val="39"/>
    <w:qFormat/>
    <w:rsid w:val="00B70876"/>
    <w:pPr>
      <w:spacing w:after="100"/>
    </w:pPr>
  </w:style>
  <w:style w:type="paragraph" w:styleId="TDC2">
    <w:name w:val="toc 2"/>
    <w:basedOn w:val="Normal"/>
    <w:next w:val="Normal"/>
    <w:autoRedefine/>
    <w:uiPriority w:val="39"/>
    <w:qFormat/>
    <w:rsid w:val="00B70876"/>
    <w:pPr>
      <w:spacing w:after="100"/>
      <w:ind w:left="240"/>
    </w:pPr>
  </w:style>
  <w:style w:type="paragraph" w:styleId="TDC3">
    <w:name w:val="toc 3"/>
    <w:basedOn w:val="Normal"/>
    <w:next w:val="Normal"/>
    <w:autoRedefine/>
    <w:uiPriority w:val="39"/>
    <w:qFormat/>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1582D0" w:themeColor="accent1" w:themeShade="BF"/>
    </w:rPr>
    <w:tblPr>
      <w:tblStyleRowBandSize w:val="1"/>
      <w:tblStyleColBandSize w:val="1"/>
      <w:tblBorders>
        <w:top w:val="single" w:sz="8" w:space="0" w:color="47A8EC" w:themeColor="accent1"/>
        <w:bottom w:val="single" w:sz="8" w:space="0" w:color="47A8EC" w:themeColor="accent1"/>
      </w:tblBorders>
    </w:tblPr>
    <w:tblStylePr w:type="firstRow">
      <w:pPr>
        <w:spacing w:before="0" w:after="0" w:line="240" w:lineRule="auto"/>
      </w:pPr>
      <w:rPr>
        <w:b/>
        <w:bCs/>
      </w:rPr>
      <w:tblPr/>
      <w:tcPr>
        <w:tcBorders>
          <w:top w:val="single" w:sz="8" w:space="0" w:color="47A8EC" w:themeColor="accent1"/>
          <w:left w:val="nil"/>
          <w:bottom w:val="single" w:sz="8" w:space="0" w:color="47A8EC" w:themeColor="accent1"/>
          <w:right w:val="nil"/>
          <w:insideH w:val="nil"/>
          <w:insideV w:val="nil"/>
        </w:tcBorders>
      </w:tcPr>
    </w:tblStylePr>
    <w:tblStylePr w:type="lastRow">
      <w:pPr>
        <w:spacing w:before="0" w:after="0" w:line="240" w:lineRule="auto"/>
      </w:pPr>
      <w:rPr>
        <w:b/>
        <w:bCs/>
      </w:rPr>
      <w:tblPr/>
      <w:tcPr>
        <w:tcBorders>
          <w:top w:val="single" w:sz="8" w:space="0" w:color="47A8EC" w:themeColor="accent1"/>
          <w:left w:val="nil"/>
          <w:bottom w:val="single" w:sz="8" w:space="0" w:color="47A8E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E9FA" w:themeFill="accent1" w:themeFillTint="3F"/>
      </w:tcPr>
    </w:tblStylePr>
    <w:tblStylePr w:type="band1Horz">
      <w:tblPr/>
      <w:tcPr>
        <w:tcBorders>
          <w:left w:val="nil"/>
          <w:right w:val="nil"/>
          <w:insideH w:val="nil"/>
          <w:insideV w:val="nil"/>
        </w:tcBorders>
        <w:shd w:val="clear" w:color="auto" w:fill="D1E9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tblBorders>
    </w:tblPr>
    <w:tblStylePr w:type="firstRow">
      <w:pPr>
        <w:spacing w:before="0" w:after="0" w:line="240" w:lineRule="auto"/>
      </w:pPr>
      <w:rPr>
        <w:b/>
        <w:bCs/>
        <w:color w:val="FFFFFF" w:themeColor="background1"/>
      </w:rPr>
      <w:tblPr/>
      <w:tcPr>
        <w:shd w:val="clear" w:color="auto" w:fill="47A8EC" w:themeFill="accent1"/>
      </w:tcPr>
    </w:tblStylePr>
    <w:tblStylePr w:type="lastRow">
      <w:pPr>
        <w:spacing w:before="0" w:after="0" w:line="240" w:lineRule="auto"/>
      </w:pPr>
      <w:rPr>
        <w:b/>
        <w:bCs/>
      </w:rPr>
      <w:tblPr/>
      <w:tcPr>
        <w:tcBorders>
          <w:top w:val="double" w:sz="6" w:space="0" w:color="47A8EC" w:themeColor="accent1"/>
          <w:left w:val="single" w:sz="8" w:space="0" w:color="47A8EC" w:themeColor="accent1"/>
          <w:bottom w:val="single" w:sz="8" w:space="0" w:color="47A8EC" w:themeColor="accent1"/>
          <w:right w:val="single" w:sz="8" w:space="0" w:color="47A8EC" w:themeColor="accent1"/>
        </w:tcBorders>
      </w:tcPr>
    </w:tblStylePr>
    <w:tblStylePr w:type="firstCol">
      <w:rPr>
        <w:b/>
        <w:bCs/>
      </w:rPr>
    </w:tblStylePr>
    <w:tblStylePr w:type="lastCol">
      <w:rPr>
        <w:b/>
        <w:bCs/>
      </w:rPr>
    </w:tblStylePr>
    <w:tblStylePr w:type="band1Vert">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tblStylePr w:type="band1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tblBorders>
    </w:tblPr>
    <w:tblStylePr w:type="firstRow">
      <w:rPr>
        <w:sz w:val="24"/>
        <w:szCs w:val="24"/>
      </w:rPr>
      <w:tblPr/>
      <w:tcPr>
        <w:tcBorders>
          <w:top w:val="nil"/>
          <w:left w:val="nil"/>
          <w:bottom w:val="single" w:sz="24" w:space="0" w:color="47A8EC" w:themeColor="accent1"/>
          <w:right w:val="nil"/>
          <w:insideH w:val="nil"/>
          <w:insideV w:val="nil"/>
        </w:tcBorders>
        <w:shd w:val="clear" w:color="auto" w:fill="FFFFFF" w:themeFill="background1"/>
      </w:tcPr>
    </w:tblStylePr>
    <w:tblStylePr w:type="lastRow">
      <w:tblPr/>
      <w:tcPr>
        <w:tcBorders>
          <w:top w:val="single" w:sz="8" w:space="0" w:color="47A8EC"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7A8EC" w:themeColor="accent1"/>
          <w:insideH w:val="nil"/>
          <w:insideV w:val="nil"/>
        </w:tcBorders>
        <w:shd w:val="clear" w:color="auto" w:fill="FFFFFF" w:themeFill="background1"/>
      </w:tcPr>
    </w:tblStylePr>
    <w:tblStylePr w:type="lastCol">
      <w:tblPr/>
      <w:tcPr>
        <w:tcBorders>
          <w:top w:val="nil"/>
          <w:left w:val="single" w:sz="8" w:space="0" w:color="47A8E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E9FA" w:themeFill="accent1" w:themeFillTint="3F"/>
      </w:tcPr>
    </w:tblStylePr>
    <w:tblStylePr w:type="band1Horz">
      <w:tblPr/>
      <w:tcPr>
        <w:tcBorders>
          <w:top w:val="nil"/>
          <w:bottom w:val="nil"/>
          <w:insideH w:val="nil"/>
          <w:insideV w:val="nil"/>
        </w:tcBorders>
        <w:shd w:val="clear" w:color="auto" w:fill="D1E9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insideH w:val="single" w:sz="8" w:space="0" w:color="47A8EC" w:themeColor="accent1"/>
        <w:insideV w:val="single" w:sz="8" w:space="0" w:color="47A8EC" w:themeColor="accent1"/>
      </w:tblBorders>
    </w:tblPr>
    <w:tcPr>
      <w:shd w:val="clear" w:color="auto" w:fill="D1E9FA" w:themeFill="accent1" w:themeFillTint="3F"/>
    </w:tcPr>
    <w:tblStylePr w:type="firstRow">
      <w:rPr>
        <w:b/>
        <w:bCs/>
        <w:color w:val="000000" w:themeColor="text1"/>
      </w:rPr>
      <w:tblPr/>
      <w:tcPr>
        <w:shd w:val="clear" w:color="auto" w:fill="ECF6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DFB" w:themeFill="accent1" w:themeFillTint="33"/>
      </w:tcPr>
    </w:tblStylePr>
    <w:tblStylePr w:type="band1Vert">
      <w:tblPr/>
      <w:tcPr>
        <w:shd w:val="clear" w:color="auto" w:fill="A3D3F5" w:themeFill="accent1" w:themeFillTint="7F"/>
      </w:tcPr>
    </w:tblStylePr>
    <w:tblStylePr w:type="band1Horz">
      <w:tblPr/>
      <w:tcPr>
        <w:tcBorders>
          <w:insideH w:val="single" w:sz="6" w:space="0" w:color="47A8EC" w:themeColor="accent1"/>
          <w:insideV w:val="single" w:sz="6" w:space="0" w:color="47A8EC" w:themeColor="accent1"/>
        </w:tcBorders>
        <w:shd w:val="clear" w:color="auto" w:fill="A3D3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insideH w:val="single" w:sz="8" w:space="0" w:color="47A8EC" w:themeColor="accent1"/>
        <w:insideV w:val="single" w:sz="8" w:space="0" w:color="47A8EC"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7A8EC" w:themeColor="accent1"/>
          <w:left w:val="single" w:sz="8" w:space="0" w:color="47A8EC" w:themeColor="accent1"/>
          <w:bottom w:val="single" w:sz="18" w:space="0" w:color="47A8EC" w:themeColor="accent1"/>
          <w:right w:val="single" w:sz="8" w:space="0" w:color="47A8EC" w:themeColor="accent1"/>
          <w:insideH w:val="nil"/>
          <w:insideV w:val="single" w:sz="8" w:space="0" w:color="47A8EC"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7A8EC" w:themeColor="accent1"/>
          <w:left w:val="single" w:sz="8" w:space="0" w:color="47A8EC" w:themeColor="accent1"/>
          <w:bottom w:val="single" w:sz="8" w:space="0" w:color="47A8EC" w:themeColor="accent1"/>
          <w:right w:val="single" w:sz="8" w:space="0" w:color="47A8EC" w:themeColor="accent1"/>
          <w:insideH w:val="nil"/>
          <w:insideV w:val="single" w:sz="8" w:space="0" w:color="47A8EC"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tblStylePr w:type="band1Vert">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shd w:val="clear" w:color="auto" w:fill="D1E9FA" w:themeFill="accent1" w:themeFillTint="3F"/>
      </w:tcPr>
    </w:tblStylePr>
    <w:tblStylePr w:type="band1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insideV w:val="single" w:sz="8" w:space="0" w:color="47A8EC" w:themeColor="accent1"/>
        </w:tcBorders>
        <w:shd w:val="clear" w:color="auto" w:fill="D1E9FA" w:themeFill="accent1" w:themeFillTint="3F"/>
      </w:tcPr>
    </w:tblStylePr>
    <w:tblStylePr w:type="band2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insideV w:val="single" w:sz="8" w:space="0" w:color="47A8EC" w:themeColor="accent1"/>
        </w:tcBorders>
      </w:tcPr>
    </w:tblStylePr>
  </w:style>
  <w:style w:type="paragraph" w:styleId="Epgrafe">
    <w:name w:val="caption"/>
    <w:basedOn w:val="Normal"/>
    <w:next w:val="Normal"/>
    <w:unhideWhenUsed/>
    <w:qFormat/>
    <w:rsid w:val="00817C09"/>
    <w:pPr>
      <w:spacing w:after="200"/>
    </w:pPr>
    <w:rPr>
      <w:b/>
      <w:bCs/>
      <w:color w:val="47A8EC" w:themeColor="accent1"/>
      <w:sz w:val="18"/>
      <w:szCs w:val="18"/>
    </w:rPr>
  </w:style>
  <w:style w:type="character" w:styleId="Hipervnculovisitado">
    <w:name w:val="FollowedHyperlink"/>
    <w:basedOn w:val="Fuentedeprrafopredeter"/>
    <w:rsid w:val="003B74C4"/>
    <w:rPr>
      <w:color w:val="800080" w:themeColor="followedHyperlink"/>
      <w:u w:val="single"/>
    </w:rPr>
  </w:style>
  <w:style w:type="paragraph" w:customStyle="1" w:styleId="Level4">
    <w:name w:val="Level 4"/>
    <w:basedOn w:val="Level3"/>
    <w:link w:val="Level4Car"/>
    <w:qFormat/>
    <w:rsid w:val="00B5654A"/>
    <w:rPr>
      <w:sz w:val="24"/>
    </w:rPr>
  </w:style>
  <w:style w:type="paragraph" w:styleId="TtulodeTDC">
    <w:name w:val="TOC Heading"/>
    <w:basedOn w:val="Ttulo1"/>
    <w:next w:val="Normal"/>
    <w:uiPriority w:val="39"/>
    <w:semiHidden/>
    <w:unhideWhenUsed/>
    <w:qFormat/>
    <w:rsid w:val="00A175AD"/>
    <w:pPr>
      <w:keepLines/>
      <w:spacing w:before="480" w:after="0" w:line="276" w:lineRule="auto"/>
      <w:jc w:val="left"/>
      <w:outlineLvl w:val="9"/>
    </w:pPr>
    <w:rPr>
      <w:rFonts w:asciiTheme="majorHAnsi" w:eastAsiaTheme="majorEastAsia" w:hAnsiTheme="majorHAnsi" w:cstheme="majorBidi"/>
      <w:color w:val="1582D0" w:themeColor="accent1" w:themeShade="BF"/>
      <w:kern w:val="0"/>
      <w:sz w:val="28"/>
      <w:szCs w:val="28"/>
      <w:lang w:eastAsia="es-ES"/>
    </w:rPr>
  </w:style>
  <w:style w:type="character" w:customStyle="1" w:styleId="Level3Car">
    <w:name w:val="Level 3 Car"/>
    <w:basedOn w:val="Fuentedeprrafopredeter"/>
    <w:link w:val="Level3"/>
    <w:rsid w:val="00337A86"/>
    <w:rPr>
      <w:b/>
      <w:color w:val="336699" w:themeColor="accent2"/>
      <w:sz w:val="28"/>
      <w:szCs w:val="24"/>
      <w:lang w:val="es-ES" w:eastAsia="ko-KR"/>
    </w:rPr>
  </w:style>
  <w:style w:type="character" w:customStyle="1" w:styleId="Level4Car">
    <w:name w:val="Level 4 Car"/>
    <w:basedOn w:val="Level3Car"/>
    <w:link w:val="Level4"/>
    <w:rsid w:val="00B5654A"/>
    <w:rPr>
      <w:b/>
      <w:color w:val="336699" w:themeColor="accent2"/>
      <w:sz w:val="24"/>
      <w:szCs w:val="24"/>
      <w:lang w:val="es-ES" w:eastAsia="ko-KR"/>
    </w:rPr>
  </w:style>
  <w:style w:type="paragraph" w:customStyle="1" w:styleId="Consola">
    <w:name w:val="Consola"/>
    <w:basedOn w:val="Normal"/>
    <w:link w:val="ConsolaCar"/>
    <w:qFormat/>
    <w:rsid w:val="00FE68F4"/>
    <w:rPr>
      <w:rFonts w:ascii="Consolas" w:hAnsi="Consolas"/>
    </w:rPr>
  </w:style>
  <w:style w:type="character" w:customStyle="1" w:styleId="ConsolaCar">
    <w:name w:val="Consola Car"/>
    <w:basedOn w:val="Fuentedeprrafopredeter"/>
    <w:link w:val="Consola"/>
    <w:rsid w:val="00FE68F4"/>
    <w:rPr>
      <w:rFonts w:ascii="Consolas" w:hAnsi="Consolas"/>
      <w:sz w:val="24"/>
      <w:szCs w:val="24"/>
      <w:lang w:val="es-ES" w:eastAsia="ko-KR"/>
    </w:rPr>
  </w:style>
  <w:style w:type="paragraph" w:styleId="Subttulo">
    <w:name w:val="Subtitle"/>
    <w:basedOn w:val="Normal"/>
    <w:next w:val="Normal"/>
    <w:link w:val="SubttuloCar"/>
    <w:qFormat/>
    <w:rsid w:val="00B14093"/>
    <w:pPr>
      <w:numPr>
        <w:ilvl w:val="1"/>
      </w:numPr>
    </w:pPr>
    <w:rPr>
      <w:rFonts w:asciiTheme="majorHAnsi" w:eastAsiaTheme="majorEastAsia" w:hAnsiTheme="majorHAnsi" w:cstheme="majorBidi"/>
      <w:i/>
      <w:iCs/>
      <w:color w:val="47A8EC" w:themeColor="accent1"/>
      <w:spacing w:val="15"/>
    </w:rPr>
  </w:style>
  <w:style w:type="character" w:customStyle="1" w:styleId="SubttuloCar">
    <w:name w:val="Subtítulo Car"/>
    <w:basedOn w:val="Fuentedeprrafopredeter"/>
    <w:link w:val="Subttulo"/>
    <w:rsid w:val="00B14093"/>
    <w:rPr>
      <w:rFonts w:asciiTheme="majorHAnsi" w:eastAsiaTheme="majorEastAsia" w:hAnsiTheme="majorHAnsi" w:cstheme="majorBidi"/>
      <w:i/>
      <w:iCs/>
      <w:color w:val="47A8EC" w:themeColor="accent1"/>
      <w:spacing w:val="15"/>
      <w:sz w:val="24"/>
      <w:szCs w:val="24"/>
      <w:lang w:val="es-ES" w:eastAsia="ko-KR"/>
    </w:rPr>
  </w:style>
  <w:style w:type="character" w:styleId="Textoennegrita">
    <w:name w:val="Strong"/>
    <w:basedOn w:val="Fuentedeprrafopredeter"/>
    <w:uiPriority w:val="22"/>
    <w:qFormat/>
    <w:rsid w:val="001D669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F2E19"/>
    <w:pPr>
      <w:jc w:val="both"/>
    </w:pPr>
    <w:rPr>
      <w:sz w:val="24"/>
      <w:szCs w:val="24"/>
      <w:lang w:val="es-ES"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Prrafodelista"/>
    <w:qFormat/>
    <w:rsid w:val="00337A86"/>
    <w:pPr>
      <w:numPr>
        <w:numId w:val="4"/>
      </w:numPr>
    </w:pPr>
    <w:rPr>
      <w:b/>
      <w:color w:val="FFFFFF" w:themeColor="background1"/>
      <w:sz w:val="56"/>
      <w:szCs w:val="56"/>
    </w:rPr>
  </w:style>
  <w:style w:type="paragraph" w:customStyle="1" w:styleId="Level2">
    <w:name w:val="Level 2"/>
    <w:basedOn w:val="Prrafodelista"/>
    <w:qFormat/>
    <w:rsid w:val="00337A86"/>
    <w:pPr>
      <w:spacing w:line="276" w:lineRule="auto"/>
      <w:ind w:left="630" w:hanging="630"/>
    </w:pPr>
    <w:rPr>
      <w:b/>
      <w:color w:val="336699" w:themeColor="accent2"/>
      <w:sz w:val="32"/>
    </w:rPr>
  </w:style>
  <w:style w:type="paragraph" w:customStyle="1" w:styleId="Level3">
    <w:name w:val="Level 3"/>
    <w:basedOn w:val="Normal"/>
    <w:link w:val="Level3Car"/>
    <w:qFormat/>
    <w:rsid w:val="00337A86"/>
    <w:pPr>
      <w:spacing w:line="276" w:lineRule="auto"/>
    </w:pPr>
    <w:rPr>
      <w:b/>
      <w:color w:val="336699" w:themeColor="accent2"/>
      <w:sz w:val="28"/>
    </w:rPr>
  </w:style>
  <w:style w:type="paragraph" w:styleId="TDC1">
    <w:name w:val="toc 1"/>
    <w:basedOn w:val="Normal"/>
    <w:next w:val="Normal"/>
    <w:autoRedefine/>
    <w:uiPriority w:val="39"/>
    <w:qFormat/>
    <w:rsid w:val="00B70876"/>
    <w:pPr>
      <w:spacing w:after="100"/>
    </w:pPr>
  </w:style>
  <w:style w:type="paragraph" w:styleId="TDC2">
    <w:name w:val="toc 2"/>
    <w:basedOn w:val="Normal"/>
    <w:next w:val="Normal"/>
    <w:autoRedefine/>
    <w:uiPriority w:val="39"/>
    <w:qFormat/>
    <w:rsid w:val="00B70876"/>
    <w:pPr>
      <w:spacing w:after="100"/>
      <w:ind w:left="240"/>
    </w:pPr>
  </w:style>
  <w:style w:type="paragraph" w:styleId="TDC3">
    <w:name w:val="toc 3"/>
    <w:basedOn w:val="Normal"/>
    <w:next w:val="Normal"/>
    <w:autoRedefine/>
    <w:uiPriority w:val="39"/>
    <w:qFormat/>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1582D0" w:themeColor="accent1" w:themeShade="BF"/>
    </w:rPr>
    <w:tblPr>
      <w:tblStyleRowBandSize w:val="1"/>
      <w:tblStyleColBandSize w:val="1"/>
      <w:tblBorders>
        <w:top w:val="single" w:sz="8" w:space="0" w:color="47A8EC" w:themeColor="accent1"/>
        <w:bottom w:val="single" w:sz="8" w:space="0" w:color="47A8EC" w:themeColor="accent1"/>
      </w:tblBorders>
    </w:tblPr>
    <w:tblStylePr w:type="firstRow">
      <w:pPr>
        <w:spacing w:before="0" w:after="0" w:line="240" w:lineRule="auto"/>
      </w:pPr>
      <w:rPr>
        <w:b/>
        <w:bCs/>
      </w:rPr>
      <w:tblPr/>
      <w:tcPr>
        <w:tcBorders>
          <w:top w:val="single" w:sz="8" w:space="0" w:color="47A8EC" w:themeColor="accent1"/>
          <w:left w:val="nil"/>
          <w:bottom w:val="single" w:sz="8" w:space="0" w:color="47A8EC" w:themeColor="accent1"/>
          <w:right w:val="nil"/>
          <w:insideH w:val="nil"/>
          <w:insideV w:val="nil"/>
        </w:tcBorders>
      </w:tcPr>
    </w:tblStylePr>
    <w:tblStylePr w:type="lastRow">
      <w:pPr>
        <w:spacing w:before="0" w:after="0" w:line="240" w:lineRule="auto"/>
      </w:pPr>
      <w:rPr>
        <w:b/>
        <w:bCs/>
      </w:rPr>
      <w:tblPr/>
      <w:tcPr>
        <w:tcBorders>
          <w:top w:val="single" w:sz="8" w:space="0" w:color="47A8EC" w:themeColor="accent1"/>
          <w:left w:val="nil"/>
          <w:bottom w:val="single" w:sz="8" w:space="0" w:color="47A8E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E9FA" w:themeFill="accent1" w:themeFillTint="3F"/>
      </w:tcPr>
    </w:tblStylePr>
    <w:tblStylePr w:type="band1Horz">
      <w:tblPr/>
      <w:tcPr>
        <w:tcBorders>
          <w:left w:val="nil"/>
          <w:right w:val="nil"/>
          <w:insideH w:val="nil"/>
          <w:insideV w:val="nil"/>
        </w:tcBorders>
        <w:shd w:val="clear" w:color="auto" w:fill="D1E9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tblBorders>
    </w:tblPr>
    <w:tblStylePr w:type="firstRow">
      <w:pPr>
        <w:spacing w:before="0" w:after="0" w:line="240" w:lineRule="auto"/>
      </w:pPr>
      <w:rPr>
        <w:b/>
        <w:bCs/>
        <w:color w:val="FFFFFF" w:themeColor="background1"/>
      </w:rPr>
      <w:tblPr/>
      <w:tcPr>
        <w:shd w:val="clear" w:color="auto" w:fill="47A8EC" w:themeFill="accent1"/>
      </w:tcPr>
    </w:tblStylePr>
    <w:tblStylePr w:type="lastRow">
      <w:pPr>
        <w:spacing w:before="0" w:after="0" w:line="240" w:lineRule="auto"/>
      </w:pPr>
      <w:rPr>
        <w:b/>
        <w:bCs/>
      </w:rPr>
      <w:tblPr/>
      <w:tcPr>
        <w:tcBorders>
          <w:top w:val="double" w:sz="6" w:space="0" w:color="47A8EC" w:themeColor="accent1"/>
          <w:left w:val="single" w:sz="8" w:space="0" w:color="47A8EC" w:themeColor="accent1"/>
          <w:bottom w:val="single" w:sz="8" w:space="0" w:color="47A8EC" w:themeColor="accent1"/>
          <w:right w:val="single" w:sz="8" w:space="0" w:color="47A8EC" w:themeColor="accent1"/>
        </w:tcBorders>
      </w:tcPr>
    </w:tblStylePr>
    <w:tblStylePr w:type="firstCol">
      <w:rPr>
        <w:b/>
        <w:bCs/>
      </w:rPr>
    </w:tblStylePr>
    <w:tblStylePr w:type="lastCol">
      <w:rPr>
        <w:b/>
        <w:bCs/>
      </w:rPr>
    </w:tblStylePr>
    <w:tblStylePr w:type="band1Vert">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tblStylePr w:type="band1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tblBorders>
    </w:tblPr>
    <w:tblStylePr w:type="firstRow">
      <w:rPr>
        <w:sz w:val="24"/>
        <w:szCs w:val="24"/>
      </w:rPr>
      <w:tblPr/>
      <w:tcPr>
        <w:tcBorders>
          <w:top w:val="nil"/>
          <w:left w:val="nil"/>
          <w:bottom w:val="single" w:sz="24" w:space="0" w:color="47A8EC" w:themeColor="accent1"/>
          <w:right w:val="nil"/>
          <w:insideH w:val="nil"/>
          <w:insideV w:val="nil"/>
        </w:tcBorders>
        <w:shd w:val="clear" w:color="auto" w:fill="FFFFFF" w:themeFill="background1"/>
      </w:tcPr>
    </w:tblStylePr>
    <w:tblStylePr w:type="lastRow">
      <w:tblPr/>
      <w:tcPr>
        <w:tcBorders>
          <w:top w:val="single" w:sz="8" w:space="0" w:color="47A8EC"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7A8EC" w:themeColor="accent1"/>
          <w:insideH w:val="nil"/>
          <w:insideV w:val="nil"/>
        </w:tcBorders>
        <w:shd w:val="clear" w:color="auto" w:fill="FFFFFF" w:themeFill="background1"/>
      </w:tcPr>
    </w:tblStylePr>
    <w:tblStylePr w:type="lastCol">
      <w:tblPr/>
      <w:tcPr>
        <w:tcBorders>
          <w:top w:val="nil"/>
          <w:left w:val="single" w:sz="8" w:space="0" w:color="47A8E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E9FA" w:themeFill="accent1" w:themeFillTint="3F"/>
      </w:tcPr>
    </w:tblStylePr>
    <w:tblStylePr w:type="band1Horz">
      <w:tblPr/>
      <w:tcPr>
        <w:tcBorders>
          <w:top w:val="nil"/>
          <w:bottom w:val="nil"/>
          <w:insideH w:val="nil"/>
          <w:insideV w:val="nil"/>
        </w:tcBorders>
        <w:shd w:val="clear" w:color="auto" w:fill="D1E9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insideH w:val="single" w:sz="8" w:space="0" w:color="47A8EC" w:themeColor="accent1"/>
        <w:insideV w:val="single" w:sz="8" w:space="0" w:color="47A8EC" w:themeColor="accent1"/>
      </w:tblBorders>
    </w:tblPr>
    <w:tcPr>
      <w:shd w:val="clear" w:color="auto" w:fill="D1E9FA" w:themeFill="accent1" w:themeFillTint="3F"/>
    </w:tcPr>
    <w:tblStylePr w:type="firstRow">
      <w:rPr>
        <w:b/>
        <w:bCs/>
        <w:color w:val="000000" w:themeColor="text1"/>
      </w:rPr>
      <w:tblPr/>
      <w:tcPr>
        <w:shd w:val="clear" w:color="auto" w:fill="ECF6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DFB" w:themeFill="accent1" w:themeFillTint="33"/>
      </w:tcPr>
    </w:tblStylePr>
    <w:tblStylePr w:type="band1Vert">
      <w:tblPr/>
      <w:tcPr>
        <w:shd w:val="clear" w:color="auto" w:fill="A3D3F5" w:themeFill="accent1" w:themeFillTint="7F"/>
      </w:tcPr>
    </w:tblStylePr>
    <w:tblStylePr w:type="band1Horz">
      <w:tblPr/>
      <w:tcPr>
        <w:tcBorders>
          <w:insideH w:val="single" w:sz="6" w:space="0" w:color="47A8EC" w:themeColor="accent1"/>
          <w:insideV w:val="single" w:sz="6" w:space="0" w:color="47A8EC" w:themeColor="accent1"/>
        </w:tcBorders>
        <w:shd w:val="clear" w:color="auto" w:fill="A3D3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47A8EC" w:themeColor="accent1"/>
        <w:left w:val="single" w:sz="8" w:space="0" w:color="47A8EC" w:themeColor="accent1"/>
        <w:bottom w:val="single" w:sz="8" w:space="0" w:color="47A8EC" w:themeColor="accent1"/>
        <w:right w:val="single" w:sz="8" w:space="0" w:color="47A8EC" w:themeColor="accent1"/>
        <w:insideH w:val="single" w:sz="8" w:space="0" w:color="47A8EC" w:themeColor="accent1"/>
        <w:insideV w:val="single" w:sz="8" w:space="0" w:color="47A8EC"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7A8EC" w:themeColor="accent1"/>
          <w:left w:val="single" w:sz="8" w:space="0" w:color="47A8EC" w:themeColor="accent1"/>
          <w:bottom w:val="single" w:sz="18" w:space="0" w:color="47A8EC" w:themeColor="accent1"/>
          <w:right w:val="single" w:sz="8" w:space="0" w:color="47A8EC" w:themeColor="accent1"/>
          <w:insideH w:val="nil"/>
          <w:insideV w:val="single" w:sz="8" w:space="0" w:color="47A8EC"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7A8EC" w:themeColor="accent1"/>
          <w:left w:val="single" w:sz="8" w:space="0" w:color="47A8EC" w:themeColor="accent1"/>
          <w:bottom w:val="single" w:sz="8" w:space="0" w:color="47A8EC" w:themeColor="accent1"/>
          <w:right w:val="single" w:sz="8" w:space="0" w:color="47A8EC" w:themeColor="accent1"/>
          <w:insideH w:val="nil"/>
          <w:insideV w:val="single" w:sz="8" w:space="0" w:color="47A8EC"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tcPr>
    </w:tblStylePr>
    <w:tblStylePr w:type="band1Vert">
      <w:tblPr/>
      <w:tcPr>
        <w:tcBorders>
          <w:top w:val="single" w:sz="8" w:space="0" w:color="47A8EC" w:themeColor="accent1"/>
          <w:left w:val="single" w:sz="8" w:space="0" w:color="47A8EC" w:themeColor="accent1"/>
          <w:bottom w:val="single" w:sz="8" w:space="0" w:color="47A8EC" w:themeColor="accent1"/>
          <w:right w:val="single" w:sz="8" w:space="0" w:color="47A8EC" w:themeColor="accent1"/>
        </w:tcBorders>
        <w:shd w:val="clear" w:color="auto" w:fill="D1E9FA" w:themeFill="accent1" w:themeFillTint="3F"/>
      </w:tcPr>
    </w:tblStylePr>
    <w:tblStylePr w:type="band1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insideV w:val="single" w:sz="8" w:space="0" w:color="47A8EC" w:themeColor="accent1"/>
        </w:tcBorders>
        <w:shd w:val="clear" w:color="auto" w:fill="D1E9FA" w:themeFill="accent1" w:themeFillTint="3F"/>
      </w:tcPr>
    </w:tblStylePr>
    <w:tblStylePr w:type="band2Horz">
      <w:tblPr/>
      <w:tcPr>
        <w:tcBorders>
          <w:top w:val="single" w:sz="8" w:space="0" w:color="47A8EC" w:themeColor="accent1"/>
          <w:left w:val="single" w:sz="8" w:space="0" w:color="47A8EC" w:themeColor="accent1"/>
          <w:bottom w:val="single" w:sz="8" w:space="0" w:color="47A8EC" w:themeColor="accent1"/>
          <w:right w:val="single" w:sz="8" w:space="0" w:color="47A8EC" w:themeColor="accent1"/>
          <w:insideV w:val="single" w:sz="8" w:space="0" w:color="47A8EC" w:themeColor="accent1"/>
        </w:tcBorders>
      </w:tcPr>
    </w:tblStylePr>
  </w:style>
  <w:style w:type="paragraph" w:styleId="Epgrafe">
    <w:name w:val="caption"/>
    <w:basedOn w:val="Normal"/>
    <w:next w:val="Normal"/>
    <w:unhideWhenUsed/>
    <w:qFormat/>
    <w:rsid w:val="00817C09"/>
    <w:pPr>
      <w:spacing w:after="200"/>
    </w:pPr>
    <w:rPr>
      <w:b/>
      <w:bCs/>
      <w:color w:val="47A8EC" w:themeColor="accent1"/>
      <w:sz w:val="18"/>
      <w:szCs w:val="18"/>
    </w:rPr>
  </w:style>
  <w:style w:type="character" w:styleId="Hipervnculovisitado">
    <w:name w:val="FollowedHyperlink"/>
    <w:basedOn w:val="Fuentedeprrafopredeter"/>
    <w:rsid w:val="003B74C4"/>
    <w:rPr>
      <w:color w:val="800080" w:themeColor="followedHyperlink"/>
      <w:u w:val="single"/>
    </w:rPr>
  </w:style>
  <w:style w:type="paragraph" w:customStyle="1" w:styleId="Level4">
    <w:name w:val="Level 4"/>
    <w:basedOn w:val="Level3"/>
    <w:link w:val="Level4Car"/>
    <w:qFormat/>
    <w:rsid w:val="00B5654A"/>
    <w:rPr>
      <w:sz w:val="24"/>
    </w:rPr>
  </w:style>
  <w:style w:type="paragraph" w:styleId="TtulodeTDC">
    <w:name w:val="TOC Heading"/>
    <w:basedOn w:val="Ttulo1"/>
    <w:next w:val="Normal"/>
    <w:uiPriority w:val="39"/>
    <w:semiHidden/>
    <w:unhideWhenUsed/>
    <w:qFormat/>
    <w:rsid w:val="00A175AD"/>
    <w:pPr>
      <w:keepLines/>
      <w:spacing w:before="480" w:after="0" w:line="276" w:lineRule="auto"/>
      <w:jc w:val="left"/>
      <w:outlineLvl w:val="9"/>
    </w:pPr>
    <w:rPr>
      <w:rFonts w:asciiTheme="majorHAnsi" w:eastAsiaTheme="majorEastAsia" w:hAnsiTheme="majorHAnsi" w:cstheme="majorBidi"/>
      <w:color w:val="1582D0" w:themeColor="accent1" w:themeShade="BF"/>
      <w:kern w:val="0"/>
      <w:sz w:val="28"/>
      <w:szCs w:val="28"/>
      <w:lang w:eastAsia="es-ES"/>
    </w:rPr>
  </w:style>
  <w:style w:type="character" w:customStyle="1" w:styleId="Level3Car">
    <w:name w:val="Level 3 Car"/>
    <w:basedOn w:val="Fuentedeprrafopredeter"/>
    <w:link w:val="Level3"/>
    <w:rsid w:val="00337A86"/>
    <w:rPr>
      <w:b/>
      <w:color w:val="336699" w:themeColor="accent2"/>
      <w:sz w:val="28"/>
      <w:szCs w:val="24"/>
      <w:lang w:val="es-ES" w:eastAsia="ko-KR"/>
    </w:rPr>
  </w:style>
  <w:style w:type="character" w:customStyle="1" w:styleId="Level4Car">
    <w:name w:val="Level 4 Car"/>
    <w:basedOn w:val="Level3Car"/>
    <w:link w:val="Level4"/>
    <w:rsid w:val="00B5654A"/>
    <w:rPr>
      <w:b/>
      <w:color w:val="336699" w:themeColor="accent2"/>
      <w:sz w:val="24"/>
      <w:szCs w:val="24"/>
      <w:lang w:val="es-ES" w:eastAsia="ko-KR"/>
    </w:rPr>
  </w:style>
  <w:style w:type="paragraph" w:customStyle="1" w:styleId="Consola">
    <w:name w:val="Consola"/>
    <w:basedOn w:val="Normal"/>
    <w:link w:val="ConsolaCar"/>
    <w:qFormat/>
    <w:rsid w:val="00FE68F4"/>
    <w:rPr>
      <w:rFonts w:ascii="Consolas" w:hAnsi="Consolas"/>
    </w:rPr>
  </w:style>
  <w:style w:type="character" w:customStyle="1" w:styleId="ConsolaCar">
    <w:name w:val="Consola Car"/>
    <w:basedOn w:val="Fuentedeprrafopredeter"/>
    <w:link w:val="Consola"/>
    <w:rsid w:val="00FE68F4"/>
    <w:rPr>
      <w:rFonts w:ascii="Consolas" w:hAnsi="Consolas"/>
      <w:sz w:val="24"/>
      <w:szCs w:val="24"/>
      <w:lang w:val="es-ES" w:eastAsia="ko-KR"/>
    </w:rPr>
  </w:style>
  <w:style w:type="paragraph" w:styleId="Subttulo">
    <w:name w:val="Subtitle"/>
    <w:basedOn w:val="Normal"/>
    <w:next w:val="Normal"/>
    <w:link w:val="SubttuloCar"/>
    <w:qFormat/>
    <w:rsid w:val="00B14093"/>
    <w:pPr>
      <w:numPr>
        <w:ilvl w:val="1"/>
      </w:numPr>
    </w:pPr>
    <w:rPr>
      <w:rFonts w:asciiTheme="majorHAnsi" w:eastAsiaTheme="majorEastAsia" w:hAnsiTheme="majorHAnsi" w:cstheme="majorBidi"/>
      <w:i/>
      <w:iCs/>
      <w:color w:val="47A8EC" w:themeColor="accent1"/>
      <w:spacing w:val="15"/>
    </w:rPr>
  </w:style>
  <w:style w:type="character" w:customStyle="1" w:styleId="SubttuloCar">
    <w:name w:val="Subtítulo Car"/>
    <w:basedOn w:val="Fuentedeprrafopredeter"/>
    <w:link w:val="Subttulo"/>
    <w:rsid w:val="00B14093"/>
    <w:rPr>
      <w:rFonts w:asciiTheme="majorHAnsi" w:eastAsiaTheme="majorEastAsia" w:hAnsiTheme="majorHAnsi" w:cstheme="majorBidi"/>
      <w:i/>
      <w:iCs/>
      <w:color w:val="47A8EC" w:themeColor="accent1"/>
      <w:spacing w:val="15"/>
      <w:sz w:val="24"/>
      <w:szCs w:val="24"/>
      <w:lang w:val="es-ES" w:eastAsia="ko-KR"/>
    </w:rPr>
  </w:style>
  <w:style w:type="character" w:styleId="Textoennegrita">
    <w:name w:val="Strong"/>
    <w:basedOn w:val="Fuentedeprrafopredeter"/>
    <w:uiPriority w:val="22"/>
    <w:qFormat/>
    <w:rsid w:val="001D66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96450">
      <w:bodyDiv w:val="1"/>
      <w:marLeft w:val="0"/>
      <w:marRight w:val="0"/>
      <w:marTop w:val="0"/>
      <w:marBottom w:val="0"/>
      <w:divBdr>
        <w:top w:val="none" w:sz="0" w:space="0" w:color="auto"/>
        <w:left w:val="none" w:sz="0" w:space="0" w:color="auto"/>
        <w:bottom w:val="none" w:sz="0" w:space="0" w:color="auto"/>
        <w:right w:val="none" w:sz="0" w:space="0" w:color="auto"/>
      </w:divBdr>
    </w:div>
    <w:div w:id="116611584">
      <w:bodyDiv w:val="1"/>
      <w:marLeft w:val="0"/>
      <w:marRight w:val="0"/>
      <w:marTop w:val="0"/>
      <w:marBottom w:val="0"/>
      <w:divBdr>
        <w:top w:val="none" w:sz="0" w:space="0" w:color="auto"/>
        <w:left w:val="none" w:sz="0" w:space="0" w:color="auto"/>
        <w:bottom w:val="none" w:sz="0" w:space="0" w:color="auto"/>
        <w:right w:val="none" w:sz="0" w:space="0" w:color="auto"/>
      </w:divBdr>
    </w:div>
    <w:div w:id="152528757">
      <w:bodyDiv w:val="1"/>
      <w:marLeft w:val="0"/>
      <w:marRight w:val="0"/>
      <w:marTop w:val="0"/>
      <w:marBottom w:val="0"/>
      <w:divBdr>
        <w:top w:val="none" w:sz="0" w:space="0" w:color="auto"/>
        <w:left w:val="none" w:sz="0" w:space="0" w:color="auto"/>
        <w:bottom w:val="none" w:sz="0" w:space="0" w:color="auto"/>
        <w:right w:val="none" w:sz="0" w:space="0" w:color="auto"/>
      </w:divBdr>
    </w:div>
    <w:div w:id="162015260">
      <w:bodyDiv w:val="1"/>
      <w:marLeft w:val="0"/>
      <w:marRight w:val="0"/>
      <w:marTop w:val="0"/>
      <w:marBottom w:val="0"/>
      <w:divBdr>
        <w:top w:val="none" w:sz="0" w:space="0" w:color="auto"/>
        <w:left w:val="none" w:sz="0" w:space="0" w:color="auto"/>
        <w:bottom w:val="none" w:sz="0" w:space="0" w:color="auto"/>
        <w:right w:val="none" w:sz="0" w:space="0" w:color="auto"/>
      </w:divBdr>
      <w:divsChild>
        <w:div w:id="880021762">
          <w:marLeft w:val="0"/>
          <w:marRight w:val="0"/>
          <w:marTop w:val="0"/>
          <w:marBottom w:val="0"/>
          <w:divBdr>
            <w:top w:val="none" w:sz="0" w:space="0" w:color="auto"/>
            <w:left w:val="none" w:sz="0" w:space="0" w:color="auto"/>
            <w:bottom w:val="none" w:sz="0" w:space="0" w:color="auto"/>
            <w:right w:val="none" w:sz="0" w:space="0" w:color="auto"/>
          </w:divBdr>
          <w:divsChild>
            <w:div w:id="2472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09862">
      <w:bodyDiv w:val="1"/>
      <w:marLeft w:val="0"/>
      <w:marRight w:val="0"/>
      <w:marTop w:val="0"/>
      <w:marBottom w:val="0"/>
      <w:divBdr>
        <w:top w:val="none" w:sz="0" w:space="0" w:color="auto"/>
        <w:left w:val="none" w:sz="0" w:space="0" w:color="auto"/>
        <w:bottom w:val="none" w:sz="0" w:space="0" w:color="auto"/>
        <w:right w:val="none" w:sz="0" w:space="0" w:color="auto"/>
      </w:divBdr>
    </w:div>
    <w:div w:id="247348556">
      <w:bodyDiv w:val="1"/>
      <w:marLeft w:val="0"/>
      <w:marRight w:val="0"/>
      <w:marTop w:val="0"/>
      <w:marBottom w:val="0"/>
      <w:divBdr>
        <w:top w:val="none" w:sz="0" w:space="0" w:color="auto"/>
        <w:left w:val="none" w:sz="0" w:space="0" w:color="auto"/>
        <w:bottom w:val="none" w:sz="0" w:space="0" w:color="auto"/>
        <w:right w:val="none" w:sz="0" w:space="0" w:color="auto"/>
      </w:divBdr>
    </w:div>
    <w:div w:id="260995463">
      <w:bodyDiv w:val="1"/>
      <w:marLeft w:val="0"/>
      <w:marRight w:val="0"/>
      <w:marTop w:val="0"/>
      <w:marBottom w:val="0"/>
      <w:divBdr>
        <w:top w:val="none" w:sz="0" w:space="0" w:color="auto"/>
        <w:left w:val="none" w:sz="0" w:space="0" w:color="auto"/>
        <w:bottom w:val="none" w:sz="0" w:space="0" w:color="auto"/>
        <w:right w:val="none" w:sz="0" w:space="0" w:color="auto"/>
      </w:divBdr>
    </w:div>
    <w:div w:id="262809991">
      <w:bodyDiv w:val="1"/>
      <w:marLeft w:val="0"/>
      <w:marRight w:val="0"/>
      <w:marTop w:val="0"/>
      <w:marBottom w:val="0"/>
      <w:divBdr>
        <w:top w:val="none" w:sz="0" w:space="0" w:color="auto"/>
        <w:left w:val="none" w:sz="0" w:space="0" w:color="auto"/>
        <w:bottom w:val="none" w:sz="0" w:space="0" w:color="auto"/>
        <w:right w:val="none" w:sz="0" w:space="0" w:color="auto"/>
      </w:divBdr>
    </w:div>
    <w:div w:id="266887667">
      <w:bodyDiv w:val="1"/>
      <w:marLeft w:val="0"/>
      <w:marRight w:val="0"/>
      <w:marTop w:val="0"/>
      <w:marBottom w:val="0"/>
      <w:divBdr>
        <w:top w:val="none" w:sz="0" w:space="0" w:color="auto"/>
        <w:left w:val="none" w:sz="0" w:space="0" w:color="auto"/>
        <w:bottom w:val="none" w:sz="0" w:space="0" w:color="auto"/>
        <w:right w:val="none" w:sz="0" w:space="0" w:color="auto"/>
      </w:divBdr>
    </w:div>
    <w:div w:id="289896083">
      <w:bodyDiv w:val="1"/>
      <w:marLeft w:val="0"/>
      <w:marRight w:val="0"/>
      <w:marTop w:val="0"/>
      <w:marBottom w:val="0"/>
      <w:divBdr>
        <w:top w:val="none" w:sz="0" w:space="0" w:color="auto"/>
        <w:left w:val="none" w:sz="0" w:space="0" w:color="auto"/>
        <w:bottom w:val="none" w:sz="0" w:space="0" w:color="auto"/>
        <w:right w:val="none" w:sz="0" w:space="0" w:color="auto"/>
      </w:divBdr>
    </w:div>
    <w:div w:id="302345496">
      <w:bodyDiv w:val="1"/>
      <w:marLeft w:val="0"/>
      <w:marRight w:val="0"/>
      <w:marTop w:val="0"/>
      <w:marBottom w:val="0"/>
      <w:divBdr>
        <w:top w:val="none" w:sz="0" w:space="0" w:color="auto"/>
        <w:left w:val="none" w:sz="0" w:space="0" w:color="auto"/>
        <w:bottom w:val="none" w:sz="0" w:space="0" w:color="auto"/>
        <w:right w:val="none" w:sz="0" w:space="0" w:color="auto"/>
      </w:divBdr>
    </w:div>
    <w:div w:id="324557089">
      <w:bodyDiv w:val="1"/>
      <w:marLeft w:val="0"/>
      <w:marRight w:val="0"/>
      <w:marTop w:val="0"/>
      <w:marBottom w:val="0"/>
      <w:divBdr>
        <w:top w:val="none" w:sz="0" w:space="0" w:color="auto"/>
        <w:left w:val="none" w:sz="0" w:space="0" w:color="auto"/>
        <w:bottom w:val="none" w:sz="0" w:space="0" w:color="auto"/>
        <w:right w:val="none" w:sz="0" w:space="0" w:color="auto"/>
      </w:divBdr>
      <w:divsChild>
        <w:div w:id="1885485344">
          <w:marLeft w:val="0"/>
          <w:marRight w:val="0"/>
          <w:marTop w:val="0"/>
          <w:marBottom w:val="0"/>
          <w:divBdr>
            <w:top w:val="none" w:sz="0" w:space="0" w:color="auto"/>
            <w:left w:val="none" w:sz="0" w:space="0" w:color="auto"/>
            <w:bottom w:val="none" w:sz="0" w:space="0" w:color="auto"/>
            <w:right w:val="none" w:sz="0" w:space="0" w:color="auto"/>
          </w:divBdr>
          <w:divsChild>
            <w:div w:id="36995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8956">
      <w:bodyDiv w:val="1"/>
      <w:marLeft w:val="0"/>
      <w:marRight w:val="0"/>
      <w:marTop w:val="0"/>
      <w:marBottom w:val="0"/>
      <w:divBdr>
        <w:top w:val="none" w:sz="0" w:space="0" w:color="auto"/>
        <w:left w:val="none" w:sz="0" w:space="0" w:color="auto"/>
        <w:bottom w:val="none" w:sz="0" w:space="0" w:color="auto"/>
        <w:right w:val="none" w:sz="0" w:space="0" w:color="auto"/>
      </w:divBdr>
    </w:div>
    <w:div w:id="390465715">
      <w:bodyDiv w:val="1"/>
      <w:marLeft w:val="0"/>
      <w:marRight w:val="0"/>
      <w:marTop w:val="0"/>
      <w:marBottom w:val="0"/>
      <w:divBdr>
        <w:top w:val="none" w:sz="0" w:space="0" w:color="auto"/>
        <w:left w:val="none" w:sz="0" w:space="0" w:color="auto"/>
        <w:bottom w:val="none" w:sz="0" w:space="0" w:color="auto"/>
        <w:right w:val="none" w:sz="0" w:space="0" w:color="auto"/>
      </w:divBdr>
    </w:div>
    <w:div w:id="424226391">
      <w:bodyDiv w:val="1"/>
      <w:marLeft w:val="0"/>
      <w:marRight w:val="0"/>
      <w:marTop w:val="0"/>
      <w:marBottom w:val="0"/>
      <w:divBdr>
        <w:top w:val="none" w:sz="0" w:space="0" w:color="auto"/>
        <w:left w:val="none" w:sz="0" w:space="0" w:color="auto"/>
        <w:bottom w:val="none" w:sz="0" w:space="0" w:color="auto"/>
        <w:right w:val="none" w:sz="0" w:space="0" w:color="auto"/>
      </w:divBdr>
    </w:div>
    <w:div w:id="427971522">
      <w:bodyDiv w:val="1"/>
      <w:marLeft w:val="0"/>
      <w:marRight w:val="0"/>
      <w:marTop w:val="0"/>
      <w:marBottom w:val="0"/>
      <w:divBdr>
        <w:top w:val="none" w:sz="0" w:space="0" w:color="auto"/>
        <w:left w:val="none" w:sz="0" w:space="0" w:color="auto"/>
        <w:bottom w:val="none" w:sz="0" w:space="0" w:color="auto"/>
        <w:right w:val="none" w:sz="0" w:space="0" w:color="auto"/>
      </w:divBdr>
    </w:div>
    <w:div w:id="445544807">
      <w:bodyDiv w:val="1"/>
      <w:marLeft w:val="0"/>
      <w:marRight w:val="0"/>
      <w:marTop w:val="0"/>
      <w:marBottom w:val="0"/>
      <w:divBdr>
        <w:top w:val="none" w:sz="0" w:space="0" w:color="auto"/>
        <w:left w:val="none" w:sz="0" w:space="0" w:color="auto"/>
        <w:bottom w:val="none" w:sz="0" w:space="0" w:color="auto"/>
        <w:right w:val="none" w:sz="0" w:space="0" w:color="auto"/>
      </w:divBdr>
    </w:div>
    <w:div w:id="462120341">
      <w:bodyDiv w:val="1"/>
      <w:marLeft w:val="0"/>
      <w:marRight w:val="0"/>
      <w:marTop w:val="0"/>
      <w:marBottom w:val="0"/>
      <w:divBdr>
        <w:top w:val="none" w:sz="0" w:space="0" w:color="auto"/>
        <w:left w:val="none" w:sz="0" w:space="0" w:color="auto"/>
        <w:bottom w:val="none" w:sz="0" w:space="0" w:color="auto"/>
        <w:right w:val="none" w:sz="0" w:space="0" w:color="auto"/>
      </w:divBdr>
    </w:div>
    <w:div w:id="469442269">
      <w:bodyDiv w:val="1"/>
      <w:marLeft w:val="0"/>
      <w:marRight w:val="0"/>
      <w:marTop w:val="0"/>
      <w:marBottom w:val="0"/>
      <w:divBdr>
        <w:top w:val="none" w:sz="0" w:space="0" w:color="auto"/>
        <w:left w:val="none" w:sz="0" w:space="0" w:color="auto"/>
        <w:bottom w:val="none" w:sz="0" w:space="0" w:color="auto"/>
        <w:right w:val="none" w:sz="0" w:space="0" w:color="auto"/>
      </w:divBdr>
    </w:div>
    <w:div w:id="547298413">
      <w:bodyDiv w:val="1"/>
      <w:marLeft w:val="0"/>
      <w:marRight w:val="0"/>
      <w:marTop w:val="0"/>
      <w:marBottom w:val="0"/>
      <w:divBdr>
        <w:top w:val="none" w:sz="0" w:space="0" w:color="auto"/>
        <w:left w:val="none" w:sz="0" w:space="0" w:color="auto"/>
        <w:bottom w:val="none" w:sz="0" w:space="0" w:color="auto"/>
        <w:right w:val="none" w:sz="0" w:space="0" w:color="auto"/>
      </w:divBdr>
    </w:div>
    <w:div w:id="665479901">
      <w:bodyDiv w:val="1"/>
      <w:marLeft w:val="0"/>
      <w:marRight w:val="0"/>
      <w:marTop w:val="0"/>
      <w:marBottom w:val="0"/>
      <w:divBdr>
        <w:top w:val="none" w:sz="0" w:space="0" w:color="auto"/>
        <w:left w:val="none" w:sz="0" w:space="0" w:color="auto"/>
        <w:bottom w:val="none" w:sz="0" w:space="0" w:color="auto"/>
        <w:right w:val="none" w:sz="0" w:space="0" w:color="auto"/>
      </w:divBdr>
      <w:divsChild>
        <w:div w:id="1325548716">
          <w:marLeft w:val="0"/>
          <w:marRight w:val="0"/>
          <w:marTop w:val="0"/>
          <w:marBottom w:val="0"/>
          <w:divBdr>
            <w:top w:val="none" w:sz="0" w:space="0" w:color="auto"/>
            <w:left w:val="none" w:sz="0" w:space="0" w:color="auto"/>
            <w:bottom w:val="none" w:sz="0" w:space="0" w:color="auto"/>
            <w:right w:val="none" w:sz="0" w:space="0" w:color="auto"/>
          </w:divBdr>
          <w:divsChild>
            <w:div w:id="19074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6421">
      <w:bodyDiv w:val="1"/>
      <w:marLeft w:val="0"/>
      <w:marRight w:val="0"/>
      <w:marTop w:val="0"/>
      <w:marBottom w:val="0"/>
      <w:divBdr>
        <w:top w:val="none" w:sz="0" w:space="0" w:color="auto"/>
        <w:left w:val="none" w:sz="0" w:space="0" w:color="auto"/>
        <w:bottom w:val="none" w:sz="0" w:space="0" w:color="auto"/>
        <w:right w:val="none" w:sz="0" w:space="0" w:color="auto"/>
      </w:divBdr>
    </w:div>
    <w:div w:id="712730054">
      <w:bodyDiv w:val="1"/>
      <w:marLeft w:val="0"/>
      <w:marRight w:val="0"/>
      <w:marTop w:val="0"/>
      <w:marBottom w:val="0"/>
      <w:divBdr>
        <w:top w:val="none" w:sz="0" w:space="0" w:color="auto"/>
        <w:left w:val="none" w:sz="0" w:space="0" w:color="auto"/>
        <w:bottom w:val="none" w:sz="0" w:space="0" w:color="auto"/>
        <w:right w:val="none" w:sz="0" w:space="0" w:color="auto"/>
      </w:divBdr>
    </w:div>
    <w:div w:id="728503744">
      <w:bodyDiv w:val="1"/>
      <w:marLeft w:val="0"/>
      <w:marRight w:val="0"/>
      <w:marTop w:val="0"/>
      <w:marBottom w:val="0"/>
      <w:divBdr>
        <w:top w:val="none" w:sz="0" w:space="0" w:color="auto"/>
        <w:left w:val="none" w:sz="0" w:space="0" w:color="auto"/>
        <w:bottom w:val="none" w:sz="0" w:space="0" w:color="auto"/>
        <w:right w:val="none" w:sz="0" w:space="0" w:color="auto"/>
      </w:divBdr>
    </w:div>
    <w:div w:id="737675046">
      <w:bodyDiv w:val="1"/>
      <w:marLeft w:val="0"/>
      <w:marRight w:val="0"/>
      <w:marTop w:val="0"/>
      <w:marBottom w:val="0"/>
      <w:divBdr>
        <w:top w:val="none" w:sz="0" w:space="0" w:color="auto"/>
        <w:left w:val="none" w:sz="0" w:space="0" w:color="auto"/>
        <w:bottom w:val="none" w:sz="0" w:space="0" w:color="auto"/>
        <w:right w:val="none" w:sz="0" w:space="0" w:color="auto"/>
      </w:divBdr>
    </w:div>
    <w:div w:id="755594296">
      <w:bodyDiv w:val="1"/>
      <w:marLeft w:val="0"/>
      <w:marRight w:val="0"/>
      <w:marTop w:val="0"/>
      <w:marBottom w:val="0"/>
      <w:divBdr>
        <w:top w:val="none" w:sz="0" w:space="0" w:color="auto"/>
        <w:left w:val="none" w:sz="0" w:space="0" w:color="auto"/>
        <w:bottom w:val="none" w:sz="0" w:space="0" w:color="auto"/>
        <w:right w:val="none" w:sz="0" w:space="0" w:color="auto"/>
      </w:divBdr>
    </w:div>
    <w:div w:id="758253900">
      <w:bodyDiv w:val="1"/>
      <w:marLeft w:val="0"/>
      <w:marRight w:val="0"/>
      <w:marTop w:val="0"/>
      <w:marBottom w:val="0"/>
      <w:divBdr>
        <w:top w:val="none" w:sz="0" w:space="0" w:color="auto"/>
        <w:left w:val="none" w:sz="0" w:space="0" w:color="auto"/>
        <w:bottom w:val="none" w:sz="0" w:space="0" w:color="auto"/>
        <w:right w:val="none" w:sz="0" w:space="0" w:color="auto"/>
      </w:divBdr>
    </w:div>
    <w:div w:id="786386606">
      <w:bodyDiv w:val="1"/>
      <w:marLeft w:val="0"/>
      <w:marRight w:val="0"/>
      <w:marTop w:val="0"/>
      <w:marBottom w:val="0"/>
      <w:divBdr>
        <w:top w:val="none" w:sz="0" w:space="0" w:color="auto"/>
        <w:left w:val="none" w:sz="0" w:space="0" w:color="auto"/>
        <w:bottom w:val="none" w:sz="0" w:space="0" w:color="auto"/>
        <w:right w:val="none" w:sz="0" w:space="0" w:color="auto"/>
      </w:divBdr>
      <w:divsChild>
        <w:div w:id="27335046">
          <w:marLeft w:val="0"/>
          <w:marRight w:val="0"/>
          <w:marTop w:val="0"/>
          <w:marBottom w:val="0"/>
          <w:divBdr>
            <w:top w:val="none" w:sz="0" w:space="0" w:color="auto"/>
            <w:left w:val="none" w:sz="0" w:space="0" w:color="auto"/>
            <w:bottom w:val="none" w:sz="0" w:space="0" w:color="auto"/>
            <w:right w:val="none" w:sz="0" w:space="0" w:color="auto"/>
          </w:divBdr>
          <w:divsChild>
            <w:div w:id="6241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20277">
      <w:bodyDiv w:val="1"/>
      <w:marLeft w:val="0"/>
      <w:marRight w:val="0"/>
      <w:marTop w:val="0"/>
      <w:marBottom w:val="0"/>
      <w:divBdr>
        <w:top w:val="none" w:sz="0" w:space="0" w:color="auto"/>
        <w:left w:val="none" w:sz="0" w:space="0" w:color="auto"/>
        <w:bottom w:val="none" w:sz="0" w:space="0" w:color="auto"/>
        <w:right w:val="none" w:sz="0" w:space="0" w:color="auto"/>
      </w:divBdr>
    </w:div>
    <w:div w:id="812060631">
      <w:bodyDiv w:val="1"/>
      <w:marLeft w:val="0"/>
      <w:marRight w:val="0"/>
      <w:marTop w:val="0"/>
      <w:marBottom w:val="0"/>
      <w:divBdr>
        <w:top w:val="none" w:sz="0" w:space="0" w:color="auto"/>
        <w:left w:val="none" w:sz="0" w:space="0" w:color="auto"/>
        <w:bottom w:val="none" w:sz="0" w:space="0" w:color="auto"/>
        <w:right w:val="none" w:sz="0" w:space="0" w:color="auto"/>
      </w:divBdr>
    </w:div>
    <w:div w:id="817919003">
      <w:bodyDiv w:val="1"/>
      <w:marLeft w:val="0"/>
      <w:marRight w:val="0"/>
      <w:marTop w:val="0"/>
      <w:marBottom w:val="0"/>
      <w:divBdr>
        <w:top w:val="none" w:sz="0" w:space="0" w:color="auto"/>
        <w:left w:val="none" w:sz="0" w:space="0" w:color="auto"/>
        <w:bottom w:val="none" w:sz="0" w:space="0" w:color="auto"/>
        <w:right w:val="none" w:sz="0" w:space="0" w:color="auto"/>
      </w:divBdr>
    </w:div>
    <w:div w:id="847987405">
      <w:bodyDiv w:val="1"/>
      <w:marLeft w:val="0"/>
      <w:marRight w:val="0"/>
      <w:marTop w:val="0"/>
      <w:marBottom w:val="0"/>
      <w:divBdr>
        <w:top w:val="none" w:sz="0" w:space="0" w:color="auto"/>
        <w:left w:val="none" w:sz="0" w:space="0" w:color="auto"/>
        <w:bottom w:val="none" w:sz="0" w:space="0" w:color="auto"/>
        <w:right w:val="none" w:sz="0" w:space="0" w:color="auto"/>
      </w:divBdr>
    </w:div>
    <w:div w:id="853812206">
      <w:bodyDiv w:val="1"/>
      <w:marLeft w:val="0"/>
      <w:marRight w:val="0"/>
      <w:marTop w:val="0"/>
      <w:marBottom w:val="0"/>
      <w:divBdr>
        <w:top w:val="none" w:sz="0" w:space="0" w:color="auto"/>
        <w:left w:val="none" w:sz="0" w:space="0" w:color="auto"/>
        <w:bottom w:val="none" w:sz="0" w:space="0" w:color="auto"/>
        <w:right w:val="none" w:sz="0" w:space="0" w:color="auto"/>
      </w:divBdr>
      <w:divsChild>
        <w:div w:id="1574197292">
          <w:marLeft w:val="0"/>
          <w:marRight w:val="0"/>
          <w:marTop w:val="0"/>
          <w:marBottom w:val="0"/>
          <w:divBdr>
            <w:top w:val="none" w:sz="0" w:space="0" w:color="auto"/>
            <w:left w:val="none" w:sz="0" w:space="0" w:color="auto"/>
            <w:bottom w:val="none" w:sz="0" w:space="0" w:color="auto"/>
            <w:right w:val="none" w:sz="0" w:space="0" w:color="auto"/>
          </w:divBdr>
          <w:divsChild>
            <w:div w:id="352994611">
              <w:marLeft w:val="0"/>
              <w:marRight w:val="0"/>
              <w:marTop w:val="0"/>
              <w:marBottom w:val="0"/>
              <w:divBdr>
                <w:top w:val="none" w:sz="0" w:space="0" w:color="auto"/>
                <w:left w:val="none" w:sz="0" w:space="0" w:color="auto"/>
                <w:bottom w:val="none" w:sz="0" w:space="0" w:color="auto"/>
                <w:right w:val="none" w:sz="0" w:space="0" w:color="auto"/>
              </w:divBdr>
            </w:div>
            <w:div w:id="1378748599">
              <w:marLeft w:val="0"/>
              <w:marRight w:val="0"/>
              <w:marTop w:val="0"/>
              <w:marBottom w:val="0"/>
              <w:divBdr>
                <w:top w:val="none" w:sz="0" w:space="0" w:color="auto"/>
                <w:left w:val="none" w:sz="0" w:space="0" w:color="auto"/>
                <w:bottom w:val="none" w:sz="0" w:space="0" w:color="auto"/>
                <w:right w:val="none" w:sz="0" w:space="0" w:color="auto"/>
              </w:divBdr>
            </w:div>
            <w:div w:id="17890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19963">
      <w:bodyDiv w:val="1"/>
      <w:marLeft w:val="0"/>
      <w:marRight w:val="0"/>
      <w:marTop w:val="0"/>
      <w:marBottom w:val="0"/>
      <w:divBdr>
        <w:top w:val="none" w:sz="0" w:space="0" w:color="auto"/>
        <w:left w:val="none" w:sz="0" w:space="0" w:color="auto"/>
        <w:bottom w:val="none" w:sz="0" w:space="0" w:color="auto"/>
        <w:right w:val="none" w:sz="0" w:space="0" w:color="auto"/>
      </w:divBdr>
    </w:div>
    <w:div w:id="873495669">
      <w:bodyDiv w:val="1"/>
      <w:marLeft w:val="0"/>
      <w:marRight w:val="0"/>
      <w:marTop w:val="0"/>
      <w:marBottom w:val="0"/>
      <w:divBdr>
        <w:top w:val="none" w:sz="0" w:space="0" w:color="auto"/>
        <w:left w:val="none" w:sz="0" w:space="0" w:color="auto"/>
        <w:bottom w:val="none" w:sz="0" w:space="0" w:color="auto"/>
        <w:right w:val="none" w:sz="0" w:space="0" w:color="auto"/>
      </w:divBdr>
    </w:div>
    <w:div w:id="896402426">
      <w:bodyDiv w:val="1"/>
      <w:marLeft w:val="0"/>
      <w:marRight w:val="0"/>
      <w:marTop w:val="0"/>
      <w:marBottom w:val="0"/>
      <w:divBdr>
        <w:top w:val="none" w:sz="0" w:space="0" w:color="auto"/>
        <w:left w:val="none" w:sz="0" w:space="0" w:color="auto"/>
        <w:bottom w:val="none" w:sz="0" w:space="0" w:color="auto"/>
        <w:right w:val="none" w:sz="0" w:space="0" w:color="auto"/>
      </w:divBdr>
    </w:div>
    <w:div w:id="898134805">
      <w:bodyDiv w:val="1"/>
      <w:marLeft w:val="0"/>
      <w:marRight w:val="0"/>
      <w:marTop w:val="0"/>
      <w:marBottom w:val="0"/>
      <w:divBdr>
        <w:top w:val="none" w:sz="0" w:space="0" w:color="auto"/>
        <w:left w:val="none" w:sz="0" w:space="0" w:color="auto"/>
        <w:bottom w:val="none" w:sz="0" w:space="0" w:color="auto"/>
        <w:right w:val="none" w:sz="0" w:space="0" w:color="auto"/>
      </w:divBdr>
    </w:div>
    <w:div w:id="898326922">
      <w:bodyDiv w:val="1"/>
      <w:marLeft w:val="0"/>
      <w:marRight w:val="0"/>
      <w:marTop w:val="0"/>
      <w:marBottom w:val="0"/>
      <w:divBdr>
        <w:top w:val="none" w:sz="0" w:space="0" w:color="auto"/>
        <w:left w:val="none" w:sz="0" w:space="0" w:color="auto"/>
        <w:bottom w:val="none" w:sz="0" w:space="0" w:color="auto"/>
        <w:right w:val="none" w:sz="0" w:space="0" w:color="auto"/>
      </w:divBdr>
      <w:divsChild>
        <w:div w:id="1421179050">
          <w:marLeft w:val="0"/>
          <w:marRight w:val="0"/>
          <w:marTop w:val="0"/>
          <w:marBottom w:val="0"/>
          <w:divBdr>
            <w:top w:val="none" w:sz="0" w:space="0" w:color="auto"/>
            <w:left w:val="none" w:sz="0" w:space="0" w:color="auto"/>
            <w:bottom w:val="none" w:sz="0" w:space="0" w:color="auto"/>
            <w:right w:val="none" w:sz="0" w:space="0" w:color="auto"/>
          </w:divBdr>
          <w:divsChild>
            <w:div w:id="466633482">
              <w:marLeft w:val="0"/>
              <w:marRight w:val="0"/>
              <w:marTop w:val="0"/>
              <w:marBottom w:val="0"/>
              <w:divBdr>
                <w:top w:val="none" w:sz="0" w:space="0" w:color="auto"/>
                <w:left w:val="none" w:sz="0" w:space="0" w:color="auto"/>
                <w:bottom w:val="none" w:sz="0" w:space="0" w:color="auto"/>
                <w:right w:val="none" w:sz="0" w:space="0" w:color="auto"/>
              </w:divBdr>
            </w:div>
            <w:div w:id="982807699">
              <w:marLeft w:val="0"/>
              <w:marRight w:val="0"/>
              <w:marTop w:val="0"/>
              <w:marBottom w:val="0"/>
              <w:divBdr>
                <w:top w:val="none" w:sz="0" w:space="0" w:color="auto"/>
                <w:left w:val="none" w:sz="0" w:space="0" w:color="auto"/>
                <w:bottom w:val="none" w:sz="0" w:space="0" w:color="auto"/>
                <w:right w:val="none" w:sz="0" w:space="0" w:color="auto"/>
              </w:divBdr>
            </w:div>
            <w:div w:id="17254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4813">
      <w:bodyDiv w:val="1"/>
      <w:marLeft w:val="0"/>
      <w:marRight w:val="0"/>
      <w:marTop w:val="0"/>
      <w:marBottom w:val="0"/>
      <w:divBdr>
        <w:top w:val="none" w:sz="0" w:space="0" w:color="auto"/>
        <w:left w:val="none" w:sz="0" w:space="0" w:color="auto"/>
        <w:bottom w:val="none" w:sz="0" w:space="0" w:color="auto"/>
        <w:right w:val="none" w:sz="0" w:space="0" w:color="auto"/>
      </w:divBdr>
    </w:div>
    <w:div w:id="993488467">
      <w:bodyDiv w:val="1"/>
      <w:marLeft w:val="0"/>
      <w:marRight w:val="0"/>
      <w:marTop w:val="0"/>
      <w:marBottom w:val="0"/>
      <w:divBdr>
        <w:top w:val="none" w:sz="0" w:space="0" w:color="auto"/>
        <w:left w:val="none" w:sz="0" w:space="0" w:color="auto"/>
        <w:bottom w:val="none" w:sz="0" w:space="0" w:color="auto"/>
        <w:right w:val="none" w:sz="0" w:space="0" w:color="auto"/>
      </w:divBdr>
    </w:div>
    <w:div w:id="1047874794">
      <w:bodyDiv w:val="1"/>
      <w:marLeft w:val="0"/>
      <w:marRight w:val="0"/>
      <w:marTop w:val="0"/>
      <w:marBottom w:val="0"/>
      <w:divBdr>
        <w:top w:val="none" w:sz="0" w:space="0" w:color="auto"/>
        <w:left w:val="none" w:sz="0" w:space="0" w:color="auto"/>
        <w:bottom w:val="none" w:sz="0" w:space="0" w:color="auto"/>
        <w:right w:val="none" w:sz="0" w:space="0" w:color="auto"/>
      </w:divBdr>
    </w:div>
    <w:div w:id="1070154281">
      <w:bodyDiv w:val="1"/>
      <w:marLeft w:val="0"/>
      <w:marRight w:val="0"/>
      <w:marTop w:val="0"/>
      <w:marBottom w:val="0"/>
      <w:divBdr>
        <w:top w:val="none" w:sz="0" w:space="0" w:color="auto"/>
        <w:left w:val="none" w:sz="0" w:space="0" w:color="auto"/>
        <w:bottom w:val="none" w:sz="0" w:space="0" w:color="auto"/>
        <w:right w:val="none" w:sz="0" w:space="0" w:color="auto"/>
      </w:divBdr>
    </w:div>
    <w:div w:id="1073426892">
      <w:bodyDiv w:val="1"/>
      <w:marLeft w:val="0"/>
      <w:marRight w:val="0"/>
      <w:marTop w:val="0"/>
      <w:marBottom w:val="0"/>
      <w:divBdr>
        <w:top w:val="none" w:sz="0" w:space="0" w:color="auto"/>
        <w:left w:val="none" w:sz="0" w:space="0" w:color="auto"/>
        <w:bottom w:val="none" w:sz="0" w:space="0" w:color="auto"/>
        <w:right w:val="none" w:sz="0" w:space="0" w:color="auto"/>
      </w:divBdr>
    </w:div>
    <w:div w:id="1081102388">
      <w:bodyDiv w:val="1"/>
      <w:marLeft w:val="0"/>
      <w:marRight w:val="0"/>
      <w:marTop w:val="0"/>
      <w:marBottom w:val="0"/>
      <w:divBdr>
        <w:top w:val="none" w:sz="0" w:space="0" w:color="auto"/>
        <w:left w:val="none" w:sz="0" w:space="0" w:color="auto"/>
        <w:bottom w:val="none" w:sz="0" w:space="0" w:color="auto"/>
        <w:right w:val="none" w:sz="0" w:space="0" w:color="auto"/>
      </w:divBdr>
    </w:div>
    <w:div w:id="1160124222">
      <w:bodyDiv w:val="1"/>
      <w:marLeft w:val="0"/>
      <w:marRight w:val="0"/>
      <w:marTop w:val="0"/>
      <w:marBottom w:val="0"/>
      <w:divBdr>
        <w:top w:val="none" w:sz="0" w:space="0" w:color="auto"/>
        <w:left w:val="none" w:sz="0" w:space="0" w:color="auto"/>
        <w:bottom w:val="none" w:sz="0" w:space="0" w:color="auto"/>
        <w:right w:val="none" w:sz="0" w:space="0" w:color="auto"/>
      </w:divBdr>
    </w:div>
    <w:div w:id="1183669376">
      <w:bodyDiv w:val="1"/>
      <w:marLeft w:val="0"/>
      <w:marRight w:val="0"/>
      <w:marTop w:val="0"/>
      <w:marBottom w:val="0"/>
      <w:divBdr>
        <w:top w:val="none" w:sz="0" w:space="0" w:color="auto"/>
        <w:left w:val="none" w:sz="0" w:space="0" w:color="auto"/>
        <w:bottom w:val="none" w:sz="0" w:space="0" w:color="auto"/>
        <w:right w:val="none" w:sz="0" w:space="0" w:color="auto"/>
      </w:divBdr>
    </w:div>
    <w:div w:id="1250582913">
      <w:bodyDiv w:val="1"/>
      <w:marLeft w:val="0"/>
      <w:marRight w:val="0"/>
      <w:marTop w:val="0"/>
      <w:marBottom w:val="0"/>
      <w:divBdr>
        <w:top w:val="none" w:sz="0" w:space="0" w:color="auto"/>
        <w:left w:val="none" w:sz="0" w:space="0" w:color="auto"/>
        <w:bottom w:val="none" w:sz="0" w:space="0" w:color="auto"/>
        <w:right w:val="none" w:sz="0" w:space="0" w:color="auto"/>
      </w:divBdr>
    </w:div>
    <w:div w:id="1252198502">
      <w:bodyDiv w:val="1"/>
      <w:marLeft w:val="0"/>
      <w:marRight w:val="0"/>
      <w:marTop w:val="0"/>
      <w:marBottom w:val="0"/>
      <w:divBdr>
        <w:top w:val="none" w:sz="0" w:space="0" w:color="auto"/>
        <w:left w:val="none" w:sz="0" w:space="0" w:color="auto"/>
        <w:bottom w:val="none" w:sz="0" w:space="0" w:color="auto"/>
        <w:right w:val="none" w:sz="0" w:space="0" w:color="auto"/>
      </w:divBdr>
      <w:divsChild>
        <w:div w:id="540214498">
          <w:marLeft w:val="0"/>
          <w:marRight w:val="0"/>
          <w:marTop w:val="0"/>
          <w:marBottom w:val="0"/>
          <w:divBdr>
            <w:top w:val="none" w:sz="0" w:space="0" w:color="auto"/>
            <w:left w:val="none" w:sz="0" w:space="0" w:color="auto"/>
            <w:bottom w:val="none" w:sz="0" w:space="0" w:color="auto"/>
            <w:right w:val="none" w:sz="0" w:space="0" w:color="auto"/>
          </w:divBdr>
          <w:divsChild>
            <w:div w:id="8153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6392">
      <w:bodyDiv w:val="1"/>
      <w:marLeft w:val="0"/>
      <w:marRight w:val="0"/>
      <w:marTop w:val="0"/>
      <w:marBottom w:val="0"/>
      <w:divBdr>
        <w:top w:val="none" w:sz="0" w:space="0" w:color="auto"/>
        <w:left w:val="none" w:sz="0" w:space="0" w:color="auto"/>
        <w:bottom w:val="none" w:sz="0" w:space="0" w:color="auto"/>
        <w:right w:val="none" w:sz="0" w:space="0" w:color="auto"/>
      </w:divBdr>
      <w:divsChild>
        <w:div w:id="2023625795">
          <w:marLeft w:val="0"/>
          <w:marRight w:val="0"/>
          <w:marTop w:val="0"/>
          <w:marBottom w:val="0"/>
          <w:divBdr>
            <w:top w:val="none" w:sz="0" w:space="0" w:color="auto"/>
            <w:left w:val="none" w:sz="0" w:space="0" w:color="auto"/>
            <w:bottom w:val="none" w:sz="0" w:space="0" w:color="auto"/>
            <w:right w:val="none" w:sz="0" w:space="0" w:color="auto"/>
          </w:divBdr>
          <w:divsChild>
            <w:div w:id="133255203">
              <w:marLeft w:val="0"/>
              <w:marRight w:val="0"/>
              <w:marTop w:val="0"/>
              <w:marBottom w:val="0"/>
              <w:divBdr>
                <w:top w:val="none" w:sz="0" w:space="0" w:color="auto"/>
                <w:left w:val="none" w:sz="0" w:space="0" w:color="auto"/>
                <w:bottom w:val="none" w:sz="0" w:space="0" w:color="auto"/>
                <w:right w:val="none" w:sz="0" w:space="0" w:color="auto"/>
              </w:divBdr>
            </w:div>
            <w:div w:id="16094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2938">
      <w:bodyDiv w:val="1"/>
      <w:marLeft w:val="0"/>
      <w:marRight w:val="0"/>
      <w:marTop w:val="0"/>
      <w:marBottom w:val="0"/>
      <w:divBdr>
        <w:top w:val="none" w:sz="0" w:space="0" w:color="auto"/>
        <w:left w:val="none" w:sz="0" w:space="0" w:color="auto"/>
        <w:bottom w:val="none" w:sz="0" w:space="0" w:color="auto"/>
        <w:right w:val="none" w:sz="0" w:space="0" w:color="auto"/>
      </w:divBdr>
    </w:div>
    <w:div w:id="1396080410">
      <w:bodyDiv w:val="1"/>
      <w:marLeft w:val="0"/>
      <w:marRight w:val="0"/>
      <w:marTop w:val="0"/>
      <w:marBottom w:val="0"/>
      <w:divBdr>
        <w:top w:val="none" w:sz="0" w:space="0" w:color="auto"/>
        <w:left w:val="none" w:sz="0" w:space="0" w:color="auto"/>
        <w:bottom w:val="none" w:sz="0" w:space="0" w:color="auto"/>
        <w:right w:val="none" w:sz="0" w:space="0" w:color="auto"/>
      </w:divBdr>
    </w:div>
    <w:div w:id="1407066230">
      <w:bodyDiv w:val="1"/>
      <w:marLeft w:val="0"/>
      <w:marRight w:val="0"/>
      <w:marTop w:val="0"/>
      <w:marBottom w:val="0"/>
      <w:divBdr>
        <w:top w:val="none" w:sz="0" w:space="0" w:color="auto"/>
        <w:left w:val="none" w:sz="0" w:space="0" w:color="auto"/>
        <w:bottom w:val="none" w:sz="0" w:space="0" w:color="auto"/>
        <w:right w:val="none" w:sz="0" w:space="0" w:color="auto"/>
      </w:divBdr>
    </w:div>
    <w:div w:id="1420327882">
      <w:bodyDiv w:val="1"/>
      <w:marLeft w:val="0"/>
      <w:marRight w:val="0"/>
      <w:marTop w:val="0"/>
      <w:marBottom w:val="0"/>
      <w:divBdr>
        <w:top w:val="none" w:sz="0" w:space="0" w:color="auto"/>
        <w:left w:val="none" w:sz="0" w:space="0" w:color="auto"/>
        <w:bottom w:val="none" w:sz="0" w:space="0" w:color="auto"/>
        <w:right w:val="none" w:sz="0" w:space="0" w:color="auto"/>
      </w:divBdr>
    </w:div>
    <w:div w:id="1431196567">
      <w:bodyDiv w:val="1"/>
      <w:marLeft w:val="0"/>
      <w:marRight w:val="0"/>
      <w:marTop w:val="0"/>
      <w:marBottom w:val="0"/>
      <w:divBdr>
        <w:top w:val="none" w:sz="0" w:space="0" w:color="auto"/>
        <w:left w:val="none" w:sz="0" w:space="0" w:color="auto"/>
        <w:bottom w:val="none" w:sz="0" w:space="0" w:color="auto"/>
        <w:right w:val="none" w:sz="0" w:space="0" w:color="auto"/>
      </w:divBdr>
    </w:div>
    <w:div w:id="1440878271">
      <w:bodyDiv w:val="1"/>
      <w:marLeft w:val="0"/>
      <w:marRight w:val="0"/>
      <w:marTop w:val="0"/>
      <w:marBottom w:val="0"/>
      <w:divBdr>
        <w:top w:val="none" w:sz="0" w:space="0" w:color="auto"/>
        <w:left w:val="none" w:sz="0" w:space="0" w:color="auto"/>
        <w:bottom w:val="none" w:sz="0" w:space="0" w:color="auto"/>
        <w:right w:val="none" w:sz="0" w:space="0" w:color="auto"/>
      </w:divBdr>
    </w:div>
    <w:div w:id="1470056545">
      <w:bodyDiv w:val="1"/>
      <w:marLeft w:val="0"/>
      <w:marRight w:val="0"/>
      <w:marTop w:val="0"/>
      <w:marBottom w:val="0"/>
      <w:divBdr>
        <w:top w:val="none" w:sz="0" w:space="0" w:color="auto"/>
        <w:left w:val="none" w:sz="0" w:space="0" w:color="auto"/>
        <w:bottom w:val="none" w:sz="0" w:space="0" w:color="auto"/>
        <w:right w:val="none" w:sz="0" w:space="0" w:color="auto"/>
      </w:divBdr>
    </w:div>
    <w:div w:id="1472596555">
      <w:bodyDiv w:val="1"/>
      <w:marLeft w:val="0"/>
      <w:marRight w:val="0"/>
      <w:marTop w:val="0"/>
      <w:marBottom w:val="0"/>
      <w:divBdr>
        <w:top w:val="none" w:sz="0" w:space="0" w:color="auto"/>
        <w:left w:val="none" w:sz="0" w:space="0" w:color="auto"/>
        <w:bottom w:val="none" w:sz="0" w:space="0" w:color="auto"/>
        <w:right w:val="none" w:sz="0" w:space="0" w:color="auto"/>
      </w:divBdr>
    </w:div>
    <w:div w:id="1488277650">
      <w:bodyDiv w:val="1"/>
      <w:marLeft w:val="0"/>
      <w:marRight w:val="0"/>
      <w:marTop w:val="0"/>
      <w:marBottom w:val="0"/>
      <w:divBdr>
        <w:top w:val="none" w:sz="0" w:space="0" w:color="auto"/>
        <w:left w:val="none" w:sz="0" w:space="0" w:color="auto"/>
        <w:bottom w:val="none" w:sz="0" w:space="0" w:color="auto"/>
        <w:right w:val="none" w:sz="0" w:space="0" w:color="auto"/>
      </w:divBdr>
    </w:div>
    <w:div w:id="1547326667">
      <w:bodyDiv w:val="1"/>
      <w:marLeft w:val="0"/>
      <w:marRight w:val="0"/>
      <w:marTop w:val="0"/>
      <w:marBottom w:val="0"/>
      <w:divBdr>
        <w:top w:val="none" w:sz="0" w:space="0" w:color="auto"/>
        <w:left w:val="none" w:sz="0" w:space="0" w:color="auto"/>
        <w:bottom w:val="none" w:sz="0" w:space="0" w:color="auto"/>
        <w:right w:val="none" w:sz="0" w:space="0" w:color="auto"/>
      </w:divBdr>
    </w:div>
    <w:div w:id="1555463633">
      <w:bodyDiv w:val="1"/>
      <w:marLeft w:val="0"/>
      <w:marRight w:val="0"/>
      <w:marTop w:val="0"/>
      <w:marBottom w:val="0"/>
      <w:divBdr>
        <w:top w:val="none" w:sz="0" w:space="0" w:color="auto"/>
        <w:left w:val="none" w:sz="0" w:space="0" w:color="auto"/>
        <w:bottom w:val="none" w:sz="0" w:space="0" w:color="auto"/>
        <w:right w:val="none" w:sz="0" w:space="0" w:color="auto"/>
      </w:divBdr>
    </w:div>
    <w:div w:id="1605070910">
      <w:bodyDiv w:val="1"/>
      <w:marLeft w:val="0"/>
      <w:marRight w:val="0"/>
      <w:marTop w:val="0"/>
      <w:marBottom w:val="0"/>
      <w:divBdr>
        <w:top w:val="none" w:sz="0" w:space="0" w:color="auto"/>
        <w:left w:val="none" w:sz="0" w:space="0" w:color="auto"/>
        <w:bottom w:val="none" w:sz="0" w:space="0" w:color="auto"/>
        <w:right w:val="none" w:sz="0" w:space="0" w:color="auto"/>
      </w:divBdr>
    </w:div>
    <w:div w:id="1625967908">
      <w:bodyDiv w:val="1"/>
      <w:marLeft w:val="0"/>
      <w:marRight w:val="0"/>
      <w:marTop w:val="0"/>
      <w:marBottom w:val="0"/>
      <w:divBdr>
        <w:top w:val="none" w:sz="0" w:space="0" w:color="auto"/>
        <w:left w:val="none" w:sz="0" w:space="0" w:color="auto"/>
        <w:bottom w:val="none" w:sz="0" w:space="0" w:color="auto"/>
        <w:right w:val="none" w:sz="0" w:space="0" w:color="auto"/>
      </w:divBdr>
    </w:div>
    <w:div w:id="1639452649">
      <w:bodyDiv w:val="1"/>
      <w:marLeft w:val="0"/>
      <w:marRight w:val="0"/>
      <w:marTop w:val="0"/>
      <w:marBottom w:val="0"/>
      <w:divBdr>
        <w:top w:val="none" w:sz="0" w:space="0" w:color="auto"/>
        <w:left w:val="none" w:sz="0" w:space="0" w:color="auto"/>
        <w:bottom w:val="none" w:sz="0" w:space="0" w:color="auto"/>
        <w:right w:val="none" w:sz="0" w:space="0" w:color="auto"/>
      </w:divBdr>
    </w:div>
    <w:div w:id="1661156208">
      <w:bodyDiv w:val="1"/>
      <w:marLeft w:val="0"/>
      <w:marRight w:val="0"/>
      <w:marTop w:val="0"/>
      <w:marBottom w:val="0"/>
      <w:divBdr>
        <w:top w:val="none" w:sz="0" w:space="0" w:color="auto"/>
        <w:left w:val="none" w:sz="0" w:space="0" w:color="auto"/>
        <w:bottom w:val="none" w:sz="0" w:space="0" w:color="auto"/>
        <w:right w:val="none" w:sz="0" w:space="0" w:color="auto"/>
      </w:divBdr>
      <w:divsChild>
        <w:div w:id="132328744">
          <w:marLeft w:val="0"/>
          <w:marRight w:val="0"/>
          <w:marTop w:val="0"/>
          <w:marBottom w:val="0"/>
          <w:divBdr>
            <w:top w:val="none" w:sz="0" w:space="0" w:color="auto"/>
            <w:left w:val="none" w:sz="0" w:space="0" w:color="auto"/>
            <w:bottom w:val="none" w:sz="0" w:space="0" w:color="auto"/>
            <w:right w:val="none" w:sz="0" w:space="0" w:color="auto"/>
          </w:divBdr>
          <w:divsChild>
            <w:div w:id="11236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97608">
      <w:bodyDiv w:val="1"/>
      <w:marLeft w:val="0"/>
      <w:marRight w:val="0"/>
      <w:marTop w:val="0"/>
      <w:marBottom w:val="0"/>
      <w:divBdr>
        <w:top w:val="none" w:sz="0" w:space="0" w:color="auto"/>
        <w:left w:val="none" w:sz="0" w:space="0" w:color="auto"/>
        <w:bottom w:val="none" w:sz="0" w:space="0" w:color="auto"/>
        <w:right w:val="none" w:sz="0" w:space="0" w:color="auto"/>
      </w:divBdr>
    </w:div>
    <w:div w:id="1719624357">
      <w:bodyDiv w:val="1"/>
      <w:marLeft w:val="0"/>
      <w:marRight w:val="0"/>
      <w:marTop w:val="0"/>
      <w:marBottom w:val="0"/>
      <w:divBdr>
        <w:top w:val="none" w:sz="0" w:space="0" w:color="auto"/>
        <w:left w:val="none" w:sz="0" w:space="0" w:color="auto"/>
        <w:bottom w:val="none" w:sz="0" w:space="0" w:color="auto"/>
        <w:right w:val="none" w:sz="0" w:space="0" w:color="auto"/>
      </w:divBdr>
    </w:div>
    <w:div w:id="1725980875">
      <w:bodyDiv w:val="1"/>
      <w:marLeft w:val="0"/>
      <w:marRight w:val="0"/>
      <w:marTop w:val="0"/>
      <w:marBottom w:val="0"/>
      <w:divBdr>
        <w:top w:val="none" w:sz="0" w:space="0" w:color="auto"/>
        <w:left w:val="none" w:sz="0" w:space="0" w:color="auto"/>
        <w:bottom w:val="none" w:sz="0" w:space="0" w:color="auto"/>
        <w:right w:val="none" w:sz="0" w:space="0" w:color="auto"/>
      </w:divBdr>
    </w:div>
    <w:div w:id="1750157662">
      <w:bodyDiv w:val="1"/>
      <w:marLeft w:val="0"/>
      <w:marRight w:val="0"/>
      <w:marTop w:val="0"/>
      <w:marBottom w:val="0"/>
      <w:divBdr>
        <w:top w:val="none" w:sz="0" w:space="0" w:color="auto"/>
        <w:left w:val="none" w:sz="0" w:space="0" w:color="auto"/>
        <w:bottom w:val="none" w:sz="0" w:space="0" w:color="auto"/>
        <w:right w:val="none" w:sz="0" w:space="0" w:color="auto"/>
      </w:divBdr>
    </w:div>
    <w:div w:id="1757239348">
      <w:bodyDiv w:val="1"/>
      <w:marLeft w:val="0"/>
      <w:marRight w:val="0"/>
      <w:marTop w:val="0"/>
      <w:marBottom w:val="0"/>
      <w:divBdr>
        <w:top w:val="none" w:sz="0" w:space="0" w:color="auto"/>
        <w:left w:val="none" w:sz="0" w:space="0" w:color="auto"/>
        <w:bottom w:val="none" w:sz="0" w:space="0" w:color="auto"/>
        <w:right w:val="none" w:sz="0" w:space="0" w:color="auto"/>
      </w:divBdr>
    </w:div>
    <w:div w:id="1758482212">
      <w:bodyDiv w:val="1"/>
      <w:marLeft w:val="0"/>
      <w:marRight w:val="0"/>
      <w:marTop w:val="0"/>
      <w:marBottom w:val="0"/>
      <w:divBdr>
        <w:top w:val="none" w:sz="0" w:space="0" w:color="auto"/>
        <w:left w:val="none" w:sz="0" w:space="0" w:color="auto"/>
        <w:bottom w:val="none" w:sz="0" w:space="0" w:color="auto"/>
        <w:right w:val="none" w:sz="0" w:space="0" w:color="auto"/>
      </w:divBdr>
    </w:div>
    <w:div w:id="1806653033">
      <w:bodyDiv w:val="1"/>
      <w:marLeft w:val="0"/>
      <w:marRight w:val="0"/>
      <w:marTop w:val="0"/>
      <w:marBottom w:val="0"/>
      <w:divBdr>
        <w:top w:val="none" w:sz="0" w:space="0" w:color="auto"/>
        <w:left w:val="none" w:sz="0" w:space="0" w:color="auto"/>
        <w:bottom w:val="none" w:sz="0" w:space="0" w:color="auto"/>
        <w:right w:val="none" w:sz="0" w:space="0" w:color="auto"/>
      </w:divBdr>
    </w:div>
    <w:div w:id="1821269375">
      <w:bodyDiv w:val="1"/>
      <w:marLeft w:val="0"/>
      <w:marRight w:val="0"/>
      <w:marTop w:val="0"/>
      <w:marBottom w:val="0"/>
      <w:divBdr>
        <w:top w:val="none" w:sz="0" w:space="0" w:color="auto"/>
        <w:left w:val="none" w:sz="0" w:space="0" w:color="auto"/>
        <w:bottom w:val="none" w:sz="0" w:space="0" w:color="auto"/>
        <w:right w:val="none" w:sz="0" w:space="0" w:color="auto"/>
      </w:divBdr>
    </w:div>
    <w:div w:id="1832988810">
      <w:bodyDiv w:val="1"/>
      <w:marLeft w:val="0"/>
      <w:marRight w:val="0"/>
      <w:marTop w:val="0"/>
      <w:marBottom w:val="0"/>
      <w:divBdr>
        <w:top w:val="none" w:sz="0" w:space="0" w:color="auto"/>
        <w:left w:val="none" w:sz="0" w:space="0" w:color="auto"/>
        <w:bottom w:val="none" w:sz="0" w:space="0" w:color="auto"/>
        <w:right w:val="none" w:sz="0" w:space="0" w:color="auto"/>
      </w:divBdr>
    </w:div>
    <w:div w:id="1855455935">
      <w:bodyDiv w:val="1"/>
      <w:marLeft w:val="0"/>
      <w:marRight w:val="0"/>
      <w:marTop w:val="0"/>
      <w:marBottom w:val="0"/>
      <w:divBdr>
        <w:top w:val="none" w:sz="0" w:space="0" w:color="auto"/>
        <w:left w:val="none" w:sz="0" w:space="0" w:color="auto"/>
        <w:bottom w:val="none" w:sz="0" w:space="0" w:color="auto"/>
        <w:right w:val="none" w:sz="0" w:space="0" w:color="auto"/>
      </w:divBdr>
    </w:div>
    <w:div w:id="1866363670">
      <w:bodyDiv w:val="1"/>
      <w:marLeft w:val="0"/>
      <w:marRight w:val="0"/>
      <w:marTop w:val="0"/>
      <w:marBottom w:val="0"/>
      <w:divBdr>
        <w:top w:val="none" w:sz="0" w:space="0" w:color="auto"/>
        <w:left w:val="none" w:sz="0" w:space="0" w:color="auto"/>
        <w:bottom w:val="none" w:sz="0" w:space="0" w:color="auto"/>
        <w:right w:val="none" w:sz="0" w:space="0" w:color="auto"/>
      </w:divBdr>
    </w:div>
    <w:div w:id="1869023224">
      <w:bodyDiv w:val="1"/>
      <w:marLeft w:val="0"/>
      <w:marRight w:val="0"/>
      <w:marTop w:val="0"/>
      <w:marBottom w:val="0"/>
      <w:divBdr>
        <w:top w:val="none" w:sz="0" w:space="0" w:color="auto"/>
        <w:left w:val="none" w:sz="0" w:space="0" w:color="auto"/>
        <w:bottom w:val="none" w:sz="0" w:space="0" w:color="auto"/>
        <w:right w:val="none" w:sz="0" w:space="0" w:color="auto"/>
      </w:divBdr>
    </w:div>
    <w:div w:id="1873150060">
      <w:bodyDiv w:val="1"/>
      <w:marLeft w:val="0"/>
      <w:marRight w:val="0"/>
      <w:marTop w:val="0"/>
      <w:marBottom w:val="0"/>
      <w:divBdr>
        <w:top w:val="none" w:sz="0" w:space="0" w:color="auto"/>
        <w:left w:val="none" w:sz="0" w:space="0" w:color="auto"/>
        <w:bottom w:val="none" w:sz="0" w:space="0" w:color="auto"/>
        <w:right w:val="none" w:sz="0" w:space="0" w:color="auto"/>
      </w:divBdr>
    </w:div>
    <w:div w:id="1954510064">
      <w:bodyDiv w:val="1"/>
      <w:marLeft w:val="0"/>
      <w:marRight w:val="0"/>
      <w:marTop w:val="0"/>
      <w:marBottom w:val="0"/>
      <w:divBdr>
        <w:top w:val="none" w:sz="0" w:space="0" w:color="auto"/>
        <w:left w:val="none" w:sz="0" w:space="0" w:color="auto"/>
        <w:bottom w:val="none" w:sz="0" w:space="0" w:color="auto"/>
        <w:right w:val="none" w:sz="0" w:space="0" w:color="auto"/>
      </w:divBdr>
      <w:divsChild>
        <w:div w:id="850532140">
          <w:marLeft w:val="0"/>
          <w:marRight w:val="0"/>
          <w:marTop w:val="0"/>
          <w:marBottom w:val="0"/>
          <w:divBdr>
            <w:top w:val="none" w:sz="0" w:space="0" w:color="auto"/>
            <w:left w:val="none" w:sz="0" w:space="0" w:color="auto"/>
            <w:bottom w:val="none" w:sz="0" w:space="0" w:color="auto"/>
            <w:right w:val="none" w:sz="0" w:space="0" w:color="auto"/>
          </w:divBdr>
          <w:divsChild>
            <w:div w:id="17546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2878">
      <w:bodyDiv w:val="1"/>
      <w:marLeft w:val="0"/>
      <w:marRight w:val="0"/>
      <w:marTop w:val="0"/>
      <w:marBottom w:val="0"/>
      <w:divBdr>
        <w:top w:val="none" w:sz="0" w:space="0" w:color="auto"/>
        <w:left w:val="none" w:sz="0" w:space="0" w:color="auto"/>
        <w:bottom w:val="none" w:sz="0" w:space="0" w:color="auto"/>
        <w:right w:val="none" w:sz="0" w:space="0" w:color="auto"/>
      </w:divBdr>
    </w:div>
    <w:div w:id="1975016089">
      <w:bodyDiv w:val="1"/>
      <w:marLeft w:val="0"/>
      <w:marRight w:val="0"/>
      <w:marTop w:val="0"/>
      <w:marBottom w:val="0"/>
      <w:divBdr>
        <w:top w:val="none" w:sz="0" w:space="0" w:color="auto"/>
        <w:left w:val="none" w:sz="0" w:space="0" w:color="auto"/>
        <w:bottom w:val="none" w:sz="0" w:space="0" w:color="auto"/>
        <w:right w:val="none" w:sz="0" w:space="0" w:color="auto"/>
      </w:divBdr>
    </w:div>
    <w:div w:id="1989237297">
      <w:bodyDiv w:val="1"/>
      <w:marLeft w:val="0"/>
      <w:marRight w:val="0"/>
      <w:marTop w:val="0"/>
      <w:marBottom w:val="0"/>
      <w:divBdr>
        <w:top w:val="none" w:sz="0" w:space="0" w:color="auto"/>
        <w:left w:val="none" w:sz="0" w:space="0" w:color="auto"/>
        <w:bottom w:val="none" w:sz="0" w:space="0" w:color="auto"/>
        <w:right w:val="none" w:sz="0" w:space="0" w:color="auto"/>
      </w:divBdr>
    </w:div>
    <w:div w:id="2032224586">
      <w:bodyDiv w:val="1"/>
      <w:marLeft w:val="0"/>
      <w:marRight w:val="0"/>
      <w:marTop w:val="0"/>
      <w:marBottom w:val="0"/>
      <w:divBdr>
        <w:top w:val="none" w:sz="0" w:space="0" w:color="auto"/>
        <w:left w:val="none" w:sz="0" w:space="0" w:color="auto"/>
        <w:bottom w:val="none" w:sz="0" w:space="0" w:color="auto"/>
        <w:right w:val="none" w:sz="0" w:space="0" w:color="auto"/>
      </w:divBdr>
    </w:div>
    <w:div w:id="2083982105">
      <w:bodyDiv w:val="1"/>
      <w:marLeft w:val="0"/>
      <w:marRight w:val="0"/>
      <w:marTop w:val="0"/>
      <w:marBottom w:val="0"/>
      <w:divBdr>
        <w:top w:val="none" w:sz="0" w:space="0" w:color="auto"/>
        <w:left w:val="none" w:sz="0" w:space="0" w:color="auto"/>
        <w:bottom w:val="none" w:sz="0" w:space="0" w:color="auto"/>
        <w:right w:val="none" w:sz="0" w:space="0" w:color="auto"/>
      </w:divBdr>
    </w:div>
    <w:div w:id="2132746972">
      <w:bodyDiv w:val="1"/>
      <w:marLeft w:val="0"/>
      <w:marRight w:val="0"/>
      <w:marTop w:val="0"/>
      <w:marBottom w:val="0"/>
      <w:divBdr>
        <w:top w:val="none" w:sz="0" w:space="0" w:color="auto"/>
        <w:left w:val="none" w:sz="0" w:space="0" w:color="auto"/>
        <w:bottom w:val="none" w:sz="0" w:space="0" w:color="auto"/>
        <w:right w:val="none" w:sz="0" w:space="0" w:color="auto"/>
      </w:divBdr>
    </w:div>
    <w:div w:id="213609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youtube.com/watch?v=uTx7xd4ojkk"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sagardere/set-up-SSL-in-nodejs" TargetMode="External"/><Relationship Id="rId68" Type="http://schemas.openxmlformats.org/officeDocument/2006/relationships/hyperlink" Target="https://stackoverflow.com/questions/2459916/how-to-make-an-imageview-with-rounded-corners" TargetMode="External"/><Relationship Id="rId84" Type="http://schemas.openxmlformats.org/officeDocument/2006/relationships/hyperlink" Target="https://mermaid-js.github.io/mermaid/" TargetMode="External"/><Relationship Id="rId89" Type="http://schemas.openxmlformats.org/officeDocument/2006/relationships/hyperlink" Target="https://www.realvnc.com/en/" TargetMode="External"/><Relationship Id="rId112" Type="http://schemas.openxmlformats.org/officeDocument/2006/relationships/hyperlink" Target="https://pixabay.com/es/vectors/foto-de-perfil-en-blanco-973460/" TargetMode="External"/><Relationship Id="rId16" Type="http://schemas.openxmlformats.org/officeDocument/2006/relationships/image" Target="media/image7.jpeg"/><Relationship Id="rId107" Type="http://schemas.openxmlformats.org/officeDocument/2006/relationships/hyperlink" Target="https://apps.apple.com/es/app/vnc-viewer-remote-desktop/id352019548?l=en" TargetMode="External"/><Relationship Id="rId11" Type="http://schemas.openxmlformats.org/officeDocument/2006/relationships/image" Target="media/image3.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youtube.com/watch?v=wQlXgi7THG8" TargetMode="External"/><Relationship Id="rId58" Type="http://schemas.openxmlformats.org/officeDocument/2006/relationships/hyperlink" Target="https://www.npmjs.com/package/file-system" TargetMode="External"/><Relationship Id="rId74" Type="http://schemas.openxmlformats.org/officeDocument/2006/relationships/hyperlink" Target="https://www.npmjs.com/package/rpio" TargetMode="External"/><Relationship Id="rId79" Type="http://schemas.openxmlformats.org/officeDocument/2006/relationships/hyperlink" Target="https://developer.android.com/studio/intro" TargetMode="External"/><Relationship Id="rId102" Type="http://schemas.openxmlformats.org/officeDocument/2006/relationships/hyperlink" Target="https://es.wikipedia.org/wiki/Archivo:Markdown-mark.svg" TargetMode="Externa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nodejs.org/api/https.html" TargetMode="External"/><Relationship Id="rId82" Type="http://schemas.openxmlformats.org/officeDocument/2006/relationships/hyperlink" Target="https://github.com/adam-p/markdown-here/wiki/Markdown-Cheatsheet" TargetMode="External"/><Relationship Id="rId90" Type="http://schemas.openxmlformats.org/officeDocument/2006/relationships/hyperlink" Target="https://es.wikipedia.org/wiki/RealVNC" TargetMode="External"/><Relationship Id="rId95" Type="http://schemas.openxmlformats.org/officeDocument/2006/relationships/hyperlink" Target="https://createc3d.com/es/modulos-y-sensores/579-comprar-modulo-rele-5v-compatible-con-arduino-1-canal-precio-oferta.htm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instructables.com/id/Install-Nodejs-and-Npm-on-Raspberry-Pi/" TargetMode="External"/><Relationship Id="rId64" Type="http://schemas.openxmlformats.org/officeDocument/2006/relationships/hyperlink" Target="https://slproweb.com/products/Win32OpenSSL.html" TargetMode="External"/><Relationship Id="rId69" Type="http://schemas.openxmlformats.org/officeDocument/2006/relationships/hyperlink" Target="https://howtoraspberrypi.com/mariadb-raspbian-raspberry-pi/" TargetMode="External"/><Relationship Id="rId77" Type="http://schemas.openxmlformats.org/officeDocument/2006/relationships/hyperlink" Target="https://app.emaze.com/@AZLOQQLQ" TargetMode="External"/><Relationship Id="rId100" Type="http://schemas.openxmlformats.org/officeDocument/2006/relationships/hyperlink" Target="https://logonoid.com/webstorm-logo/" TargetMode="External"/><Relationship Id="rId105" Type="http://schemas.openxmlformats.org/officeDocument/2006/relationships/hyperlink" Target="https://blog.muktek.com/git-y-github-627858e07167" TargetMode="External"/><Relationship Id="rId113" Type="http://schemas.openxmlformats.org/officeDocument/2006/relationships/hyperlink" Target="https://ca.wikipedia.org/wiki/Fitxer:Logo-ubuntu_cof-orange-hex.svg" TargetMode="External"/><Relationship Id="rId118"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www.raspberrypi.org/products/raspberry-pi-3-model-b-plus/" TargetMode="External"/><Relationship Id="rId80" Type="http://schemas.openxmlformats.org/officeDocument/2006/relationships/hyperlink" Target="https://blogs.itpro.es/eduardocloud/2016/08/22/visual-studio-code-que-es-y-que-no-es/" TargetMode="External"/><Relationship Id="rId85" Type="http://schemas.openxmlformats.org/officeDocument/2006/relationships/hyperlink" Target="https://mermaid-js.github.io/mermaid-live-editor/" TargetMode="External"/><Relationship Id="rId93" Type="http://schemas.openxmlformats.org/officeDocument/2006/relationships/hyperlink" Target="https://www.freepik.es/foto-gratis/mano-sujetando-smartphone-pantalla-blanco_987726.htm" TargetMode="External"/><Relationship Id="rId98" Type="http://schemas.openxmlformats.org/officeDocument/2006/relationships/hyperlink" Target="https://es.aliexpress.com/item/33020841416.html" TargetMode="External"/><Relationship Id="rId12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xpressjs.com/es/starter/installing.html" TargetMode="External"/><Relationship Id="rId67" Type="http://schemas.openxmlformats.org/officeDocument/2006/relationships/hyperlink" Target="https://stackoverflow.com/questions/18210700/best-method-to-download-image-from-url-in-android" TargetMode="External"/><Relationship Id="rId103" Type="http://schemas.openxmlformats.org/officeDocument/2006/relationships/hyperlink" Target="https://groups.google.com/forum/" TargetMode="External"/><Relationship Id="rId108" Type="http://schemas.openxmlformats.org/officeDocument/2006/relationships/hyperlink" Target="http://ediciones.openexpo.es/event/meetup-nodejs/" TargetMode="External"/><Relationship Id="rId116" Type="http://schemas.openxmlformats.org/officeDocument/2006/relationships/hyperlink" Target="https://www.pngkit.com/bigpic/u2r5t4i1e6a9e6a9/" TargetMode="External"/><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youtube.com/watch?v=NQINLrnciYM" TargetMode="External"/><Relationship Id="rId62" Type="http://schemas.openxmlformats.org/officeDocument/2006/relationships/hyperlink" Target="https://www.npmjs.com/package/https" TargetMode="External"/><Relationship Id="rId70" Type="http://schemas.openxmlformats.org/officeDocument/2006/relationships/hyperlink" Target="https://www.programoergosum.com/cursos-online/raspberry-pi/232-curso-de-introduccion-a-raspberry-pi/instalar-raspbian" TargetMode="External"/><Relationship Id="rId75" Type="http://schemas.openxmlformats.org/officeDocument/2006/relationships/hyperlink" Target="https://www.npmjs.com/package/gpio" TargetMode="External"/><Relationship Id="rId83" Type="http://schemas.openxmlformats.org/officeDocument/2006/relationships/hyperlink" Target="https://daringfireball.net/projects/markdown/" TargetMode="External"/><Relationship Id="rId88" Type="http://schemas.openxmlformats.org/officeDocument/2006/relationships/hyperlink" Target="https://www.mysql.com/products/workbench/" TargetMode="External"/><Relationship Id="rId91" Type="http://schemas.openxmlformats.org/officeDocument/2006/relationships/hyperlink" Target="https://www.youtube.com/watch?v=xwvU6Pj3ATQ" TargetMode="External"/><Relationship Id="rId96" Type="http://schemas.openxmlformats.org/officeDocument/2006/relationships/hyperlink" Target="https://es.dhgate.com/product/5-colors-5mm-round-led-diode-light-bulb-super/449074219.html" TargetMode="External"/><Relationship Id="rId111" Type="http://schemas.openxmlformats.org/officeDocument/2006/relationships/hyperlink" Target="https://www.elharrakfonts.com/2019/03/logo-firebas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s://openwebinars.net/blog/que-es-nodejs/" TargetMode="External"/><Relationship Id="rId106" Type="http://schemas.openxmlformats.org/officeDocument/2006/relationships/hyperlink" Target="https://www.pngocean.com/gratis-png-clipart-dlexd" TargetMode="External"/><Relationship Id="rId114" Type="http://schemas.openxmlformats.org/officeDocument/2006/relationships/hyperlink" Target="https://es.wikipedia.org/wiki/JSON" TargetMode="External"/><Relationship Id="rId119"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youtube.com/watch?v=fCUJgj_pb4E" TargetMode="External"/><Relationship Id="rId60" Type="http://schemas.openxmlformats.org/officeDocument/2006/relationships/hyperlink" Target="https://stackoverflow.com/questions/11744975/enabling-https-on-express-js" TargetMode="External"/><Relationship Id="rId65" Type="http://schemas.openxmlformats.org/officeDocument/2006/relationships/hyperlink" Target="https://stackoverflow.com/questions/42663114/keystore-file-does-not-exist/46138449" TargetMode="External"/><Relationship Id="rId73" Type="http://schemas.openxmlformats.org/officeDocument/2006/relationships/hyperlink" Target="https://www.dexterindustries.com/howto/run-a-program-on-your-raspberry-pi-at-startup/" TargetMode="External"/><Relationship Id="rId78" Type="http://schemas.openxmlformats.org/officeDocument/2006/relationships/hyperlink" Target="http://comprarmandogaraje.blogspot.com/2014/10/control-remoto-rf-tipica-diseno-de-pcb.html" TargetMode="External"/><Relationship Id="rId81" Type="http://schemas.openxmlformats.org/officeDocument/2006/relationships/hyperlink" Target="https://code.visualstudio.com/" TargetMode="External"/><Relationship Id="rId86" Type="http://schemas.openxmlformats.org/officeDocument/2006/relationships/hyperlink" Target="https://desktop.github.com/" TargetMode="External"/><Relationship Id="rId94" Type="http://schemas.openxmlformats.org/officeDocument/2006/relationships/hyperlink" Target="https://es.wikipedia.org/wiki/Raspberry_Pi" TargetMode="External"/><Relationship Id="rId99" Type="http://schemas.openxmlformats.org/officeDocument/2006/relationships/hyperlink" Target="https://commons.wikimedia.org/wiki/File:Android_Studio_icon.svg" TargetMode="External"/><Relationship Id="rId101" Type="http://schemas.openxmlformats.org/officeDocument/2006/relationships/hyperlink" Target="https://commons.wikimedia.org/wiki/File:Visual_Studio_Code_1.35_icon.svg" TargetMode="External"/><Relationship Id="rId122"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felfa.github.io/culturilla/2017/01/09/debian-logo.html" TargetMode="External"/><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hyperlink" Target="https://circuitdigest.com/microcontroller-projects/iot-smart-garage-door-opener-using-raspberry-pi" TargetMode="External"/><Relationship Id="rId76" Type="http://schemas.openxmlformats.org/officeDocument/2006/relationships/hyperlink" Target="https://como-funciona.co/un-rele-o-relevador/" TargetMode="External"/><Relationship Id="rId97" Type="http://schemas.openxmlformats.org/officeDocument/2006/relationships/hyperlink" Target="http://comprarmandogaraje.blogspot.com/2014/10/control-remoto-rf-tipica-diseno-de-pcb.html" TargetMode="External"/><Relationship Id="rId104" Type="http://schemas.openxmlformats.org/officeDocument/2006/relationships/hyperlink" Target="https://www.boel.co.jp/tips/vol32_github_desktop.html" TargetMode="External"/><Relationship Id="rId120"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yperlink" Target="https://www.raspberrypi.org/downloads/" TargetMode="External"/><Relationship Id="rId92" Type="http://schemas.openxmlformats.org/officeDocument/2006/relationships/hyperlink" Target="https://www.the-qrcode-generator.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https://www.itsalif.info/content/android-volley-tutorial-http-get-post-put" TargetMode="External"/><Relationship Id="rId87" Type="http://schemas.openxmlformats.org/officeDocument/2006/relationships/hyperlink" Target="https://es.wikipedia.org/wiki/MySQL_Workbench" TargetMode="External"/><Relationship Id="rId110" Type="http://schemas.openxmlformats.org/officeDocument/2006/relationships/hyperlink" Target="https://www.nicepng.com/ourpic/u2e6a9u2i1w7r5y3_mariadb-logo-png/" TargetMode="External"/><Relationship Id="rId115" Type="http://schemas.openxmlformats.org/officeDocument/2006/relationships/hyperlink" Target="https://developer.mozilla.org/es/docs/Web/JavaScript/Referencia/Objetos_globales/Promi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7A8EC"/>
      </a:accent1>
      <a:accent2>
        <a:srgbClr val="336699"/>
      </a:accent2>
      <a:accent3>
        <a:srgbClr val="339999"/>
      </a:accent3>
      <a:accent4>
        <a:srgbClr val="669999"/>
      </a:accent4>
      <a:accent5>
        <a:srgbClr val="3366CC"/>
      </a:accent5>
      <a:accent6>
        <a:srgbClr val="3366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AA7686-DDDA-4992-B02F-791B90F2A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10915</TotalTime>
  <Pages>24</Pages>
  <Words>6557</Words>
  <Characters>36068</Characters>
  <Application>Microsoft Office Word</Application>
  <DocSecurity>0</DocSecurity>
  <Lines>300</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42540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Sergio</dc:creator>
  <cp:lastModifiedBy>Sergio</cp:lastModifiedBy>
  <cp:revision>122</cp:revision>
  <cp:lastPrinted>2020-05-18T17:55:00Z</cp:lastPrinted>
  <dcterms:created xsi:type="dcterms:W3CDTF">2020-05-06T17:36:00Z</dcterms:created>
  <dcterms:modified xsi:type="dcterms:W3CDTF">2020-05-21T21:41:00Z</dcterms:modified>
</cp:coreProperties>
</file>